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F0E" w:rsidRDefault="009B4840" w:rsidP="00B83447">
      <w:pPr>
        <w:pStyle w:val="Titel"/>
      </w:pPr>
      <w:r>
        <w:t>Parkhaus</w:t>
      </w:r>
    </w:p>
    <w:bookmarkStart w:id="0" w:name="_Ref497591725" w:displacedByCustomXml="next"/>
    <w:sdt>
      <w:sdtPr>
        <w:rPr>
          <w:sz w:val="24"/>
        </w:rPr>
        <w:id w:val="2130894202"/>
        <w:docPartObj>
          <w:docPartGallery w:val="Table of Contents"/>
          <w:docPartUnique/>
        </w:docPartObj>
      </w:sdtPr>
      <w:sdtEndPr>
        <w:rPr>
          <w:rFonts w:asciiTheme="minorHAnsi" w:eastAsiaTheme="minorHAnsi" w:hAnsiTheme="minorHAnsi" w:cstheme="minorBidi"/>
          <w:color w:val="auto"/>
          <w:sz w:val="20"/>
          <w:szCs w:val="22"/>
          <w:lang w:eastAsia="en-US"/>
        </w:rPr>
      </w:sdtEndPr>
      <w:sdtContent>
        <w:p w:rsidR="00465E4C" w:rsidRPr="00465E4C" w:rsidRDefault="00465E4C">
          <w:pPr>
            <w:pStyle w:val="Inhaltsverzeichnisberschrift"/>
            <w:rPr>
              <w:sz w:val="24"/>
            </w:rPr>
          </w:pPr>
          <w:r w:rsidRPr="00465E4C">
            <w:rPr>
              <w:sz w:val="24"/>
            </w:rPr>
            <w:t>Inhalt</w:t>
          </w:r>
        </w:p>
        <w:p w:rsidR="00465E4C" w:rsidRPr="00465E4C" w:rsidRDefault="00465E4C">
          <w:pPr>
            <w:pStyle w:val="Verzeichnis1"/>
            <w:tabs>
              <w:tab w:val="left" w:pos="440"/>
              <w:tab w:val="right" w:leader="dot" w:pos="9062"/>
            </w:tabs>
            <w:rPr>
              <w:rFonts w:eastAsiaTheme="minorEastAsia"/>
              <w:noProof/>
              <w:sz w:val="20"/>
              <w:lang w:eastAsia="de-DE"/>
            </w:rPr>
          </w:pPr>
          <w:r w:rsidRPr="00465E4C">
            <w:rPr>
              <w:sz w:val="20"/>
            </w:rPr>
            <w:fldChar w:fldCharType="begin"/>
          </w:r>
          <w:r w:rsidRPr="00465E4C">
            <w:rPr>
              <w:sz w:val="20"/>
            </w:rPr>
            <w:instrText xml:space="preserve"> TOC \o "1-3" \h \z \u </w:instrText>
          </w:r>
          <w:r w:rsidRPr="00465E4C">
            <w:rPr>
              <w:sz w:val="20"/>
            </w:rPr>
            <w:fldChar w:fldCharType="separate"/>
          </w:r>
          <w:hyperlink w:anchor="_Toc497598710" w:history="1">
            <w:r w:rsidRPr="00465E4C">
              <w:rPr>
                <w:rStyle w:val="Hyperlink"/>
                <w:noProof/>
                <w:sz w:val="20"/>
              </w:rPr>
              <w:t>1</w:t>
            </w:r>
            <w:r w:rsidRPr="00465E4C">
              <w:rPr>
                <w:rFonts w:eastAsiaTheme="minorEastAsia"/>
                <w:noProof/>
                <w:sz w:val="20"/>
                <w:lang w:eastAsia="de-DE"/>
              </w:rPr>
              <w:tab/>
            </w:r>
            <w:r w:rsidRPr="00465E4C">
              <w:rPr>
                <w:rStyle w:val="Hyperlink"/>
                <w:noProof/>
                <w:sz w:val="20"/>
              </w:rPr>
              <w:t>Einleitung</w:t>
            </w:r>
            <w:r w:rsidRPr="00465E4C">
              <w:rPr>
                <w:noProof/>
                <w:webHidden/>
                <w:sz w:val="20"/>
              </w:rPr>
              <w:tab/>
            </w:r>
            <w:r w:rsidRPr="00465E4C">
              <w:rPr>
                <w:noProof/>
                <w:webHidden/>
                <w:sz w:val="20"/>
              </w:rPr>
              <w:fldChar w:fldCharType="begin"/>
            </w:r>
            <w:r w:rsidRPr="00465E4C">
              <w:rPr>
                <w:noProof/>
                <w:webHidden/>
                <w:sz w:val="20"/>
              </w:rPr>
              <w:instrText xml:space="preserve"> PAGEREF _Toc497598710 \h </w:instrText>
            </w:r>
            <w:r w:rsidRPr="00465E4C">
              <w:rPr>
                <w:noProof/>
                <w:webHidden/>
                <w:sz w:val="20"/>
              </w:rPr>
            </w:r>
            <w:r w:rsidRPr="00465E4C">
              <w:rPr>
                <w:noProof/>
                <w:webHidden/>
                <w:sz w:val="20"/>
              </w:rPr>
              <w:fldChar w:fldCharType="separate"/>
            </w:r>
            <w:r>
              <w:rPr>
                <w:noProof/>
                <w:webHidden/>
                <w:sz w:val="20"/>
              </w:rPr>
              <w:t>2</w:t>
            </w:r>
            <w:r w:rsidRPr="00465E4C">
              <w:rPr>
                <w:noProof/>
                <w:webHidden/>
                <w:sz w:val="20"/>
              </w:rPr>
              <w:fldChar w:fldCharType="end"/>
            </w:r>
          </w:hyperlink>
        </w:p>
        <w:p w:rsidR="00465E4C" w:rsidRPr="00465E4C" w:rsidRDefault="00465E4C">
          <w:pPr>
            <w:pStyle w:val="Verzeichnis1"/>
            <w:tabs>
              <w:tab w:val="left" w:pos="440"/>
              <w:tab w:val="right" w:leader="dot" w:pos="9062"/>
            </w:tabs>
            <w:rPr>
              <w:rFonts w:eastAsiaTheme="minorEastAsia"/>
              <w:noProof/>
              <w:sz w:val="20"/>
              <w:lang w:eastAsia="de-DE"/>
            </w:rPr>
          </w:pPr>
          <w:hyperlink w:anchor="_Toc497598711" w:history="1">
            <w:r w:rsidRPr="00465E4C">
              <w:rPr>
                <w:rStyle w:val="Hyperlink"/>
                <w:noProof/>
                <w:sz w:val="20"/>
              </w:rPr>
              <w:t>2</w:t>
            </w:r>
            <w:r w:rsidRPr="00465E4C">
              <w:rPr>
                <w:rFonts w:eastAsiaTheme="minorEastAsia"/>
                <w:noProof/>
                <w:sz w:val="20"/>
                <w:lang w:eastAsia="de-DE"/>
              </w:rPr>
              <w:tab/>
            </w:r>
            <w:r w:rsidRPr="00465E4C">
              <w:rPr>
                <w:rStyle w:val="Hyperlink"/>
                <w:noProof/>
                <w:sz w:val="20"/>
              </w:rPr>
              <w:t>Neues Fahrzeug anlegen</w:t>
            </w:r>
            <w:r w:rsidRPr="00465E4C">
              <w:rPr>
                <w:noProof/>
                <w:webHidden/>
                <w:sz w:val="20"/>
              </w:rPr>
              <w:tab/>
            </w:r>
            <w:r w:rsidRPr="00465E4C">
              <w:rPr>
                <w:noProof/>
                <w:webHidden/>
                <w:sz w:val="20"/>
              </w:rPr>
              <w:fldChar w:fldCharType="begin"/>
            </w:r>
            <w:r w:rsidRPr="00465E4C">
              <w:rPr>
                <w:noProof/>
                <w:webHidden/>
                <w:sz w:val="20"/>
              </w:rPr>
              <w:instrText xml:space="preserve"> PAGEREF _Toc497598711 \h </w:instrText>
            </w:r>
            <w:r w:rsidRPr="00465E4C">
              <w:rPr>
                <w:noProof/>
                <w:webHidden/>
                <w:sz w:val="20"/>
              </w:rPr>
            </w:r>
            <w:r w:rsidRPr="00465E4C">
              <w:rPr>
                <w:noProof/>
                <w:webHidden/>
                <w:sz w:val="20"/>
              </w:rPr>
              <w:fldChar w:fldCharType="separate"/>
            </w:r>
            <w:r>
              <w:rPr>
                <w:noProof/>
                <w:webHidden/>
                <w:sz w:val="20"/>
              </w:rPr>
              <w:t>2</w:t>
            </w:r>
            <w:r w:rsidRPr="00465E4C">
              <w:rPr>
                <w:noProof/>
                <w:webHidden/>
                <w:sz w:val="20"/>
              </w:rPr>
              <w:fldChar w:fldCharType="end"/>
            </w:r>
          </w:hyperlink>
        </w:p>
        <w:p w:rsidR="00465E4C" w:rsidRPr="00465E4C" w:rsidRDefault="00465E4C">
          <w:pPr>
            <w:pStyle w:val="Verzeichnis2"/>
            <w:tabs>
              <w:tab w:val="left" w:pos="880"/>
              <w:tab w:val="right" w:leader="dot" w:pos="9062"/>
            </w:tabs>
            <w:rPr>
              <w:rFonts w:eastAsiaTheme="minorEastAsia"/>
              <w:noProof/>
              <w:sz w:val="20"/>
              <w:lang w:eastAsia="de-DE"/>
            </w:rPr>
          </w:pPr>
          <w:hyperlink w:anchor="_Toc497598712" w:history="1">
            <w:r w:rsidRPr="00465E4C">
              <w:rPr>
                <w:rStyle w:val="Hyperlink"/>
                <w:noProof/>
                <w:sz w:val="20"/>
              </w:rPr>
              <w:t>2.1</w:t>
            </w:r>
            <w:r w:rsidRPr="00465E4C">
              <w:rPr>
                <w:rFonts w:eastAsiaTheme="minorEastAsia"/>
                <w:noProof/>
                <w:sz w:val="20"/>
                <w:lang w:eastAsia="de-DE"/>
              </w:rPr>
              <w:tab/>
            </w:r>
            <w:r w:rsidRPr="00465E4C">
              <w:rPr>
                <w:rStyle w:val="Hyperlink"/>
                <w:noProof/>
                <w:sz w:val="20"/>
              </w:rPr>
              <w:t>Filter</w:t>
            </w:r>
            <w:r w:rsidRPr="00465E4C">
              <w:rPr>
                <w:noProof/>
                <w:webHidden/>
                <w:sz w:val="20"/>
              </w:rPr>
              <w:tab/>
            </w:r>
            <w:r w:rsidRPr="00465E4C">
              <w:rPr>
                <w:noProof/>
                <w:webHidden/>
                <w:sz w:val="20"/>
              </w:rPr>
              <w:fldChar w:fldCharType="begin"/>
            </w:r>
            <w:r w:rsidRPr="00465E4C">
              <w:rPr>
                <w:noProof/>
                <w:webHidden/>
                <w:sz w:val="20"/>
              </w:rPr>
              <w:instrText xml:space="preserve"> PAGEREF _Toc497598712 \h </w:instrText>
            </w:r>
            <w:r w:rsidRPr="00465E4C">
              <w:rPr>
                <w:noProof/>
                <w:webHidden/>
                <w:sz w:val="20"/>
              </w:rPr>
            </w:r>
            <w:r w:rsidRPr="00465E4C">
              <w:rPr>
                <w:noProof/>
                <w:webHidden/>
                <w:sz w:val="20"/>
              </w:rPr>
              <w:fldChar w:fldCharType="separate"/>
            </w:r>
            <w:r>
              <w:rPr>
                <w:noProof/>
                <w:webHidden/>
                <w:sz w:val="20"/>
              </w:rPr>
              <w:t>3</w:t>
            </w:r>
            <w:r w:rsidRPr="00465E4C">
              <w:rPr>
                <w:noProof/>
                <w:webHidden/>
                <w:sz w:val="20"/>
              </w:rPr>
              <w:fldChar w:fldCharType="end"/>
            </w:r>
          </w:hyperlink>
        </w:p>
        <w:p w:rsidR="00465E4C" w:rsidRPr="00465E4C" w:rsidRDefault="00465E4C">
          <w:pPr>
            <w:pStyle w:val="Verzeichnis2"/>
            <w:tabs>
              <w:tab w:val="left" w:pos="880"/>
              <w:tab w:val="right" w:leader="dot" w:pos="9062"/>
            </w:tabs>
            <w:rPr>
              <w:rFonts w:eastAsiaTheme="minorEastAsia"/>
              <w:noProof/>
              <w:sz w:val="20"/>
              <w:lang w:eastAsia="de-DE"/>
            </w:rPr>
          </w:pPr>
          <w:hyperlink w:anchor="_Toc497598713" w:history="1">
            <w:r w:rsidRPr="00465E4C">
              <w:rPr>
                <w:rStyle w:val="Hyperlink"/>
                <w:noProof/>
                <w:sz w:val="20"/>
              </w:rPr>
              <w:t>2.2</w:t>
            </w:r>
            <w:r w:rsidRPr="00465E4C">
              <w:rPr>
                <w:rFonts w:eastAsiaTheme="minorEastAsia"/>
                <w:noProof/>
                <w:sz w:val="20"/>
                <w:lang w:eastAsia="de-DE"/>
              </w:rPr>
              <w:tab/>
            </w:r>
            <w:r w:rsidRPr="00465E4C">
              <w:rPr>
                <w:rStyle w:val="Hyperlink"/>
                <w:noProof/>
                <w:sz w:val="20"/>
              </w:rPr>
              <w:t>Zeige alle Einträge</w:t>
            </w:r>
            <w:r w:rsidRPr="00465E4C">
              <w:rPr>
                <w:noProof/>
                <w:webHidden/>
                <w:sz w:val="20"/>
              </w:rPr>
              <w:tab/>
            </w:r>
            <w:r w:rsidRPr="00465E4C">
              <w:rPr>
                <w:noProof/>
                <w:webHidden/>
                <w:sz w:val="20"/>
              </w:rPr>
              <w:fldChar w:fldCharType="begin"/>
            </w:r>
            <w:r w:rsidRPr="00465E4C">
              <w:rPr>
                <w:noProof/>
                <w:webHidden/>
                <w:sz w:val="20"/>
              </w:rPr>
              <w:instrText xml:space="preserve"> PAGEREF _Toc497598713 \h </w:instrText>
            </w:r>
            <w:r w:rsidRPr="00465E4C">
              <w:rPr>
                <w:noProof/>
                <w:webHidden/>
                <w:sz w:val="20"/>
              </w:rPr>
            </w:r>
            <w:r w:rsidRPr="00465E4C">
              <w:rPr>
                <w:noProof/>
                <w:webHidden/>
                <w:sz w:val="20"/>
              </w:rPr>
              <w:fldChar w:fldCharType="separate"/>
            </w:r>
            <w:r>
              <w:rPr>
                <w:noProof/>
                <w:webHidden/>
                <w:sz w:val="20"/>
              </w:rPr>
              <w:t>3</w:t>
            </w:r>
            <w:r w:rsidRPr="00465E4C">
              <w:rPr>
                <w:noProof/>
                <w:webHidden/>
                <w:sz w:val="20"/>
              </w:rPr>
              <w:fldChar w:fldCharType="end"/>
            </w:r>
          </w:hyperlink>
        </w:p>
        <w:p w:rsidR="00465E4C" w:rsidRPr="00465E4C" w:rsidRDefault="00465E4C">
          <w:pPr>
            <w:pStyle w:val="Verzeichnis2"/>
            <w:tabs>
              <w:tab w:val="left" w:pos="880"/>
              <w:tab w:val="right" w:leader="dot" w:pos="9062"/>
            </w:tabs>
            <w:rPr>
              <w:rFonts w:eastAsiaTheme="minorEastAsia"/>
              <w:noProof/>
              <w:sz w:val="20"/>
              <w:lang w:eastAsia="de-DE"/>
            </w:rPr>
          </w:pPr>
          <w:hyperlink w:anchor="_Toc497598714" w:history="1">
            <w:r w:rsidRPr="00465E4C">
              <w:rPr>
                <w:rStyle w:val="Hyperlink"/>
                <w:noProof/>
                <w:sz w:val="20"/>
              </w:rPr>
              <w:t>2.3</w:t>
            </w:r>
            <w:r w:rsidRPr="00465E4C">
              <w:rPr>
                <w:rFonts w:eastAsiaTheme="minorEastAsia"/>
                <w:noProof/>
                <w:sz w:val="20"/>
                <w:lang w:eastAsia="de-DE"/>
              </w:rPr>
              <w:tab/>
            </w:r>
            <w:r w:rsidRPr="00465E4C">
              <w:rPr>
                <w:rStyle w:val="Hyperlink"/>
                <w:noProof/>
                <w:sz w:val="20"/>
              </w:rPr>
              <w:t>Fahrzeug hinzufügen</w:t>
            </w:r>
            <w:r w:rsidRPr="00465E4C">
              <w:rPr>
                <w:noProof/>
                <w:webHidden/>
                <w:sz w:val="20"/>
              </w:rPr>
              <w:tab/>
            </w:r>
            <w:r w:rsidRPr="00465E4C">
              <w:rPr>
                <w:noProof/>
                <w:webHidden/>
                <w:sz w:val="20"/>
              </w:rPr>
              <w:fldChar w:fldCharType="begin"/>
            </w:r>
            <w:r w:rsidRPr="00465E4C">
              <w:rPr>
                <w:noProof/>
                <w:webHidden/>
                <w:sz w:val="20"/>
              </w:rPr>
              <w:instrText xml:space="preserve"> PAGEREF _Toc497598714 \h </w:instrText>
            </w:r>
            <w:r w:rsidRPr="00465E4C">
              <w:rPr>
                <w:noProof/>
                <w:webHidden/>
                <w:sz w:val="20"/>
              </w:rPr>
            </w:r>
            <w:r w:rsidRPr="00465E4C">
              <w:rPr>
                <w:noProof/>
                <w:webHidden/>
                <w:sz w:val="20"/>
              </w:rPr>
              <w:fldChar w:fldCharType="separate"/>
            </w:r>
            <w:r>
              <w:rPr>
                <w:noProof/>
                <w:webHidden/>
                <w:sz w:val="20"/>
              </w:rPr>
              <w:t>4</w:t>
            </w:r>
            <w:r w:rsidRPr="00465E4C">
              <w:rPr>
                <w:noProof/>
                <w:webHidden/>
                <w:sz w:val="20"/>
              </w:rPr>
              <w:fldChar w:fldCharType="end"/>
            </w:r>
          </w:hyperlink>
        </w:p>
        <w:p w:rsidR="00465E4C" w:rsidRPr="00465E4C" w:rsidRDefault="00465E4C">
          <w:pPr>
            <w:pStyle w:val="Verzeichnis3"/>
            <w:tabs>
              <w:tab w:val="left" w:pos="1320"/>
              <w:tab w:val="right" w:leader="dot" w:pos="9062"/>
            </w:tabs>
            <w:rPr>
              <w:rFonts w:eastAsiaTheme="minorEastAsia"/>
              <w:noProof/>
              <w:sz w:val="20"/>
              <w:lang w:eastAsia="de-DE"/>
            </w:rPr>
          </w:pPr>
          <w:hyperlink w:anchor="_Toc497598715" w:history="1">
            <w:r w:rsidRPr="00465E4C">
              <w:rPr>
                <w:rStyle w:val="Hyperlink"/>
                <w:noProof/>
                <w:sz w:val="20"/>
              </w:rPr>
              <w:t>2.3.1</w:t>
            </w:r>
            <w:r w:rsidRPr="00465E4C">
              <w:rPr>
                <w:rFonts w:eastAsiaTheme="minorEastAsia"/>
                <w:noProof/>
                <w:sz w:val="20"/>
                <w:lang w:eastAsia="de-DE"/>
              </w:rPr>
              <w:tab/>
            </w:r>
            <w:r w:rsidRPr="00465E4C">
              <w:rPr>
                <w:rStyle w:val="Hyperlink"/>
                <w:noProof/>
                <w:sz w:val="20"/>
              </w:rPr>
              <w:t>Kategorien</w:t>
            </w:r>
            <w:r w:rsidRPr="00465E4C">
              <w:rPr>
                <w:noProof/>
                <w:webHidden/>
                <w:sz w:val="20"/>
              </w:rPr>
              <w:tab/>
            </w:r>
            <w:r w:rsidRPr="00465E4C">
              <w:rPr>
                <w:noProof/>
                <w:webHidden/>
                <w:sz w:val="20"/>
              </w:rPr>
              <w:fldChar w:fldCharType="begin"/>
            </w:r>
            <w:r w:rsidRPr="00465E4C">
              <w:rPr>
                <w:noProof/>
                <w:webHidden/>
                <w:sz w:val="20"/>
              </w:rPr>
              <w:instrText xml:space="preserve"> PAGEREF _Toc497598715 \h </w:instrText>
            </w:r>
            <w:r w:rsidRPr="00465E4C">
              <w:rPr>
                <w:noProof/>
                <w:webHidden/>
                <w:sz w:val="20"/>
              </w:rPr>
            </w:r>
            <w:r w:rsidRPr="00465E4C">
              <w:rPr>
                <w:noProof/>
                <w:webHidden/>
                <w:sz w:val="20"/>
              </w:rPr>
              <w:fldChar w:fldCharType="separate"/>
            </w:r>
            <w:r>
              <w:rPr>
                <w:noProof/>
                <w:webHidden/>
                <w:sz w:val="20"/>
              </w:rPr>
              <w:t>6</w:t>
            </w:r>
            <w:r w:rsidRPr="00465E4C">
              <w:rPr>
                <w:noProof/>
                <w:webHidden/>
                <w:sz w:val="20"/>
              </w:rPr>
              <w:fldChar w:fldCharType="end"/>
            </w:r>
          </w:hyperlink>
        </w:p>
        <w:p w:rsidR="00465E4C" w:rsidRPr="00465E4C" w:rsidRDefault="00465E4C">
          <w:pPr>
            <w:pStyle w:val="Verzeichnis3"/>
            <w:tabs>
              <w:tab w:val="left" w:pos="1320"/>
              <w:tab w:val="right" w:leader="dot" w:pos="9062"/>
            </w:tabs>
            <w:rPr>
              <w:rFonts w:eastAsiaTheme="minorEastAsia"/>
              <w:noProof/>
              <w:sz w:val="20"/>
              <w:lang w:eastAsia="de-DE"/>
            </w:rPr>
          </w:pPr>
          <w:hyperlink w:anchor="_Toc497598716" w:history="1">
            <w:r w:rsidRPr="00465E4C">
              <w:rPr>
                <w:rStyle w:val="Hyperlink"/>
                <w:noProof/>
                <w:sz w:val="20"/>
              </w:rPr>
              <w:t>2.3.2</w:t>
            </w:r>
            <w:r w:rsidRPr="00465E4C">
              <w:rPr>
                <w:rFonts w:eastAsiaTheme="minorEastAsia"/>
                <w:noProof/>
                <w:sz w:val="20"/>
                <w:lang w:eastAsia="de-DE"/>
              </w:rPr>
              <w:tab/>
            </w:r>
            <w:r w:rsidRPr="00465E4C">
              <w:rPr>
                <w:rStyle w:val="Hyperlink"/>
                <w:noProof/>
                <w:sz w:val="20"/>
              </w:rPr>
              <w:t>Titel</w:t>
            </w:r>
            <w:r w:rsidRPr="00465E4C">
              <w:rPr>
                <w:noProof/>
                <w:webHidden/>
                <w:sz w:val="20"/>
              </w:rPr>
              <w:tab/>
            </w:r>
            <w:r w:rsidRPr="00465E4C">
              <w:rPr>
                <w:noProof/>
                <w:webHidden/>
                <w:sz w:val="20"/>
              </w:rPr>
              <w:fldChar w:fldCharType="begin"/>
            </w:r>
            <w:r w:rsidRPr="00465E4C">
              <w:rPr>
                <w:noProof/>
                <w:webHidden/>
                <w:sz w:val="20"/>
              </w:rPr>
              <w:instrText xml:space="preserve"> PAGEREF _Toc497598716 \h </w:instrText>
            </w:r>
            <w:r w:rsidRPr="00465E4C">
              <w:rPr>
                <w:noProof/>
                <w:webHidden/>
                <w:sz w:val="20"/>
              </w:rPr>
            </w:r>
            <w:r w:rsidRPr="00465E4C">
              <w:rPr>
                <w:noProof/>
                <w:webHidden/>
                <w:sz w:val="20"/>
              </w:rPr>
              <w:fldChar w:fldCharType="separate"/>
            </w:r>
            <w:r>
              <w:rPr>
                <w:noProof/>
                <w:webHidden/>
                <w:sz w:val="20"/>
              </w:rPr>
              <w:t>6</w:t>
            </w:r>
            <w:r w:rsidRPr="00465E4C">
              <w:rPr>
                <w:noProof/>
                <w:webHidden/>
                <w:sz w:val="20"/>
              </w:rPr>
              <w:fldChar w:fldCharType="end"/>
            </w:r>
          </w:hyperlink>
        </w:p>
        <w:p w:rsidR="00465E4C" w:rsidRPr="00465E4C" w:rsidRDefault="00465E4C">
          <w:pPr>
            <w:pStyle w:val="Verzeichnis3"/>
            <w:tabs>
              <w:tab w:val="left" w:pos="1320"/>
              <w:tab w:val="right" w:leader="dot" w:pos="9062"/>
            </w:tabs>
            <w:rPr>
              <w:rFonts w:eastAsiaTheme="minorEastAsia"/>
              <w:noProof/>
              <w:sz w:val="20"/>
              <w:lang w:eastAsia="de-DE"/>
            </w:rPr>
          </w:pPr>
          <w:hyperlink w:anchor="_Toc497598717" w:history="1">
            <w:r w:rsidRPr="00465E4C">
              <w:rPr>
                <w:rStyle w:val="Hyperlink"/>
                <w:noProof/>
                <w:sz w:val="20"/>
              </w:rPr>
              <w:t>2.3.3</w:t>
            </w:r>
            <w:r w:rsidRPr="00465E4C">
              <w:rPr>
                <w:rFonts w:eastAsiaTheme="minorEastAsia"/>
                <w:noProof/>
                <w:sz w:val="20"/>
                <w:lang w:eastAsia="de-DE"/>
              </w:rPr>
              <w:tab/>
            </w:r>
            <w:r w:rsidRPr="00465E4C">
              <w:rPr>
                <w:rStyle w:val="Hyperlink"/>
                <w:noProof/>
                <w:sz w:val="20"/>
              </w:rPr>
              <w:t>Titelbild, Copyright Titelbild</w:t>
            </w:r>
            <w:r w:rsidRPr="00465E4C">
              <w:rPr>
                <w:noProof/>
                <w:webHidden/>
                <w:sz w:val="20"/>
              </w:rPr>
              <w:tab/>
            </w:r>
            <w:r w:rsidRPr="00465E4C">
              <w:rPr>
                <w:noProof/>
                <w:webHidden/>
                <w:sz w:val="20"/>
              </w:rPr>
              <w:fldChar w:fldCharType="begin"/>
            </w:r>
            <w:r w:rsidRPr="00465E4C">
              <w:rPr>
                <w:noProof/>
                <w:webHidden/>
                <w:sz w:val="20"/>
              </w:rPr>
              <w:instrText xml:space="preserve"> PAGEREF _Toc497598717 \h </w:instrText>
            </w:r>
            <w:r w:rsidRPr="00465E4C">
              <w:rPr>
                <w:noProof/>
                <w:webHidden/>
                <w:sz w:val="20"/>
              </w:rPr>
            </w:r>
            <w:r w:rsidRPr="00465E4C">
              <w:rPr>
                <w:noProof/>
                <w:webHidden/>
                <w:sz w:val="20"/>
              </w:rPr>
              <w:fldChar w:fldCharType="separate"/>
            </w:r>
            <w:r>
              <w:rPr>
                <w:noProof/>
                <w:webHidden/>
                <w:sz w:val="20"/>
              </w:rPr>
              <w:t>6</w:t>
            </w:r>
            <w:r w:rsidRPr="00465E4C">
              <w:rPr>
                <w:noProof/>
                <w:webHidden/>
                <w:sz w:val="20"/>
              </w:rPr>
              <w:fldChar w:fldCharType="end"/>
            </w:r>
          </w:hyperlink>
        </w:p>
        <w:p w:rsidR="00465E4C" w:rsidRPr="00465E4C" w:rsidRDefault="00465E4C">
          <w:pPr>
            <w:pStyle w:val="Verzeichnis3"/>
            <w:tabs>
              <w:tab w:val="left" w:pos="1320"/>
              <w:tab w:val="right" w:leader="dot" w:pos="9062"/>
            </w:tabs>
            <w:rPr>
              <w:rFonts w:eastAsiaTheme="minorEastAsia"/>
              <w:noProof/>
              <w:sz w:val="20"/>
              <w:lang w:eastAsia="de-DE"/>
            </w:rPr>
          </w:pPr>
          <w:hyperlink w:anchor="_Toc497598718" w:history="1">
            <w:r w:rsidRPr="00465E4C">
              <w:rPr>
                <w:rStyle w:val="Hyperlink"/>
                <w:noProof/>
                <w:sz w:val="20"/>
              </w:rPr>
              <w:t>2.3.4</w:t>
            </w:r>
            <w:r w:rsidRPr="00465E4C">
              <w:rPr>
                <w:rFonts w:eastAsiaTheme="minorEastAsia"/>
                <w:noProof/>
                <w:sz w:val="20"/>
                <w:lang w:eastAsia="de-DE"/>
              </w:rPr>
              <w:tab/>
            </w:r>
            <w:r w:rsidRPr="00465E4C">
              <w:rPr>
                <w:rStyle w:val="Hyperlink"/>
                <w:noProof/>
                <w:sz w:val="20"/>
              </w:rPr>
              <w:t>Bild, Copyright Bild</w:t>
            </w:r>
            <w:r w:rsidRPr="00465E4C">
              <w:rPr>
                <w:noProof/>
                <w:webHidden/>
                <w:sz w:val="20"/>
              </w:rPr>
              <w:tab/>
            </w:r>
            <w:r w:rsidRPr="00465E4C">
              <w:rPr>
                <w:noProof/>
                <w:webHidden/>
                <w:sz w:val="20"/>
              </w:rPr>
              <w:fldChar w:fldCharType="begin"/>
            </w:r>
            <w:r w:rsidRPr="00465E4C">
              <w:rPr>
                <w:noProof/>
                <w:webHidden/>
                <w:sz w:val="20"/>
              </w:rPr>
              <w:instrText xml:space="preserve"> PAGEREF _Toc497598718 \h </w:instrText>
            </w:r>
            <w:r w:rsidRPr="00465E4C">
              <w:rPr>
                <w:noProof/>
                <w:webHidden/>
                <w:sz w:val="20"/>
              </w:rPr>
            </w:r>
            <w:r w:rsidRPr="00465E4C">
              <w:rPr>
                <w:noProof/>
                <w:webHidden/>
                <w:sz w:val="20"/>
              </w:rPr>
              <w:fldChar w:fldCharType="separate"/>
            </w:r>
            <w:r>
              <w:rPr>
                <w:noProof/>
                <w:webHidden/>
                <w:sz w:val="20"/>
              </w:rPr>
              <w:t>6</w:t>
            </w:r>
            <w:r w:rsidRPr="00465E4C">
              <w:rPr>
                <w:noProof/>
                <w:webHidden/>
                <w:sz w:val="20"/>
              </w:rPr>
              <w:fldChar w:fldCharType="end"/>
            </w:r>
          </w:hyperlink>
        </w:p>
        <w:p w:rsidR="00465E4C" w:rsidRPr="00465E4C" w:rsidRDefault="00465E4C">
          <w:pPr>
            <w:pStyle w:val="Verzeichnis3"/>
            <w:tabs>
              <w:tab w:val="left" w:pos="1320"/>
              <w:tab w:val="right" w:leader="dot" w:pos="9062"/>
            </w:tabs>
            <w:rPr>
              <w:rFonts w:eastAsiaTheme="minorEastAsia"/>
              <w:noProof/>
              <w:sz w:val="20"/>
              <w:lang w:eastAsia="de-DE"/>
            </w:rPr>
          </w:pPr>
          <w:hyperlink w:anchor="_Toc497598719" w:history="1">
            <w:r w:rsidRPr="00465E4C">
              <w:rPr>
                <w:rStyle w:val="Hyperlink"/>
                <w:noProof/>
                <w:sz w:val="20"/>
              </w:rPr>
              <w:t>2.3.5</w:t>
            </w:r>
            <w:r w:rsidRPr="00465E4C">
              <w:rPr>
                <w:rFonts w:eastAsiaTheme="minorEastAsia"/>
                <w:noProof/>
                <w:sz w:val="20"/>
                <w:lang w:eastAsia="de-DE"/>
              </w:rPr>
              <w:tab/>
            </w:r>
            <w:r w:rsidRPr="00465E4C">
              <w:rPr>
                <w:rStyle w:val="Hyperlink"/>
                <w:noProof/>
                <w:sz w:val="20"/>
              </w:rPr>
              <w:t>Einleitungstext / Beschreibung</w:t>
            </w:r>
            <w:r w:rsidRPr="00465E4C">
              <w:rPr>
                <w:noProof/>
                <w:webHidden/>
                <w:sz w:val="20"/>
              </w:rPr>
              <w:tab/>
            </w:r>
            <w:r w:rsidRPr="00465E4C">
              <w:rPr>
                <w:noProof/>
                <w:webHidden/>
                <w:sz w:val="20"/>
              </w:rPr>
              <w:fldChar w:fldCharType="begin"/>
            </w:r>
            <w:r w:rsidRPr="00465E4C">
              <w:rPr>
                <w:noProof/>
                <w:webHidden/>
                <w:sz w:val="20"/>
              </w:rPr>
              <w:instrText xml:space="preserve"> PAGEREF _Toc497598719 \h </w:instrText>
            </w:r>
            <w:r w:rsidRPr="00465E4C">
              <w:rPr>
                <w:noProof/>
                <w:webHidden/>
                <w:sz w:val="20"/>
              </w:rPr>
            </w:r>
            <w:r w:rsidRPr="00465E4C">
              <w:rPr>
                <w:noProof/>
                <w:webHidden/>
                <w:sz w:val="20"/>
              </w:rPr>
              <w:fldChar w:fldCharType="separate"/>
            </w:r>
            <w:r>
              <w:rPr>
                <w:noProof/>
                <w:webHidden/>
                <w:sz w:val="20"/>
              </w:rPr>
              <w:t>6</w:t>
            </w:r>
            <w:r w:rsidRPr="00465E4C">
              <w:rPr>
                <w:noProof/>
                <w:webHidden/>
                <w:sz w:val="20"/>
              </w:rPr>
              <w:fldChar w:fldCharType="end"/>
            </w:r>
          </w:hyperlink>
        </w:p>
        <w:p w:rsidR="00465E4C" w:rsidRPr="00465E4C" w:rsidRDefault="00465E4C">
          <w:pPr>
            <w:pStyle w:val="Verzeichnis3"/>
            <w:tabs>
              <w:tab w:val="left" w:pos="1320"/>
              <w:tab w:val="right" w:leader="dot" w:pos="9062"/>
            </w:tabs>
            <w:rPr>
              <w:rFonts w:eastAsiaTheme="minorEastAsia"/>
              <w:noProof/>
              <w:sz w:val="20"/>
              <w:lang w:eastAsia="de-DE"/>
            </w:rPr>
          </w:pPr>
          <w:hyperlink w:anchor="_Toc497598720" w:history="1">
            <w:r w:rsidRPr="00465E4C">
              <w:rPr>
                <w:rStyle w:val="Hyperlink"/>
                <w:noProof/>
                <w:sz w:val="20"/>
              </w:rPr>
              <w:t>2.3.6</w:t>
            </w:r>
            <w:r w:rsidRPr="00465E4C">
              <w:rPr>
                <w:rFonts w:eastAsiaTheme="minorEastAsia"/>
                <w:noProof/>
                <w:sz w:val="20"/>
                <w:lang w:eastAsia="de-DE"/>
              </w:rPr>
              <w:tab/>
            </w:r>
            <w:r w:rsidRPr="00465E4C">
              <w:rPr>
                <w:rStyle w:val="Hyperlink"/>
                <w:noProof/>
                <w:sz w:val="20"/>
              </w:rPr>
              <w:t>Hersteller Logo</w:t>
            </w:r>
            <w:r w:rsidRPr="00465E4C">
              <w:rPr>
                <w:noProof/>
                <w:webHidden/>
                <w:sz w:val="20"/>
              </w:rPr>
              <w:tab/>
            </w:r>
            <w:r w:rsidRPr="00465E4C">
              <w:rPr>
                <w:noProof/>
                <w:webHidden/>
                <w:sz w:val="20"/>
              </w:rPr>
              <w:fldChar w:fldCharType="begin"/>
            </w:r>
            <w:r w:rsidRPr="00465E4C">
              <w:rPr>
                <w:noProof/>
                <w:webHidden/>
                <w:sz w:val="20"/>
              </w:rPr>
              <w:instrText xml:space="preserve"> PAGEREF _Toc497598720 \h </w:instrText>
            </w:r>
            <w:r w:rsidRPr="00465E4C">
              <w:rPr>
                <w:noProof/>
                <w:webHidden/>
                <w:sz w:val="20"/>
              </w:rPr>
            </w:r>
            <w:r w:rsidRPr="00465E4C">
              <w:rPr>
                <w:noProof/>
                <w:webHidden/>
                <w:sz w:val="20"/>
              </w:rPr>
              <w:fldChar w:fldCharType="separate"/>
            </w:r>
            <w:r>
              <w:rPr>
                <w:noProof/>
                <w:webHidden/>
                <w:sz w:val="20"/>
              </w:rPr>
              <w:t>7</w:t>
            </w:r>
            <w:r w:rsidRPr="00465E4C">
              <w:rPr>
                <w:noProof/>
                <w:webHidden/>
                <w:sz w:val="20"/>
              </w:rPr>
              <w:fldChar w:fldCharType="end"/>
            </w:r>
          </w:hyperlink>
        </w:p>
        <w:p w:rsidR="00465E4C" w:rsidRPr="00465E4C" w:rsidRDefault="00465E4C">
          <w:pPr>
            <w:pStyle w:val="Verzeichnis3"/>
            <w:tabs>
              <w:tab w:val="left" w:pos="1320"/>
              <w:tab w:val="right" w:leader="dot" w:pos="9062"/>
            </w:tabs>
            <w:rPr>
              <w:rFonts w:eastAsiaTheme="minorEastAsia"/>
              <w:noProof/>
              <w:sz w:val="20"/>
              <w:lang w:eastAsia="de-DE"/>
            </w:rPr>
          </w:pPr>
          <w:hyperlink w:anchor="_Toc497598721" w:history="1">
            <w:r w:rsidRPr="00465E4C">
              <w:rPr>
                <w:rStyle w:val="Hyperlink"/>
                <w:noProof/>
                <w:sz w:val="20"/>
              </w:rPr>
              <w:t>2.3.7</w:t>
            </w:r>
            <w:r w:rsidRPr="00465E4C">
              <w:rPr>
                <w:rFonts w:eastAsiaTheme="minorEastAsia"/>
                <w:noProof/>
                <w:sz w:val="20"/>
                <w:lang w:eastAsia="de-DE"/>
              </w:rPr>
              <w:tab/>
            </w:r>
            <w:r w:rsidRPr="00465E4C">
              <w:rPr>
                <w:rStyle w:val="Hyperlink"/>
                <w:noProof/>
                <w:sz w:val="20"/>
              </w:rPr>
              <w:t>Fahrzeugdaten</w:t>
            </w:r>
            <w:r w:rsidRPr="00465E4C">
              <w:rPr>
                <w:noProof/>
                <w:webHidden/>
                <w:sz w:val="20"/>
              </w:rPr>
              <w:tab/>
            </w:r>
            <w:r w:rsidRPr="00465E4C">
              <w:rPr>
                <w:noProof/>
                <w:webHidden/>
                <w:sz w:val="20"/>
              </w:rPr>
              <w:fldChar w:fldCharType="begin"/>
            </w:r>
            <w:r w:rsidRPr="00465E4C">
              <w:rPr>
                <w:noProof/>
                <w:webHidden/>
                <w:sz w:val="20"/>
              </w:rPr>
              <w:instrText xml:space="preserve"> PAGEREF _Toc497598721 \h </w:instrText>
            </w:r>
            <w:r w:rsidRPr="00465E4C">
              <w:rPr>
                <w:noProof/>
                <w:webHidden/>
                <w:sz w:val="20"/>
              </w:rPr>
            </w:r>
            <w:r w:rsidRPr="00465E4C">
              <w:rPr>
                <w:noProof/>
                <w:webHidden/>
                <w:sz w:val="20"/>
              </w:rPr>
              <w:fldChar w:fldCharType="separate"/>
            </w:r>
            <w:r>
              <w:rPr>
                <w:noProof/>
                <w:webHidden/>
                <w:sz w:val="20"/>
              </w:rPr>
              <w:t>7</w:t>
            </w:r>
            <w:r w:rsidRPr="00465E4C">
              <w:rPr>
                <w:noProof/>
                <w:webHidden/>
                <w:sz w:val="20"/>
              </w:rPr>
              <w:fldChar w:fldCharType="end"/>
            </w:r>
          </w:hyperlink>
        </w:p>
        <w:p w:rsidR="00465E4C" w:rsidRPr="00465E4C" w:rsidRDefault="00465E4C">
          <w:pPr>
            <w:pStyle w:val="Verzeichnis3"/>
            <w:tabs>
              <w:tab w:val="left" w:pos="1320"/>
              <w:tab w:val="right" w:leader="dot" w:pos="9062"/>
            </w:tabs>
            <w:rPr>
              <w:rFonts w:eastAsiaTheme="minorEastAsia"/>
              <w:noProof/>
              <w:sz w:val="20"/>
              <w:lang w:eastAsia="de-DE"/>
            </w:rPr>
          </w:pPr>
          <w:hyperlink w:anchor="_Toc497598722" w:history="1">
            <w:r w:rsidRPr="00465E4C">
              <w:rPr>
                <w:rStyle w:val="Hyperlink"/>
                <w:noProof/>
                <w:sz w:val="20"/>
              </w:rPr>
              <w:t>2.3.8</w:t>
            </w:r>
            <w:r w:rsidRPr="00465E4C">
              <w:rPr>
                <w:rFonts w:eastAsiaTheme="minorEastAsia"/>
                <w:noProof/>
                <w:sz w:val="20"/>
                <w:lang w:eastAsia="de-DE"/>
              </w:rPr>
              <w:tab/>
            </w:r>
            <w:r w:rsidRPr="00465E4C">
              <w:rPr>
                <w:rStyle w:val="Hyperlink"/>
                <w:noProof/>
                <w:sz w:val="20"/>
              </w:rPr>
              <w:t>Eigentümer anzeigen</w:t>
            </w:r>
            <w:r w:rsidRPr="00465E4C">
              <w:rPr>
                <w:noProof/>
                <w:webHidden/>
                <w:sz w:val="20"/>
              </w:rPr>
              <w:tab/>
            </w:r>
            <w:r w:rsidRPr="00465E4C">
              <w:rPr>
                <w:noProof/>
                <w:webHidden/>
                <w:sz w:val="20"/>
              </w:rPr>
              <w:fldChar w:fldCharType="begin"/>
            </w:r>
            <w:r w:rsidRPr="00465E4C">
              <w:rPr>
                <w:noProof/>
                <w:webHidden/>
                <w:sz w:val="20"/>
              </w:rPr>
              <w:instrText xml:space="preserve"> PAGEREF _Toc497598722 \h </w:instrText>
            </w:r>
            <w:r w:rsidRPr="00465E4C">
              <w:rPr>
                <w:noProof/>
                <w:webHidden/>
                <w:sz w:val="20"/>
              </w:rPr>
            </w:r>
            <w:r w:rsidRPr="00465E4C">
              <w:rPr>
                <w:noProof/>
                <w:webHidden/>
                <w:sz w:val="20"/>
              </w:rPr>
              <w:fldChar w:fldCharType="separate"/>
            </w:r>
            <w:r>
              <w:rPr>
                <w:noProof/>
                <w:webHidden/>
                <w:sz w:val="20"/>
              </w:rPr>
              <w:t>7</w:t>
            </w:r>
            <w:r w:rsidRPr="00465E4C">
              <w:rPr>
                <w:noProof/>
                <w:webHidden/>
                <w:sz w:val="20"/>
              </w:rPr>
              <w:fldChar w:fldCharType="end"/>
            </w:r>
          </w:hyperlink>
        </w:p>
        <w:p w:rsidR="00465E4C" w:rsidRPr="00465E4C" w:rsidRDefault="00465E4C">
          <w:pPr>
            <w:pStyle w:val="Verzeichnis3"/>
            <w:tabs>
              <w:tab w:val="left" w:pos="1320"/>
              <w:tab w:val="right" w:leader="dot" w:pos="9062"/>
            </w:tabs>
            <w:rPr>
              <w:rFonts w:eastAsiaTheme="minorEastAsia"/>
              <w:noProof/>
              <w:sz w:val="20"/>
              <w:lang w:eastAsia="de-DE"/>
            </w:rPr>
          </w:pPr>
          <w:hyperlink w:anchor="_Toc497598723" w:history="1">
            <w:r w:rsidRPr="00465E4C">
              <w:rPr>
                <w:rStyle w:val="Hyperlink"/>
                <w:noProof/>
                <w:sz w:val="20"/>
              </w:rPr>
              <w:t>2.3.9</w:t>
            </w:r>
            <w:r w:rsidRPr="00465E4C">
              <w:rPr>
                <w:rFonts w:eastAsiaTheme="minorEastAsia"/>
                <w:noProof/>
                <w:sz w:val="20"/>
                <w:lang w:eastAsia="de-DE"/>
              </w:rPr>
              <w:tab/>
            </w:r>
            <w:r w:rsidRPr="00465E4C">
              <w:rPr>
                <w:rStyle w:val="Hyperlink"/>
                <w:noProof/>
                <w:sz w:val="20"/>
              </w:rPr>
              <w:t>Titel Textfarbe</w:t>
            </w:r>
            <w:r w:rsidRPr="00465E4C">
              <w:rPr>
                <w:noProof/>
                <w:webHidden/>
                <w:sz w:val="20"/>
              </w:rPr>
              <w:tab/>
            </w:r>
            <w:r w:rsidRPr="00465E4C">
              <w:rPr>
                <w:noProof/>
                <w:webHidden/>
                <w:sz w:val="20"/>
              </w:rPr>
              <w:fldChar w:fldCharType="begin"/>
            </w:r>
            <w:r w:rsidRPr="00465E4C">
              <w:rPr>
                <w:noProof/>
                <w:webHidden/>
                <w:sz w:val="20"/>
              </w:rPr>
              <w:instrText xml:space="preserve"> PAGEREF _Toc497598723 \h </w:instrText>
            </w:r>
            <w:r w:rsidRPr="00465E4C">
              <w:rPr>
                <w:noProof/>
                <w:webHidden/>
                <w:sz w:val="20"/>
              </w:rPr>
            </w:r>
            <w:r w:rsidRPr="00465E4C">
              <w:rPr>
                <w:noProof/>
                <w:webHidden/>
                <w:sz w:val="20"/>
              </w:rPr>
              <w:fldChar w:fldCharType="separate"/>
            </w:r>
            <w:r>
              <w:rPr>
                <w:noProof/>
                <w:webHidden/>
                <w:sz w:val="20"/>
              </w:rPr>
              <w:t>7</w:t>
            </w:r>
            <w:r w:rsidRPr="00465E4C">
              <w:rPr>
                <w:noProof/>
                <w:webHidden/>
                <w:sz w:val="20"/>
              </w:rPr>
              <w:fldChar w:fldCharType="end"/>
            </w:r>
          </w:hyperlink>
        </w:p>
        <w:p w:rsidR="00465E4C" w:rsidRPr="00465E4C" w:rsidRDefault="00465E4C">
          <w:pPr>
            <w:pStyle w:val="Verzeichnis3"/>
            <w:tabs>
              <w:tab w:val="left" w:pos="1320"/>
              <w:tab w:val="right" w:leader="dot" w:pos="9062"/>
            </w:tabs>
            <w:rPr>
              <w:rFonts w:eastAsiaTheme="minorEastAsia"/>
              <w:noProof/>
              <w:sz w:val="20"/>
              <w:lang w:eastAsia="de-DE"/>
            </w:rPr>
          </w:pPr>
          <w:hyperlink w:anchor="_Toc497598724" w:history="1">
            <w:r w:rsidRPr="00465E4C">
              <w:rPr>
                <w:rStyle w:val="Hyperlink"/>
                <w:noProof/>
                <w:sz w:val="20"/>
              </w:rPr>
              <w:t>2.3.10</w:t>
            </w:r>
            <w:r w:rsidRPr="00465E4C">
              <w:rPr>
                <w:rFonts w:eastAsiaTheme="minorEastAsia"/>
                <w:noProof/>
                <w:sz w:val="20"/>
                <w:lang w:eastAsia="de-DE"/>
              </w:rPr>
              <w:tab/>
            </w:r>
            <w:r w:rsidRPr="00465E4C">
              <w:rPr>
                <w:rStyle w:val="Hyperlink"/>
                <w:noProof/>
                <w:sz w:val="20"/>
              </w:rPr>
              <w:t>Verbergen</w:t>
            </w:r>
            <w:r w:rsidRPr="00465E4C">
              <w:rPr>
                <w:noProof/>
                <w:webHidden/>
                <w:sz w:val="20"/>
              </w:rPr>
              <w:tab/>
            </w:r>
            <w:r w:rsidRPr="00465E4C">
              <w:rPr>
                <w:noProof/>
                <w:webHidden/>
                <w:sz w:val="20"/>
              </w:rPr>
              <w:fldChar w:fldCharType="begin"/>
            </w:r>
            <w:r w:rsidRPr="00465E4C">
              <w:rPr>
                <w:noProof/>
                <w:webHidden/>
                <w:sz w:val="20"/>
              </w:rPr>
              <w:instrText xml:space="preserve"> PAGEREF _Toc497598724 \h </w:instrText>
            </w:r>
            <w:r w:rsidRPr="00465E4C">
              <w:rPr>
                <w:noProof/>
                <w:webHidden/>
                <w:sz w:val="20"/>
              </w:rPr>
            </w:r>
            <w:r w:rsidRPr="00465E4C">
              <w:rPr>
                <w:noProof/>
                <w:webHidden/>
                <w:sz w:val="20"/>
              </w:rPr>
              <w:fldChar w:fldCharType="separate"/>
            </w:r>
            <w:r>
              <w:rPr>
                <w:noProof/>
                <w:webHidden/>
                <w:sz w:val="20"/>
              </w:rPr>
              <w:t>7</w:t>
            </w:r>
            <w:r w:rsidRPr="00465E4C">
              <w:rPr>
                <w:noProof/>
                <w:webHidden/>
                <w:sz w:val="20"/>
              </w:rPr>
              <w:fldChar w:fldCharType="end"/>
            </w:r>
          </w:hyperlink>
        </w:p>
        <w:p w:rsidR="00465E4C" w:rsidRPr="00465E4C" w:rsidRDefault="00465E4C">
          <w:pPr>
            <w:pStyle w:val="Verzeichnis3"/>
            <w:tabs>
              <w:tab w:val="left" w:pos="1320"/>
              <w:tab w:val="right" w:leader="dot" w:pos="9062"/>
            </w:tabs>
            <w:rPr>
              <w:rFonts w:eastAsiaTheme="minorEastAsia"/>
              <w:noProof/>
              <w:sz w:val="20"/>
              <w:lang w:eastAsia="de-DE"/>
            </w:rPr>
          </w:pPr>
          <w:hyperlink w:anchor="_Toc497598725" w:history="1">
            <w:r w:rsidRPr="00465E4C">
              <w:rPr>
                <w:rStyle w:val="Hyperlink"/>
                <w:noProof/>
                <w:sz w:val="20"/>
              </w:rPr>
              <w:t>2.3.11</w:t>
            </w:r>
            <w:r w:rsidRPr="00465E4C">
              <w:rPr>
                <w:rFonts w:eastAsiaTheme="minorEastAsia"/>
                <w:noProof/>
                <w:sz w:val="20"/>
                <w:lang w:eastAsia="de-DE"/>
              </w:rPr>
              <w:tab/>
            </w:r>
            <w:r w:rsidRPr="00465E4C">
              <w:rPr>
                <w:rStyle w:val="Hyperlink"/>
                <w:noProof/>
                <w:sz w:val="20"/>
              </w:rPr>
              <w:t>Speichern</w:t>
            </w:r>
            <w:r w:rsidRPr="00465E4C">
              <w:rPr>
                <w:noProof/>
                <w:webHidden/>
                <w:sz w:val="20"/>
              </w:rPr>
              <w:tab/>
            </w:r>
            <w:r w:rsidRPr="00465E4C">
              <w:rPr>
                <w:noProof/>
                <w:webHidden/>
                <w:sz w:val="20"/>
              </w:rPr>
              <w:fldChar w:fldCharType="begin"/>
            </w:r>
            <w:r w:rsidRPr="00465E4C">
              <w:rPr>
                <w:noProof/>
                <w:webHidden/>
                <w:sz w:val="20"/>
              </w:rPr>
              <w:instrText xml:space="preserve"> PAGEREF _Toc497598725 \h </w:instrText>
            </w:r>
            <w:r w:rsidRPr="00465E4C">
              <w:rPr>
                <w:noProof/>
                <w:webHidden/>
                <w:sz w:val="20"/>
              </w:rPr>
            </w:r>
            <w:r w:rsidRPr="00465E4C">
              <w:rPr>
                <w:noProof/>
                <w:webHidden/>
                <w:sz w:val="20"/>
              </w:rPr>
              <w:fldChar w:fldCharType="separate"/>
            </w:r>
            <w:r>
              <w:rPr>
                <w:noProof/>
                <w:webHidden/>
                <w:sz w:val="20"/>
              </w:rPr>
              <w:t>7</w:t>
            </w:r>
            <w:r w:rsidRPr="00465E4C">
              <w:rPr>
                <w:noProof/>
                <w:webHidden/>
                <w:sz w:val="20"/>
              </w:rPr>
              <w:fldChar w:fldCharType="end"/>
            </w:r>
          </w:hyperlink>
        </w:p>
        <w:p w:rsidR="00465E4C" w:rsidRPr="00465E4C" w:rsidRDefault="00465E4C">
          <w:pPr>
            <w:pStyle w:val="Verzeichnis2"/>
            <w:tabs>
              <w:tab w:val="left" w:pos="880"/>
              <w:tab w:val="right" w:leader="dot" w:pos="9062"/>
            </w:tabs>
            <w:rPr>
              <w:rFonts w:eastAsiaTheme="minorEastAsia"/>
              <w:noProof/>
              <w:sz w:val="20"/>
              <w:lang w:eastAsia="de-DE"/>
            </w:rPr>
          </w:pPr>
          <w:hyperlink w:anchor="_Toc497598726" w:history="1">
            <w:r w:rsidRPr="00465E4C">
              <w:rPr>
                <w:rStyle w:val="Hyperlink"/>
                <w:noProof/>
                <w:sz w:val="20"/>
              </w:rPr>
              <w:t>2.4</w:t>
            </w:r>
            <w:r w:rsidRPr="00465E4C">
              <w:rPr>
                <w:rFonts w:eastAsiaTheme="minorEastAsia"/>
                <w:noProof/>
                <w:sz w:val="20"/>
                <w:lang w:eastAsia="de-DE"/>
              </w:rPr>
              <w:tab/>
            </w:r>
            <w:r w:rsidRPr="00465E4C">
              <w:rPr>
                <w:rStyle w:val="Hyperlink"/>
                <w:noProof/>
                <w:sz w:val="20"/>
              </w:rPr>
              <w:t>Fahrzeug bearbeiten</w:t>
            </w:r>
            <w:r w:rsidRPr="00465E4C">
              <w:rPr>
                <w:noProof/>
                <w:webHidden/>
                <w:sz w:val="20"/>
              </w:rPr>
              <w:tab/>
            </w:r>
            <w:r w:rsidRPr="00465E4C">
              <w:rPr>
                <w:noProof/>
                <w:webHidden/>
                <w:sz w:val="20"/>
              </w:rPr>
              <w:fldChar w:fldCharType="begin"/>
            </w:r>
            <w:r w:rsidRPr="00465E4C">
              <w:rPr>
                <w:noProof/>
                <w:webHidden/>
                <w:sz w:val="20"/>
              </w:rPr>
              <w:instrText xml:space="preserve"> PAGEREF _Toc497598726 \h </w:instrText>
            </w:r>
            <w:r w:rsidRPr="00465E4C">
              <w:rPr>
                <w:noProof/>
                <w:webHidden/>
                <w:sz w:val="20"/>
              </w:rPr>
            </w:r>
            <w:r w:rsidRPr="00465E4C">
              <w:rPr>
                <w:noProof/>
                <w:webHidden/>
                <w:sz w:val="20"/>
              </w:rPr>
              <w:fldChar w:fldCharType="separate"/>
            </w:r>
            <w:r>
              <w:rPr>
                <w:noProof/>
                <w:webHidden/>
                <w:sz w:val="20"/>
              </w:rPr>
              <w:t>8</w:t>
            </w:r>
            <w:r w:rsidRPr="00465E4C">
              <w:rPr>
                <w:noProof/>
                <w:webHidden/>
                <w:sz w:val="20"/>
              </w:rPr>
              <w:fldChar w:fldCharType="end"/>
            </w:r>
          </w:hyperlink>
        </w:p>
        <w:p w:rsidR="00465E4C" w:rsidRPr="00465E4C" w:rsidRDefault="00465E4C">
          <w:pPr>
            <w:pStyle w:val="Verzeichnis1"/>
            <w:tabs>
              <w:tab w:val="left" w:pos="440"/>
              <w:tab w:val="right" w:leader="dot" w:pos="9062"/>
            </w:tabs>
            <w:rPr>
              <w:rFonts w:eastAsiaTheme="minorEastAsia"/>
              <w:noProof/>
              <w:sz w:val="20"/>
              <w:lang w:eastAsia="de-DE"/>
            </w:rPr>
          </w:pPr>
          <w:hyperlink w:anchor="_Toc497598727" w:history="1">
            <w:r w:rsidRPr="00465E4C">
              <w:rPr>
                <w:rStyle w:val="Hyperlink"/>
                <w:noProof/>
                <w:sz w:val="20"/>
              </w:rPr>
              <w:t>3</w:t>
            </w:r>
            <w:r w:rsidRPr="00465E4C">
              <w:rPr>
                <w:rFonts w:eastAsiaTheme="minorEastAsia"/>
                <w:noProof/>
                <w:sz w:val="20"/>
                <w:lang w:eastAsia="de-DE"/>
              </w:rPr>
              <w:tab/>
            </w:r>
            <w:r w:rsidRPr="00465E4C">
              <w:rPr>
                <w:rStyle w:val="Hyperlink"/>
                <w:noProof/>
                <w:sz w:val="20"/>
              </w:rPr>
              <w:t>Erweiterte Funktionen</w:t>
            </w:r>
            <w:r w:rsidRPr="00465E4C">
              <w:rPr>
                <w:noProof/>
                <w:webHidden/>
                <w:sz w:val="20"/>
              </w:rPr>
              <w:tab/>
            </w:r>
            <w:r w:rsidRPr="00465E4C">
              <w:rPr>
                <w:noProof/>
                <w:webHidden/>
                <w:sz w:val="20"/>
              </w:rPr>
              <w:fldChar w:fldCharType="begin"/>
            </w:r>
            <w:r w:rsidRPr="00465E4C">
              <w:rPr>
                <w:noProof/>
                <w:webHidden/>
                <w:sz w:val="20"/>
              </w:rPr>
              <w:instrText xml:space="preserve"> PAGEREF _Toc497598727 \h </w:instrText>
            </w:r>
            <w:r w:rsidRPr="00465E4C">
              <w:rPr>
                <w:noProof/>
                <w:webHidden/>
                <w:sz w:val="20"/>
              </w:rPr>
            </w:r>
            <w:r w:rsidRPr="00465E4C">
              <w:rPr>
                <w:noProof/>
                <w:webHidden/>
                <w:sz w:val="20"/>
              </w:rPr>
              <w:fldChar w:fldCharType="separate"/>
            </w:r>
            <w:r>
              <w:rPr>
                <w:noProof/>
                <w:webHidden/>
                <w:sz w:val="20"/>
              </w:rPr>
              <w:t>9</w:t>
            </w:r>
            <w:r w:rsidRPr="00465E4C">
              <w:rPr>
                <w:noProof/>
                <w:webHidden/>
                <w:sz w:val="20"/>
              </w:rPr>
              <w:fldChar w:fldCharType="end"/>
            </w:r>
          </w:hyperlink>
        </w:p>
        <w:p w:rsidR="00465E4C" w:rsidRPr="00465E4C" w:rsidRDefault="00465E4C">
          <w:pPr>
            <w:pStyle w:val="Verzeichnis2"/>
            <w:tabs>
              <w:tab w:val="left" w:pos="880"/>
              <w:tab w:val="right" w:leader="dot" w:pos="9062"/>
            </w:tabs>
            <w:rPr>
              <w:rFonts w:eastAsiaTheme="minorEastAsia"/>
              <w:noProof/>
              <w:sz w:val="20"/>
              <w:lang w:eastAsia="de-DE"/>
            </w:rPr>
          </w:pPr>
          <w:hyperlink w:anchor="_Toc497598728" w:history="1">
            <w:r w:rsidRPr="00465E4C">
              <w:rPr>
                <w:rStyle w:val="Hyperlink"/>
                <w:noProof/>
                <w:sz w:val="20"/>
              </w:rPr>
              <w:t>3.1</w:t>
            </w:r>
            <w:r w:rsidRPr="00465E4C">
              <w:rPr>
                <w:rFonts w:eastAsiaTheme="minorEastAsia"/>
                <w:noProof/>
                <w:sz w:val="20"/>
                <w:lang w:eastAsia="de-DE"/>
              </w:rPr>
              <w:tab/>
            </w:r>
            <w:r w:rsidRPr="00465E4C">
              <w:rPr>
                <w:rStyle w:val="Hyperlink"/>
                <w:noProof/>
                <w:sz w:val="20"/>
              </w:rPr>
              <w:t>Das Parkhaus als Fahrzeughomepage</w:t>
            </w:r>
            <w:r w:rsidRPr="00465E4C">
              <w:rPr>
                <w:noProof/>
                <w:webHidden/>
                <w:sz w:val="20"/>
              </w:rPr>
              <w:tab/>
            </w:r>
            <w:r w:rsidRPr="00465E4C">
              <w:rPr>
                <w:noProof/>
                <w:webHidden/>
                <w:sz w:val="20"/>
              </w:rPr>
              <w:fldChar w:fldCharType="begin"/>
            </w:r>
            <w:r w:rsidRPr="00465E4C">
              <w:rPr>
                <w:noProof/>
                <w:webHidden/>
                <w:sz w:val="20"/>
              </w:rPr>
              <w:instrText xml:space="preserve"> PAGEREF _Toc497598728 \h </w:instrText>
            </w:r>
            <w:r w:rsidRPr="00465E4C">
              <w:rPr>
                <w:noProof/>
                <w:webHidden/>
                <w:sz w:val="20"/>
              </w:rPr>
            </w:r>
            <w:r w:rsidRPr="00465E4C">
              <w:rPr>
                <w:noProof/>
                <w:webHidden/>
                <w:sz w:val="20"/>
              </w:rPr>
              <w:fldChar w:fldCharType="separate"/>
            </w:r>
            <w:r>
              <w:rPr>
                <w:noProof/>
                <w:webHidden/>
                <w:sz w:val="20"/>
              </w:rPr>
              <w:t>9</w:t>
            </w:r>
            <w:r w:rsidRPr="00465E4C">
              <w:rPr>
                <w:noProof/>
                <w:webHidden/>
                <w:sz w:val="20"/>
              </w:rPr>
              <w:fldChar w:fldCharType="end"/>
            </w:r>
          </w:hyperlink>
        </w:p>
        <w:p w:rsidR="00465E4C" w:rsidRPr="00465E4C" w:rsidRDefault="00465E4C">
          <w:pPr>
            <w:pStyle w:val="Verzeichnis3"/>
            <w:tabs>
              <w:tab w:val="left" w:pos="1320"/>
              <w:tab w:val="right" w:leader="dot" w:pos="9062"/>
            </w:tabs>
            <w:rPr>
              <w:rFonts w:eastAsiaTheme="minorEastAsia"/>
              <w:noProof/>
              <w:sz w:val="20"/>
              <w:lang w:eastAsia="de-DE"/>
            </w:rPr>
          </w:pPr>
          <w:hyperlink w:anchor="_Toc497598729" w:history="1">
            <w:r w:rsidRPr="00465E4C">
              <w:rPr>
                <w:rStyle w:val="Hyperlink"/>
                <w:noProof/>
                <w:sz w:val="20"/>
              </w:rPr>
              <w:t>3.1.1</w:t>
            </w:r>
            <w:r w:rsidRPr="00465E4C">
              <w:rPr>
                <w:rFonts w:eastAsiaTheme="minorEastAsia"/>
                <w:noProof/>
                <w:sz w:val="20"/>
                <w:lang w:eastAsia="de-DE"/>
              </w:rPr>
              <w:tab/>
            </w:r>
            <w:r w:rsidRPr="00465E4C">
              <w:rPr>
                <w:rStyle w:val="Hyperlink"/>
                <w:noProof/>
                <w:sz w:val="20"/>
              </w:rPr>
              <w:t>Bilder hinzufügen</w:t>
            </w:r>
            <w:r w:rsidRPr="00465E4C">
              <w:rPr>
                <w:noProof/>
                <w:webHidden/>
                <w:sz w:val="20"/>
              </w:rPr>
              <w:tab/>
            </w:r>
            <w:r w:rsidRPr="00465E4C">
              <w:rPr>
                <w:noProof/>
                <w:webHidden/>
                <w:sz w:val="20"/>
              </w:rPr>
              <w:fldChar w:fldCharType="begin"/>
            </w:r>
            <w:r w:rsidRPr="00465E4C">
              <w:rPr>
                <w:noProof/>
                <w:webHidden/>
                <w:sz w:val="20"/>
              </w:rPr>
              <w:instrText xml:space="preserve"> PAGEREF _Toc497598729 \h </w:instrText>
            </w:r>
            <w:r w:rsidRPr="00465E4C">
              <w:rPr>
                <w:noProof/>
                <w:webHidden/>
                <w:sz w:val="20"/>
              </w:rPr>
            </w:r>
            <w:r w:rsidRPr="00465E4C">
              <w:rPr>
                <w:noProof/>
                <w:webHidden/>
                <w:sz w:val="20"/>
              </w:rPr>
              <w:fldChar w:fldCharType="separate"/>
            </w:r>
            <w:r>
              <w:rPr>
                <w:noProof/>
                <w:webHidden/>
                <w:sz w:val="20"/>
              </w:rPr>
              <w:t>9</w:t>
            </w:r>
            <w:r w:rsidRPr="00465E4C">
              <w:rPr>
                <w:noProof/>
                <w:webHidden/>
                <w:sz w:val="20"/>
              </w:rPr>
              <w:fldChar w:fldCharType="end"/>
            </w:r>
          </w:hyperlink>
        </w:p>
        <w:p w:rsidR="00465E4C" w:rsidRPr="00465E4C" w:rsidRDefault="00465E4C">
          <w:pPr>
            <w:pStyle w:val="Verzeichnis3"/>
            <w:tabs>
              <w:tab w:val="left" w:pos="1320"/>
              <w:tab w:val="right" w:leader="dot" w:pos="9062"/>
            </w:tabs>
            <w:rPr>
              <w:rFonts w:eastAsiaTheme="minorEastAsia"/>
              <w:noProof/>
              <w:sz w:val="20"/>
              <w:lang w:eastAsia="de-DE"/>
            </w:rPr>
          </w:pPr>
          <w:hyperlink w:anchor="_Toc497598730" w:history="1">
            <w:r w:rsidRPr="00465E4C">
              <w:rPr>
                <w:rStyle w:val="Hyperlink"/>
                <w:noProof/>
                <w:sz w:val="20"/>
              </w:rPr>
              <w:t>3.1.2</w:t>
            </w:r>
            <w:r w:rsidRPr="00465E4C">
              <w:rPr>
                <w:rFonts w:eastAsiaTheme="minorEastAsia"/>
                <w:noProof/>
                <w:sz w:val="20"/>
                <w:lang w:eastAsia="de-DE"/>
              </w:rPr>
              <w:tab/>
            </w:r>
            <w:r w:rsidRPr="00465E4C">
              <w:rPr>
                <w:rStyle w:val="Hyperlink"/>
                <w:noProof/>
                <w:sz w:val="20"/>
              </w:rPr>
              <w:t>Fahrzeugbild ändern</w:t>
            </w:r>
            <w:r w:rsidRPr="00465E4C">
              <w:rPr>
                <w:noProof/>
                <w:webHidden/>
                <w:sz w:val="20"/>
              </w:rPr>
              <w:tab/>
            </w:r>
            <w:r w:rsidRPr="00465E4C">
              <w:rPr>
                <w:noProof/>
                <w:webHidden/>
                <w:sz w:val="20"/>
              </w:rPr>
              <w:fldChar w:fldCharType="begin"/>
            </w:r>
            <w:r w:rsidRPr="00465E4C">
              <w:rPr>
                <w:noProof/>
                <w:webHidden/>
                <w:sz w:val="20"/>
              </w:rPr>
              <w:instrText xml:space="preserve"> PAGEREF _Toc497598730 \h </w:instrText>
            </w:r>
            <w:r w:rsidRPr="00465E4C">
              <w:rPr>
                <w:noProof/>
                <w:webHidden/>
                <w:sz w:val="20"/>
              </w:rPr>
            </w:r>
            <w:r w:rsidRPr="00465E4C">
              <w:rPr>
                <w:noProof/>
                <w:webHidden/>
                <w:sz w:val="20"/>
              </w:rPr>
              <w:fldChar w:fldCharType="separate"/>
            </w:r>
            <w:r>
              <w:rPr>
                <w:noProof/>
                <w:webHidden/>
                <w:sz w:val="20"/>
              </w:rPr>
              <w:t>11</w:t>
            </w:r>
            <w:r w:rsidRPr="00465E4C">
              <w:rPr>
                <w:noProof/>
                <w:webHidden/>
                <w:sz w:val="20"/>
              </w:rPr>
              <w:fldChar w:fldCharType="end"/>
            </w:r>
          </w:hyperlink>
        </w:p>
        <w:p w:rsidR="00465E4C" w:rsidRPr="00465E4C" w:rsidRDefault="00465E4C">
          <w:pPr>
            <w:pStyle w:val="Verzeichnis3"/>
            <w:tabs>
              <w:tab w:val="left" w:pos="1320"/>
              <w:tab w:val="right" w:leader="dot" w:pos="9062"/>
            </w:tabs>
            <w:rPr>
              <w:rFonts w:eastAsiaTheme="minorEastAsia"/>
              <w:noProof/>
              <w:sz w:val="20"/>
              <w:lang w:eastAsia="de-DE"/>
            </w:rPr>
          </w:pPr>
          <w:hyperlink w:anchor="_Toc497598731" w:history="1">
            <w:r w:rsidRPr="00465E4C">
              <w:rPr>
                <w:rStyle w:val="Hyperlink"/>
                <w:noProof/>
                <w:sz w:val="20"/>
              </w:rPr>
              <w:t>3.1.3</w:t>
            </w:r>
            <w:r w:rsidRPr="00465E4C">
              <w:rPr>
                <w:rFonts w:eastAsiaTheme="minorEastAsia"/>
                <w:noProof/>
                <w:sz w:val="20"/>
                <w:lang w:eastAsia="de-DE"/>
              </w:rPr>
              <w:tab/>
            </w:r>
            <w:r w:rsidRPr="00465E4C">
              <w:rPr>
                <w:rStyle w:val="Hyperlink"/>
                <w:noProof/>
                <w:sz w:val="20"/>
              </w:rPr>
              <w:t>Seiten hinzufügen</w:t>
            </w:r>
            <w:r w:rsidRPr="00465E4C">
              <w:rPr>
                <w:noProof/>
                <w:webHidden/>
                <w:sz w:val="20"/>
              </w:rPr>
              <w:tab/>
            </w:r>
            <w:r w:rsidRPr="00465E4C">
              <w:rPr>
                <w:noProof/>
                <w:webHidden/>
                <w:sz w:val="20"/>
              </w:rPr>
              <w:fldChar w:fldCharType="begin"/>
            </w:r>
            <w:r w:rsidRPr="00465E4C">
              <w:rPr>
                <w:noProof/>
                <w:webHidden/>
                <w:sz w:val="20"/>
              </w:rPr>
              <w:instrText xml:space="preserve"> PAGEREF _Toc497598731 \h </w:instrText>
            </w:r>
            <w:r w:rsidRPr="00465E4C">
              <w:rPr>
                <w:noProof/>
                <w:webHidden/>
                <w:sz w:val="20"/>
              </w:rPr>
            </w:r>
            <w:r w:rsidRPr="00465E4C">
              <w:rPr>
                <w:noProof/>
                <w:webHidden/>
                <w:sz w:val="20"/>
              </w:rPr>
              <w:fldChar w:fldCharType="separate"/>
            </w:r>
            <w:r>
              <w:rPr>
                <w:noProof/>
                <w:webHidden/>
                <w:sz w:val="20"/>
              </w:rPr>
              <w:t>12</w:t>
            </w:r>
            <w:r w:rsidRPr="00465E4C">
              <w:rPr>
                <w:noProof/>
                <w:webHidden/>
                <w:sz w:val="20"/>
              </w:rPr>
              <w:fldChar w:fldCharType="end"/>
            </w:r>
          </w:hyperlink>
        </w:p>
        <w:p w:rsidR="00465E4C" w:rsidRPr="00465E4C" w:rsidRDefault="00465E4C">
          <w:pPr>
            <w:pStyle w:val="Verzeichnis2"/>
            <w:tabs>
              <w:tab w:val="left" w:pos="880"/>
              <w:tab w:val="right" w:leader="dot" w:pos="9062"/>
            </w:tabs>
            <w:rPr>
              <w:rFonts w:eastAsiaTheme="minorEastAsia"/>
              <w:noProof/>
              <w:sz w:val="20"/>
              <w:lang w:eastAsia="de-DE"/>
            </w:rPr>
          </w:pPr>
          <w:hyperlink w:anchor="_Toc497598732" w:history="1">
            <w:r w:rsidRPr="00465E4C">
              <w:rPr>
                <w:rStyle w:val="Hyperlink"/>
                <w:noProof/>
                <w:sz w:val="20"/>
              </w:rPr>
              <w:t>3.2</w:t>
            </w:r>
            <w:r w:rsidRPr="00465E4C">
              <w:rPr>
                <w:rFonts w:eastAsiaTheme="minorEastAsia"/>
                <w:noProof/>
                <w:sz w:val="20"/>
                <w:lang w:eastAsia="de-DE"/>
              </w:rPr>
              <w:tab/>
            </w:r>
            <w:r w:rsidRPr="00465E4C">
              <w:rPr>
                <w:rStyle w:val="Hyperlink"/>
                <w:noProof/>
                <w:sz w:val="20"/>
              </w:rPr>
              <w:t>Steckbrief herunter laden</w:t>
            </w:r>
            <w:r w:rsidRPr="00465E4C">
              <w:rPr>
                <w:noProof/>
                <w:webHidden/>
                <w:sz w:val="20"/>
              </w:rPr>
              <w:tab/>
            </w:r>
            <w:r w:rsidRPr="00465E4C">
              <w:rPr>
                <w:noProof/>
                <w:webHidden/>
                <w:sz w:val="20"/>
              </w:rPr>
              <w:fldChar w:fldCharType="begin"/>
            </w:r>
            <w:r w:rsidRPr="00465E4C">
              <w:rPr>
                <w:noProof/>
                <w:webHidden/>
                <w:sz w:val="20"/>
              </w:rPr>
              <w:instrText xml:space="preserve"> PAGEREF _Toc497598732 \h </w:instrText>
            </w:r>
            <w:r w:rsidRPr="00465E4C">
              <w:rPr>
                <w:noProof/>
                <w:webHidden/>
                <w:sz w:val="20"/>
              </w:rPr>
            </w:r>
            <w:r w:rsidRPr="00465E4C">
              <w:rPr>
                <w:noProof/>
                <w:webHidden/>
                <w:sz w:val="20"/>
              </w:rPr>
              <w:fldChar w:fldCharType="separate"/>
            </w:r>
            <w:r>
              <w:rPr>
                <w:noProof/>
                <w:webHidden/>
                <w:sz w:val="20"/>
              </w:rPr>
              <w:t>12</w:t>
            </w:r>
            <w:r w:rsidRPr="00465E4C">
              <w:rPr>
                <w:noProof/>
                <w:webHidden/>
                <w:sz w:val="20"/>
              </w:rPr>
              <w:fldChar w:fldCharType="end"/>
            </w:r>
          </w:hyperlink>
        </w:p>
        <w:p w:rsidR="00465E4C" w:rsidRPr="00465E4C" w:rsidRDefault="00465E4C">
          <w:pPr>
            <w:pStyle w:val="Verzeichnis2"/>
            <w:tabs>
              <w:tab w:val="left" w:pos="880"/>
              <w:tab w:val="right" w:leader="dot" w:pos="9062"/>
            </w:tabs>
            <w:rPr>
              <w:rFonts w:eastAsiaTheme="minorEastAsia"/>
              <w:noProof/>
              <w:sz w:val="20"/>
              <w:lang w:eastAsia="de-DE"/>
            </w:rPr>
          </w:pPr>
          <w:hyperlink w:anchor="_Toc497598733" w:history="1">
            <w:r w:rsidRPr="00465E4C">
              <w:rPr>
                <w:rStyle w:val="Hyperlink"/>
                <w:noProof/>
                <w:sz w:val="20"/>
              </w:rPr>
              <w:t>3.3</w:t>
            </w:r>
            <w:r w:rsidRPr="00465E4C">
              <w:rPr>
                <w:rFonts w:eastAsiaTheme="minorEastAsia"/>
                <w:noProof/>
                <w:sz w:val="20"/>
                <w:lang w:eastAsia="de-DE"/>
              </w:rPr>
              <w:tab/>
            </w:r>
            <w:r w:rsidRPr="00465E4C">
              <w:rPr>
                <w:rStyle w:val="Hyperlink"/>
                <w:noProof/>
                <w:sz w:val="20"/>
              </w:rPr>
              <w:t>Fahrzeug an anderen User übertragen</w:t>
            </w:r>
            <w:r w:rsidRPr="00465E4C">
              <w:rPr>
                <w:noProof/>
                <w:webHidden/>
                <w:sz w:val="20"/>
              </w:rPr>
              <w:tab/>
            </w:r>
            <w:r w:rsidRPr="00465E4C">
              <w:rPr>
                <w:noProof/>
                <w:webHidden/>
                <w:sz w:val="20"/>
              </w:rPr>
              <w:fldChar w:fldCharType="begin"/>
            </w:r>
            <w:r w:rsidRPr="00465E4C">
              <w:rPr>
                <w:noProof/>
                <w:webHidden/>
                <w:sz w:val="20"/>
              </w:rPr>
              <w:instrText xml:space="preserve"> PAGEREF _Toc497598733 \h </w:instrText>
            </w:r>
            <w:r w:rsidRPr="00465E4C">
              <w:rPr>
                <w:noProof/>
                <w:webHidden/>
                <w:sz w:val="20"/>
              </w:rPr>
            </w:r>
            <w:r w:rsidRPr="00465E4C">
              <w:rPr>
                <w:noProof/>
                <w:webHidden/>
                <w:sz w:val="20"/>
              </w:rPr>
              <w:fldChar w:fldCharType="separate"/>
            </w:r>
            <w:r>
              <w:rPr>
                <w:noProof/>
                <w:webHidden/>
                <w:sz w:val="20"/>
              </w:rPr>
              <w:t>13</w:t>
            </w:r>
            <w:r w:rsidRPr="00465E4C">
              <w:rPr>
                <w:noProof/>
                <w:webHidden/>
                <w:sz w:val="20"/>
              </w:rPr>
              <w:fldChar w:fldCharType="end"/>
            </w:r>
          </w:hyperlink>
        </w:p>
        <w:p w:rsidR="00465E4C" w:rsidRPr="00465E4C" w:rsidRDefault="00465E4C">
          <w:pPr>
            <w:pStyle w:val="Verzeichnis1"/>
            <w:tabs>
              <w:tab w:val="left" w:pos="440"/>
              <w:tab w:val="right" w:leader="dot" w:pos="9062"/>
            </w:tabs>
            <w:rPr>
              <w:rFonts w:eastAsiaTheme="minorEastAsia"/>
              <w:noProof/>
              <w:sz w:val="20"/>
              <w:lang w:eastAsia="de-DE"/>
            </w:rPr>
          </w:pPr>
          <w:hyperlink w:anchor="_Toc497598734" w:history="1">
            <w:r w:rsidRPr="00465E4C">
              <w:rPr>
                <w:rStyle w:val="Hyperlink"/>
                <w:noProof/>
                <w:sz w:val="20"/>
              </w:rPr>
              <w:t>4</w:t>
            </w:r>
            <w:r w:rsidRPr="00465E4C">
              <w:rPr>
                <w:rFonts w:eastAsiaTheme="minorEastAsia"/>
                <w:noProof/>
                <w:sz w:val="20"/>
                <w:lang w:eastAsia="de-DE"/>
              </w:rPr>
              <w:tab/>
            </w:r>
            <w:r w:rsidRPr="00465E4C">
              <w:rPr>
                <w:rStyle w:val="Hyperlink"/>
                <w:noProof/>
                <w:sz w:val="20"/>
              </w:rPr>
              <w:t>Administratorwissen</w:t>
            </w:r>
            <w:r w:rsidRPr="00465E4C">
              <w:rPr>
                <w:noProof/>
                <w:webHidden/>
                <w:sz w:val="20"/>
              </w:rPr>
              <w:tab/>
            </w:r>
            <w:r w:rsidRPr="00465E4C">
              <w:rPr>
                <w:noProof/>
                <w:webHidden/>
                <w:sz w:val="20"/>
              </w:rPr>
              <w:fldChar w:fldCharType="begin"/>
            </w:r>
            <w:r w:rsidRPr="00465E4C">
              <w:rPr>
                <w:noProof/>
                <w:webHidden/>
                <w:sz w:val="20"/>
              </w:rPr>
              <w:instrText xml:space="preserve"> PAGEREF _Toc497598734 \h </w:instrText>
            </w:r>
            <w:r w:rsidRPr="00465E4C">
              <w:rPr>
                <w:noProof/>
                <w:webHidden/>
                <w:sz w:val="20"/>
              </w:rPr>
            </w:r>
            <w:r w:rsidRPr="00465E4C">
              <w:rPr>
                <w:noProof/>
                <w:webHidden/>
                <w:sz w:val="20"/>
              </w:rPr>
              <w:fldChar w:fldCharType="separate"/>
            </w:r>
            <w:r>
              <w:rPr>
                <w:noProof/>
                <w:webHidden/>
                <w:sz w:val="20"/>
              </w:rPr>
              <w:t>14</w:t>
            </w:r>
            <w:r w:rsidRPr="00465E4C">
              <w:rPr>
                <w:noProof/>
                <w:webHidden/>
                <w:sz w:val="20"/>
              </w:rPr>
              <w:fldChar w:fldCharType="end"/>
            </w:r>
          </w:hyperlink>
        </w:p>
        <w:p w:rsidR="00465E4C" w:rsidRPr="00465E4C" w:rsidRDefault="00465E4C">
          <w:pPr>
            <w:pStyle w:val="Verzeichnis2"/>
            <w:tabs>
              <w:tab w:val="left" w:pos="880"/>
              <w:tab w:val="right" w:leader="dot" w:pos="9062"/>
            </w:tabs>
            <w:rPr>
              <w:rFonts w:eastAsiaTheme="minorEastAsia"/>
              <w:noProof/>
              <w:sz w:val="20"/>
              <w:lang w:eastAsia="de-DE"/>
            </w:rPr>
          </w:pPr>
          <w:hyperlink w:anchor="_Toc497598735" w:history="1">
            <w:r w:rsidRPr="00465E4C">
              <w:rPr>
                <w:rStyle w:val="Hyperlink"/>
                <w:noProof/>
                <w:sz w:val="20"/>
              </w:rPr>
              <w:t>4.1</w:t>
            </w:r>
            <w:r w:rsidRPr="00465E4C">
              <w:rPr>
                <w:rFonts w:eastAsiaTheme="minorEastAsia"/>
                <w:noProof/>
                <w:sz w:val="20"/>
                <w:lang w:eastAsia="de-DE"/>
              </w:rPr>
              <w:tab/>
            </w:r>
            <w:r w:rsidRPr="00465E4C">
              <w:rPr>
                <w:rStyle w:val="Hyperlink"/>
                <w:noProof/>
                <w:sz w:val="20"/>
              </w:rPr>
              <w:t>Berechtigungen</w:t>
            </w:r>
            <w:r w:rsidRPr="00465E4C">
              <w:rPr>
                <w:noProof/>
                <w:webHidden/>
                <w:sz w:val="20"/>
              </w:rPr>
              <w:tab/>
            </w:r>
            <w:r w:rsidRPr="00465E4C">
              <w:rPr>
                <w:noProof/>
                <w:webHidden/>
                <w:sz w:val="20"/>
              </w:rPr>
              <w:fldChar w:fldCharType="begin"/>
            </w:r>
            <w:r w:rsidRPr="00465E4C">
              <w:rPr>
                <w:noProof/>
                <w:webHidden/>
                <w:sz w:val="20"/>
              </w:rPr>
              <w:instrText xml:space="preserve"> PAGEREF _Toc497598735 \h </w:instrText>
            </w:r>
            <w:r w:rsidRPr="00465E4C">
              <w:rPr>
                <w:noProof/>
                <w:webHidden/>
                <w:sz w:val="20"/>
              </w:rPr>
            </w:r>
            <w:r w:rsidRPr="00465E4C">
              <w:rPr>
                <w:noProof/>
                <w:webHidden/>
                <w:sz w:val="20"/>
              </w:rPr>
              <w:fldChar w:fldCharType="separate"/>
            </w:r>
            <w:r>
              <w:rPr>
                <w:noProof/>
                <w:webHidden/>
                <w:sz w:val="20"/>
              </w:rPr>
              <w:t>14</w:t>
            </w:r>
            <w:r w:rsidRPr="00465E4C">
              <w:rPr>
                <w:noProof/>
                <w:webHidden/>
                <w:sz w:val="20"/>
              </w:rPr>
              <w:fldChar w:fldCharType="end"/>
            </w:r>
          </w:hyperlink>
        </w:p>
        <w:p w:rsidR="00465E4C" w:rsidRPr="00465E4C" w:rsidRDefault="00465E4C">
          <w:pPr>
            <w:pStyle w:val="Verzeichnis1"/>
            <w:tabs>
              <w:tab w:val="left" w:pos="440"/>
              <w:tab w:val="right" w:leader="dot" w:pos="9062"/>
            </w:tabs>
            <w:rPr>
              <w:rFonts w:eastAsiaTheme="minorEastAsia"/>
              <w:noProof/>
              <w:sz w:val="20"/>
              <w:lang w:eastAsia="de-DE"/>
            </w:rPr>
          </w:pPr>
          <w:hyperlink w:anchor="_Toc497598736" w:history="1">
            <w:r w:rsidRPr="00465E4C">
              <w:rPr>
                <w:rStyle w:val="Hyperlink"/>
                <w:noProof/>
                <w:sz w:val="20"/>
              </w:rPr>
              <w:t>5</w:t>
            </w:r>
            <w:r w:rsidRPr="00465E4C">
              <w:rPr>
                <w:rFonts w:eastAsiaTheme="minorEastAsia"/>
                <w:noProof/>
                <w:sz w:val="20"/>
                <w:lang w:eastAsia="de-DE"/>
              </w:rPr>
              <w:tab/>
            </w:r>
            <w:r w:rsidRPr="00465E4C">
              <w:rPr>
                <w:rStyle w:val="Hyperlink"/>
                <w:noProof/>
                <w:sz w:val="20"/>
              </w:rPr>
              <w:t>Abbildungsverzeichnis</w:t>
            </w:r>
            <w:r w:rsidRPr="00465E4C">
              <w:rPr>
                <w:noProof/>
                <w:webHidden/>
                <w:sz w:val="20"/>
              </w:rPr>
              <w:tab/>
            </w:r>
            <w:r w:rsidRPr="00465E4C">
              <w:rPr>
                <w:noProof/>
                <w:webHidden/>
                <w:sz w:val="20"/>
              </w:rPr>
              <w:fldChar w:fldCharType="begin"/>
            </w:r>
            <w:r w:rsidRPr="00465E4C">
              <w:rPr>
                <w:noProof/>
                <w:webHidden/>
                <w:sz w:val="20"/>
              </w:rPr>
              <w:instrText xml:space="preserve"> PAGEREF _Toc497598736 \h </w:instrText>
            </w:r>
            <w:r w:rsidRPr="00465E4C">
              <w:rPr>
                <w:noProof/>
                <w:webHidden/>
                <w:sz w:val="20"/>
              </w:rPr>
            </w:r>
            <w:r w:rsidRPr="00465E4C">
              <w:rPr>
                <w:noProof/>
                <w:webHidden/>
                <w:sz w:val="20"/>
              </w:rPr>
              <w:fldChar w:fldCharType="separate"/>
            </w:r>
            <w:r>
              <w:rPr>
                <w:noProof/>
                <w:webHidden/>
                <w:sz w:val="20"/>
              </w:rPr>
              <w:t>15</w:t>
            </w:r>
            <w:r w:rsidRPr="00465E4C">
              <w:rPr>
                <w:noProof/>
                <w:webHidden/>
                <w:sz w:val="20"/>
              </w:rPr>
              <w:fldChar w:fldCharType="end"/>
            </w:r>
          </w:hyperlink>
        </w:p>
        <w:p w:rsidR="00465E4C" w:rsidRDefault="00465E4C">
          <w:r w:rsidRPr="00465E4C">
            <w:rPr>
              <w:b/>
              <w:bCs/>
              <w:sz w:val="20"/>
            </w:rPr>
            <w:fldChar w:fldCharType="end"/>
          </w:r>
        </w:p>
      </w:sdtContent>
    </w:sdt>
    <w:p w:rsidR="00463E39" w:rsidRDefault="00463E39">
      <w:pPr>
        <w:rPr>
          <w:rFonts w:asciiTheme="majorHAnsi" w:eastAsiaTheme="majorEastAsia" w:hAnsiTheme="majorHAnsi" w:cstheme="majorBidi"/>
          <w:b/>
          <w:bCs/>
          <w:color w:val="365F91" w:themeColor="accent1" w:themeShade="BF"/>
          <w:sz w:val="28"/>
          <w:szCs w:val="28"/>
        </w:rPr>
      </w:pPr>
      <w:r>
        <w:br w:type="page"/>
      </w:r>
    </w:p>
    <w:p w:rsidR="00E92104" w:rsidRDefault="00E92104" w:rsidP="00E92104">
      <w:pPr>
        <w:pStyle w:val="berschrift1"/>
      </w:pPr>
      <w:bookmarkStart w:id="1" w:name="_Toc497598710"/>
      <w:r>
        <w:lastRenderedPageBreak/>
        <w:t>Einleitung</w:t>
      </w:r>
      <w:bookmarkEnd w:id="0"/>
      <w:bookmarkEnd w:id="1"/>
    </w:p>
    <w:p w:rsidR="00B83447" w:rsidRDefault="00E92104" w:rsidP="00B83447">
      <w:r>
        <w:t>Das Parkhausmodul ist dazu gedacht, die Fahrzeuge der IG-Mitglieder darzustellen. Dabei bietet dieses Modul sehr umfangreiche Darstellungsmöglichkeiten, die man nutzen kann, aber nicht muss. Erst einmal wird dargestellt, was bei jedem Fahrzeug vorhanden sein sollte. Im Weiteren werden dann die zusätzlichen Eigenschaften dargestellt.</w:t>
      </w:r>
    </w:p>
    <w:p w:rsidR="00E92104" w:rsidRDefault="00E92104" w:rsidP="00E92104">
      <w:pPr>
        <w:pStyle w:val="berschrift1"/>
      </w:pPr>
      <w:bookmarkStart w:id="2" w:name="_Ref497591733"/>
      <w:bookmarkStart w:id="3" w:name="_Toc497598711"/>
      <w:r>
        <w:t>Neues Fahrzeug anlegen</w:t>
      </w:r>
      <w:bookmarkEnd w:id="2"/>
      <w:bookmarkEnd w:id="3"/>
    </w:p>
    <w:p w:rsidR="00E62B8A" w:rsidRDefault="0023513D" w:rsidP="00E62B8A">
      <w:pPr>
        <w:keepNext/>
      </w:pPr>
      <w:r>
        <w:rPr>
          <w:noProof/>
          <w:lang w:eastAsia="de-DE"/>
        </w:rPr>
        <w:drawing>
          <wp:inline distT="0" distB="0" distL="0" distR="0" wp14:anchorId="6B99CC88" wp14:editId="06487C44">
            <wp:extent cx="5760720" cy="427123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4271238"/>
                    </a:xfrm>
                    <a:prstGeom prst="rect">
                      <a:avLst/>
                    </a:prstGeom>
                  </pic:spPr>
                </pic:pic>
              </a:graphicData>
            </a:graphic>
          </wp:inline>
        </w:drawing>
      </w:r>
    </w:p>
    <w:p w:rsidR="00E62B8A" w:rsidRDefault="00E62B8A" w:rsidP="00E62B8A">
      <w:pPr>
        <w:pStyle w:val="Beschriftung"/>
      </w:pPr>
      <w:bookmarkStart w:id="4" w:name="_Toc497598527"/>
      <w:r>
        <w:t xml:space="preserve">Abbildung </w:t>
      </w:r>
      <w:fldSimple w:instr=" SEQ Abbildung \* ARABIC ">
        <w:r w:rsidR="00465E4C">
          <w:rPr>
            <w:noProof/>
          </w:rPr>
          <w:t>1</w:t>
        </w:r>
      </w:fldSimple>
      <w:r>
        <w:t>: Benutzerkonto</w:t>
      </w:r>
      <w:bookmarkEnd w:id="4"/>
    </w:p>
    <w:p w:rsidR="00E62B8A" w:rsidRDefault="00E62B8A" w:rsidP="00E62B8A">
      <w:r>
        <w:t xml:space="preserve">Im Benutzerkonto gibt es den Eintrag „Meine Fahrzeuge“. Klicken wir darauf, gelangen wir zur Übersicht der eigenen Fahrzeuge. </w:t>
      </w:r>
      <w:r w:rsidR="0023513D">
        <w:t>Sollte der Eintrag nicht vorhanden sein bzw. man nicht zur Seite mit den eigenen Fahrzeugen gelangen, so hat man nicht die notwendigen Rechte. Man muss wenigstens der Gruppe „IG-Mitglieder“ angehören, um eigene Fahrzeuge anlegen und pflegen zu können.</w:t>
      </w:r>
    </w:p>
    <w:p w:rsidR="0023513D" w:rsidRDefault="0023513D" w:rsidP="0023513D">
      <w:pPr>
        <w:pStyle w:val="Beschriftung"/>
      </w:pPr>
      <w:bookmarkStart w:id="5" w:name="_Toc497598528"/>
      <w:r>
        <w:rPr>
          <w:noProof/>
          <w:lang w:eastAsia="de-DE"/>
        </w:rPr>
        <w:lastRenderedPageBreak/>
        <w:drawing>
          <wp:inline distT="0" distB="0" distL="0" distR="0" wp14:anchorId="25D3DDC0" wp14:editId="4BEEC632">
            <wp:extent cx="5760720" cy="1637083"/>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1637083"/>
                    </a:xfrm>
                    <a:prstGeom prst="rect">
                      <a:avLst/>
                    </a:prstGeom>
                  </pic:spPr>
                </pic:pic>
              </a:graphicData>
            </a:graphic>
          </wp:inline>
        </w:drawing>
      </w:r>
      <w:r>
        <w:t xml:space="preserve">Abbildung </w:t>
      </w:r>
      <w:fldSimple w:instr=" SEQ Abbildung \* ARABIC ">
        <w:r w:rsidR="00465E4C">
          <w:rPr>
            <w:noProof/>
          </w:rPr>
          <w:t>2</w:t>
        </w:r>
      </w:fldSimple>
      <w:r>
        <w:t>: Eigene Fahrzeuge</w:t>
      </w:r>
      <w:bookmarkEnd w:id="5"/>
    </w:p>
    <w:p w:rsidR="0023513D" w:rsidRDefault="0023513D" w:rsidP="0023513D">
      <w:r>
        <w:t>Hier können wir Fahrzeuge hinzufügen und vorhandene Bearbeiten. Wird kein Fahrzeug angezeigt, ist von diesem Benutzer noch kein Fahrzeug angelegt worden oder auf ihn übertragen worden. Die Übertragung des Benutzers wird später beschrieb</w:t>
      </w:r>
      <w:r w:rsidR="00CE6C38">
        <w:t>e</w:t>
      </w:r>
      <w:r>
        <w:t>n.</w:t>
      </w:r>
    </w:p>
    <w:p w:rsidR="00CE6C38" w:rsidRDefault="00CE6C38" w:rsidP="00CE6C38">
      <w:pPr>
        <w:pStyle w:val="berschrift2"/>
      </w:pPr>
      <w:bookmarkStart w:id="6" w:name="_Toc497598712"/>
      <w:r>
        <w:t>Filter</w:t>
      </w:r>
      <w:bookmarkEnd w:id="6"/>
    </w:p>
    <w:p w:rsidR="00785220" w:rsidRDefault="00785220" w:rsidP="00785220">
      <w:r>
        <w:rPr>
          <w:noProof/>
          <w:lang w:eastAsia="de-DE"/>
        </w:rPr>
        <w:drawing>
          <wp:inline distT="0" distB="0" distL="0" distR="0" wp14:anchorId="0E534BC2" wp14:editId="2C8E1A88">
            <wp:extent cx="5760720" cy="122306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223066"/>
                    </a:xfrm>
                    <a:prstGeom prst="rect">
                      <a:avLst/>
                    </a:prstGeom>
                  </pic:spPr>
                </pic:pic>
              </a:graphicData>
            </a:graphic>
          </wp:inline>
        </w:drawing>
      </w:r>
    </w:p>
    <w:p w:rsidR="00785220" w:rsidRDefault="00785220" w:rsidP="00785220">
      <w:pPr>
        <w:pStyle w:val="Beschriftung"/>
      </w:pPr>
      <w:bookmarkStart w:id="7" w:name="_Ref497509356"/>
      <w:bookmarkStart w:id="8" w:name="_Toc497598529"/>
      <w:r>
        <w:t xml:space="preserve">Abbildung </w:t>
      </w:r>
      <w:fldSimple w:instr=" SEQ Abbildung \* ARABIC ">
        <w:r w:rsidR="00465E4C">
          <w:rPr>
            <w:noProof/>
          </w:rPr>
          <w:t>3</w:t>
        </w:r>
      </w:fldSimple>
      <w:r>
        <w:t xml:space="preserve">: </w:t>
      </w:r>
      <w:bookmarkStart w:id="9" w:name="_Ref497509316"/>
      <w:r>
        <w:t>Filter aufgeklappt</w:t>
      </w:r>
      <w:bookmarkEnd w:id="7"/>
      <w:bookmarkEnd w:id="8"/>
      <w:bookmarkEnd w:id="9"/>
    </w:p>
    <w:p w:rsidR="00785220" w:rsidRDefault="00785220" w:rsidP="00785220">
      <w:r>
        <w:t>Wenn man auf den Button „Filter“ klickt, klappt eine Filtersektion aus, die so ähnlich wie „</w:t>
      </w:r>
      <w:r>
        <w:fldChar w:fldCharType="begin"/>
      </w:r>
      <w:r>
        <w:instrText xml:space="preserve"> REF _Ref497509356 \h </w:instrText>
      </w:r>
      <w:r>
        <w:fldChar w:fldCharType="separate"/>
      </w:r>
      <w:r w:rsidR="00465E4C">
        <w:t xml:space="preserve">Abbildung </w:t>
      </w:r>
      <w:r w:rsidR="00465E4C">
        <w:rPr>
          <w:noProof/>
        </w:rPr>
        <w:t>3</w:t>
      </w:r>
      <w:r w:rsidR="00465E4C">
        <w:t>: Filter aufgeklappt</w:t>
      </w:r>
      <w:r>
        <w:fldChar w:fldCharType="end"/>
      </w:r>
      <w:r>
        <w:t>“ aussieht.</w:t>
      </w:r>
    </w:p>
    <w:p w:rsidR="00785220" w:rsidRDefault="00785220" w:rsidP="000A5115">
      <w:pPr>
        <w:pStyle w:val="Listenabsatz"/>
        <w:numPr>
          <w:ilvl w:val="0"/>
          <w:numId w:val="2"/>
        </w:numPr>
        <w:spacing w:after="0"/>
      </w:pPr>
      <w:r>
        <w:t xml:space="preserve">In den Feldern unter dem Label Kategorie kann man nach den verschiedenen Kategorien </w:t>
      </w:r>
      <w:proofErr w:type="spellStart"/>
      <w:r>
        <w:t>filten</w:t>
      </w:r>
      <w:proofErr w:type="spellEnd"/>
      <w:r>
        <w:t>.</w:t>
      </w:r>
    </w:p>
    <w:p w:rsidR="00785220" w:rsidRDefault="00785220" w:rsidP="000A5115">
      <w:pPr>
        <w:pStyle w:val="Listenabsatz"/>
        <w:numPr>
          <w:ilvl w:val="0"/>
          <w:numId w:val="2"/>
        </w:numPr>
        <w:spacing w:after="0"/>
      </w:pPr>
      <w:r>
        <w:t>Im „Suchen“ Feld filtert man die Liste</w:t>
      </w:r>
      <w:r w:rsidR="000A5115">
        <w:t xml:space="preserve"> mit einem beliebigen Suchbegriff</w:t>
      </w:r>
    </w:p>
    <w:p w:rsidR="000A5115" w:rsidRDefault="000A5115" w:rsidP="000A5115">
      <w:pPr>
        <w:pStyle w:val="Listenabsatz"/>
        <w:numPr>
          <w:ilvl w:val="0"/>
          <w:numId w:val="2"/>
        </w:numPr>
        <w:spacing w:after="0"/>
      </w:pPr>
      <w:r>
        <w:t>Sortieren nach lässt einen die Liste sortieren. Es stehen diverse Sortierfilter zur Verfügung</w:t>
      </w:r>
    </w:p>
    <w:p w:rsidR="000A5115" w:rsidRDefault="000A5115" w:rsidP="000A5115">
      <w:pPr>
        <w:pStyle w:val="Listenabsatz"/>
        <w:numPr>
          <w:ilvl w:val="0"/>
          <w:numId w:val="2"/>
        </w:numPr>
        <w:spacing w:after="0"/>
      </w:pPr>
      <w:r>
        <w:t>Mit der Sortierreihenfolge kann man die Richtung der Sortierung auswählen</w:t>
      </w:r>
    </w:p>
    <w:p w:rsidR="000A5115" w:rsidRDefault="000A5115" w:rsidP="000A5115">
      <w:pPr>
        <w:pStyle w:val="Listenabsatz"/>
        <w:numPr>
          <w:ilvl w:val="0"/>
          <w:numId w:val="2"/>
        </w:numPr>
        <w:spacing w:after="0"/>
      </w:pPr>
      <w:r>
        <w:t xml:space="preserve">Die Seitengröße </w:t>
      </w:r>
    </w:p>
    <w:p w:rsidR="000A5115" w:rsidRPr="00785220" w:rsidRDefault="000A5115" w:rsidP="000A5115">
      <w:pPr>
        <w:pStyle w:val="Listenabsatz"/>
        <w:numPr>
          <w:ilvl w:val="0"/>
          <w:numId w:val="2"/>
        </w:numPr>
        <w:spacing w:after="0"/>
      </w:pPr>
      <w:r>
        <w:t>Legt fest, nach wie vielen Einträgen ein Seitenumbruch eingefügt und unten die Seitenliste angezeigt wird.</w:t>
      </w:r>
    </w:p>
    <w:p w:rsidR="00785220" w:rsidRDefault="00785220" w:rsidP="00785220">
      <w:pPr>
        <w:pStyle w:val="berschrift2"/>
      </w:pPr>
      <w:bookmarkStart w:id="10" w:name="_Toc497598713"/>
      <w:r>
        <w:t>Zeige alle Einträge</w:t>
      </w:r>
      <w:bookmarkEnd w:id="10"/>
    </w:p>
    <w:p w:rsidR="00785220" w:rsidRPr="00CE6C38" w:rsidRDefault="00785220" w:rsidP="00785220">
      <w:r>
        <w:t>Dieser Link hat erst eine Wirkung, wenn mehr Fahrzeuge vorhanden sind, als auf eine Seite passen. Die Seitenlänge kann man über den Filter einstellen. Durch klicken auf den Link „Zeige alle Einträge“ kann man von der Seitenweise Darstellung auf alle Fahrzeuge umschalten und natürlich dann wieder zurück. Wobei der Link dann „Zurück zur Seitenauswahl“ heißt.</w:t>
      </w:r>
    </w:p>
    <w:p w:rsidR="00785220" w:rsidRPr="00785220" w:rsidRDefault="00785220" w:rsidP="00785220"/>
    <w:p w:rsidR="00CE6C38" w:rsidRDefault="00CE6C38" w:rsidP="00CE6C38">
      <w:pPr>
        <w:pStyle w:val="berschrift2"/>
      </w:pPr>
      <w:bookmarkStart w:id="11" w:name="_Toc497598714"/>
      <w:r>
        <w:lastRenderedPageBreak/>
        <w:t>Fahrzeug hinzufügen</w:t>
      </w:r>
      <w:bookmarkEnd w:id="11"/>
    </w:p>
    <w:p w:rsidR="000A5115" w:rsidRDefault="0095333D" w:rsidP="000A5115">
      <w:pPr>
        <w:keepNext/>
      </w:pPr>
      <w:r>
        <w:rPr>
          <w:noProof/>
          <w:lang w:eastAsia="de-DE"/>
        </w:rPr>
        <w:drawing>
          <wp:inline distT="0" distB="0" distL="0" distR="0" wp14:anchorId="26198DA4" wp14:editId="3D5B812E">
            <wp:extent cx="5052646" cy="764856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56001" cy="7653645"/>
                    </a:xfrm>
                    <a:prstGeom prst="rect">
                      <a:avLst/>
                    </a:prstGeom>
                  </pic:spPr>
                </pic:pic>
              </a:graphicData>
            </a:graphic>
          </wp:inline>
        </w:drawing>
      </w:r>
    </w:p>
    <w:p w:rsidR="000A5115" w:rsidRDefault="000A5115" w:rsidP="000A5115">
      <w:pPr>
        <w:pStyle w:val="Beschriftung"/>
      </w:pPr>
      <w:bookmarkStart w:id="12" w:name="_Toc497598530"/>
      <w:r>
        <w:t xml:space="preserve">Abbildung </w:t>
      </w:r>
      <w:fldSimple w:instr=" SEQ Abbildung \* ARABIC ">
        <w:r w:rsidR="00465E4C">
          <w:rPr>
            <w:noProof/>
          </w:rPr>
          <w:t>4</w:t>
        </w:r>
      </w:fldSimple>
      <w:r>
        <w:t>: Fahrzeug Hinzufügen Teil 1</w:t>
      </w:r>
      <w:bookmarkEnd w:id="12"/>
    </w:p>
    <w:p w:rsidR="000A5115" w:rsidRDefault="0095333D" w:rsidP="000A5115">
      <w:pPr>
        <w:keepNext/>
      </w:pPr>
      <w:r>
        <w:rPr>
          <w:noProof/>
          <w:lang w:eastAsia="de-DE"/>
        </w:rPr>
        <w:lastRenderedPageBreak/>
        <w:drawing>
          <wp:inline distT="0" distB="0" distL="0" distR="0" wp14:anchorId="7A7788D1" wp14:editId="56C8A23A">
            <wp:extent cx="4777059" cy="7760677"/>
            <wp:effectExtent l="0" t="0" r="508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77958" cy="7762137"/>
                    </a:xfrm>
                    <a:prstGeom prst="rect">
                      <a:avLst/>
                    </a:prstGeom>
                  </pic:spPr>
                </pic:pic>
              </a:graphicData>
            </a:graphic>
          </wp:inline>
        </w:drawing>
      </w:r>
    </w:p>
    <w:p w:rsidR="000A5115" w:rsidRDefault="000A5115" w:rsidP="000A5115">
      <w:pPr>
        <w:pStyle w:val="Beschriftung"/>
      </w:pPr>
      <w:bookmarkStart w:id="13" w:name="_Toc497598531"/>
      <w:r>
        <w:t xml:space="preserve">Abbildung </w:t>
      </w:r>
      <w:fldSimple w:instr=" SEQ Abbildung \* ARABIC ">
        <w:r w:rsidR="00465E4C">
          <w:rPr>
            <w:noProof/>
          </w:rPr>
          <w:t>5</w:t>
        </w:r>
      </w:fldSimple>
      <w:r>
        <w:t>: Fahrzeug hinzufügen Teil 2</w:t>
      </w:r>
      <w:bookmarkEnd w:id="13"/>
    </w:p>
    <w:p w:rsidR="000A5115" w:rsidRDefault="000A5115" w:rsidP="000A5115">
      <w:r>
        <w:lastRenderedPageBreak/>
        <w:t>In den beiden Abbildungen wird das gesamte Formular angezeigt, welches zum Anlegen des Fahrzeuge bereit steht. Aber man muss nicht alle Felder ausfüllen. Wir gehen jetzt auf die verschiedenen Felder ein.</w:t>
      </w:r>
    </w:p>
    <w:p w:rsidR="000A5115" w:rsidRDefault="000A5115" w:rsidP="000A5115">
      <w:pPr>
        <w:pStyle w:val="berschrift3"/>
      </w:pPr>
      <w:bookmarkStart w:id="14" w:name="_Toc497598715"/>
      <w:r>
        <w:t>Kategorien</w:t>
      </w:r>
      <w:bookmarkEnd w:id="14"/>
    </w:p>
    <w:p w:rsidR="000A5115" w:rsidRDefault="000A5115" w:rsidP="000A5115">
      <w:r>
        <w:t xml:space="preserve">Derzeit stehen zwei Kategorien zur Verfügung. Bei Bedarf können weitere Hinzugefügt werden. Bitte wähle in allen </w:t>
      </w:r>
      <w:proofErr w:type="spellStart"/>
      <w:r>
        <w:t>Kategoriefeldern</w:t>
      </w:r>
      <w:proofErr w:type="spellEnd"/>
      <w:r>
        <w:t xml:space="preserve"> einen geeigneten Eintrag aus.</w:t>
      </w:r>
      <w:r w:rsidR="00D83BA5">
        <w:t xml:space="preserve"> Sollten Punkte in der Liste fehlen, so wende dich bitte an den Webmaster.</w:t>
      </w:r>
    </w:p>
    <w:p w:rsidR="00D83BA5" w:rsidRDefault="00D83BA5" w:rsidP="00D83BA5">
      <w:pPr>
        <w:pStyle w:val="berschrift3"/>
      </w:pPr>
      <w:bookmarkStart w:id="15" w:name="_Toc497598716"/>
      <w:r>
        <w:t>Titel</w:t>
      </w:r>
      <w:bookmarkEnd w:id="15"/>
    </w:p>
    <w:p w:rsidR="00D83BA5" w:rsidRDefault="00D83BA5" w:rsidP="00D83BA5">
      <w:r>
        <w:t>Der Titel wird in allen Übersichten angezeigt. Hier sollte eine ordentliche Fahrzeugbenennung erfolgen. Der Markenname wird später in einem anderen Feld eingetragen. Als Titel ist die normale Fahrzeugbenennung angemessen.</w:t>
      </w:r>
    </w:p>
    <w:p w:rsidR="00B42242" w:rsidRDefault="00B42242" w:rsidP="00D83BA5">
      <w:r>
        <w:t>Der Titel wird auf das Titelbild gedruckt, falls eines hochgeladen wurde.</w:t>
      </w:r>
    </w:p>
    <w:p w:rsidR="00D83BA5" w:rsidRDefault="00D83BA5" w:rsidP="00D83BA5">
      <w:r>
        <w:t>Der Titel ist ein Pflichtfeld!</w:t>
      </w:r>
    </w:p>
    <w:p w:rsidR="00D83BA5" w:rsidRDefault="00D83BA5" w:rsidP="00D83BA5">
      <w:pPr>
        <w:pStyle w:val="berschrift3"/>
      </w:pPr>
      <w:bookmarkStart w:id="16" w:name="_Toc497598717"/>
      <w:r>
        <w:t>Titelbild, Copyright Titelbild</w:t>
      </w:r>
      <w:bookmarkEnd w:id="16"/>
    </w:p>
    <w:p w:rsidR="00D83BA5" w:rsidRDefault="00D83BA5" w:rsidP="00D83BA5">
      <w:r>
        <w:t>Das Titelbild muss unbedingt das Seitenverhältnis 1:3 haben. Es wird bei der Fahrzeugbeschreibung oben eingeblendet. Die Auflösung wird auf 1800*600 heruntergerechnet, wenn das Bild größer ist. Viel kleiner sollte es nicht sein, weil es sonst auf Bildschirmen unschön aussehen wird.</w:t>
      </w:r>
    </w:p>
    <w:p w:rsidR="00D83BA5" w:rsidRDefault="00D83BA5" w:rsidP="00D83BA5">
      <w:r>
        <w:t>Das Titelbild sollte das eigene Fahrzeug darstellen.</w:t>
      </w:r>
    </w:p>
    <w:p w:rsidR="00D83BA5" w:rsidRDefault="00D83BA5" w:rsidP="00D83BA5">
      <w:r>
        <w:t>Das Bild muss nicht hochgeladen werden. Es geht auch ohne und kann später nachgereicht werden.</w:t>
      </w:r>
    </w:p>
    <w:p w:rsidR="00D83BA5" w:rsidRDefault="00D83BA5" w:rsidP="00D83BA5">
      <w:r>
        <w:t xml:space="preserve">Hat man ein Bild hochgeladen, so sollte man auch das Copyright in das nächste Feld eintragen. Das gilt insbesondere, wenn es kein eigenes Bild ist. Hat jemand anderes die Bildrechte, so muss der </w:t>
      </w:r>
      <w:proofErr w:type="spellStart"/>
      <w:r>
        <w:t>Einsteller</w:t>
      </w:r>
      <w:proofErr w:type="spellEnd"/>
      <w:r>
        <w:t xml:space="preserve"> des Bildes sicherstellen, dass der Rechteinhaber die Erlaubnis erteilt hat.</w:t>
      </w:r>
    </w:p>
    <w:p w:rsidR="00D83BA5" w:rsidRDefault="00D83BA5" w:rsidP="00D83BA5">
      <w:pPr>
        <w:pStyle w:val="berschrift3"/>
      </w:pPr>
      <w:bookmarkStart w:id="17" w:name="_Toc497598718"/>
      <w:r>
        <w:t>Bild, Copyright Bild</w:t>
      </w:r>
      <w:bookmarkEnd w:id="17"/>
    </w:p>
    <w:p w:rsidR="00D83BA5" w:rsidRDefault="00954359" w:rsidP="00D83BA5">
      <w:r>
        <w:t>Dieses Bild ist im Querformat hochzuladen. Es wird auf etwa 800*600 Pixel verkleinert. Dieses Bild wird im Einleitungstext oben Links eingebettet.</w:t>
      </w:r>
    </w:p>
    <w:p w:rsidR="00954359" w:rsidRDefault="00954359" w:rsidP="00D83BA5">
      <w:r>
        <w:t>Das Bild ist nicht verpflichtend. Bezüglich des Copyrights gilt das Gleiche, wie bereits zuvor erwähnt.</w:t>
      </w:r>
    </w:p>
    <w:p w:rsidR="00954359" w:rsidRDefault="00954359" w:rsidP="00954359">
      <w:pPr>
        <w:pStyle w:val="berschrift3"/>
      </w:pPr>
      <w:bookmarkStart w:id="18" w:name="_Toc497598719"/>
      <w:r>
        <w:t>Einleitungstext / Beschreibung</w:t>
      </w:r>
      <w:bookmarkEnd w:id="18"/>
    </w:p>
    <w:p w:rsidR="00954359" w:rsidRDefault="00954359" w:rsidP="00954359">
      <w:r>
        <w:t>Der Einleitungstext wird etwas größer dargestellt und sollte eine kurze Beschreibung des Fahrzeugs beinhalten. Der Einleitungstext ist verpflichtend.</w:t>
      </w:r>
    </w:p>
    <w:p w:rsidR="00954359" w:rsidRDefault="00954359" w:rsidP="00954359">
      <w:r>
        <w:t>In der nachfolgenden Beschreibung kann man dann etwas ausführlicher auf die Geschichte des Fahrzeuges eingehen. Der Beschreibungstext ist freiwillig.</w:t>
      </w:r>
    </w:p>
    <w:p w:rsidR="00954359" w:rsidRDefault="00954359" w:rsidP="00954359">
      <w:r>
        <w:t>Beide Texte werden später auf dem optionalen Steckbrief mit ausgedruckt.</w:t>
      </w:r>
    </w:p>
    <w:p w:rsidR="00954359" w:rsidRDefault="00954359" w:rsidP="00954359">
      <w:pPr>
        <w:pStyle w:val="berschrift3"/>
      </w:pPr>
      <w:bookmarkStart w:id="19" w:name="_Toc497598720"/>
      <w:r>
        <w:lastRenderedPageBreak/>
        <w:t>Hersteller Logo</w:t>
      </w:r>
      <w:bookmarkEnd w:id="19"/>
    </w:p>
    <w:p w:rsidR="00954359" w:rsidRDefault="00954359" w:rsidP="00954359">
      <w:r>
        <w:t>Wenn verfügbar, kann man auch ein Herstellerlogo hochladen. Dieses Logo wird später auch auf dem Steckbrief ausgedruckt.</w:t>
      </w:r>
    </w:p>
    <w:p w:rsidR="00954359" w:rsidRDefault="00954359" w:rsidP="00954359">
      <w:pPr>
        <w:pStyle w:val="berschrift3"/>
      </w:pPr>
      <w:bookmarkStart w:id="20" w:name="_Toc497598721"/>
      <w:r>
        <w:t>Fahrzeugdaten</w:t>
      </w:r>
      <w:bookmarkEnd w:id="20"/>
    </w:p>
    <w:p w:rsidR="00B42242" w:rsidRDefault="00B42242" w:rsidP="00B42242">
      <w:r>
        <w:t>Die Fahrzeugdaten werden nur soweit eingegeben, wie sie vorliegen bzw. von Interesse sind. Wie diese einzugeben sind, kann der jeweiligen Erklärung im Formular entnommen werden.</w:t>
      </w:r>
      <w:r w:rsidR="00A44E01">
        <w:t xml:space="preserve"> Nur ausgefüllt Fahrzeugdaten werden auf der Webseite dargestellt.</w:t>
      </w:r>
    </w:p>
    <w:p w:rsidR="00B42242" w:rsidRDefault="0095333D" w:rsidP="00B42242">
      <w:pPr>
        <w:pStyle w:val="berschrift3"/>
      </w:pPr>
      <w:bookmarkStart w:id="21" w:name="_Toc497598722"/>
      <w:r>
        <w:t>Eigentümer anzeigen</w:t>
      </w:r>
      <w:bookmarkEnd w:id="21"/>
    </w:p>
    <w:p w:rsidR="00B42242" w:rsidRPr="00B42242" w:rsidRDefault="0095333D" w:rsidP="00B42242">
      <w:r>
        <w:t>Standardmäßig wird beim Fahrzeug dem nicht angemeldeten Benutzer nicht angezeigt, wer der Ersteller des Datensatzes ist</w:t>
      </w:r>
      <w:r w:rsidR="00B42242">
        <w:t>.</w:t>
      </w:r>
      <w:r>
        <w:t xml:space="preserve"> Das ist den Vereinsmitgliedern vorbehalten. Wer jedoch möchte, dass der Name des Erstellers allen Besuchern der Seite angezeigt wird, der kann dieses Kästchen anhaken</w:t>
      </w:r>
    </w:p>
    <w:p w:rsidR="00954359" w:rsidRDefault="00B42242" w:rsidP="00B42242">
      <w:pPr>
        <w:pStyle w:val="berschrift3"/>
      </w:pPr>
      <w:bookmarkStart w:id="22" w:name="_Toc497598723"/>
      <w:r>
        <w:t>Titel Textfarbe</w:t>
      </w:r>
      <w:bookmarkEnd w:id="22"/>
    </w:p>
    <w:p w:rsidR="00B42242" w:rsidRDefault="00B42242" w:rsidP="00B42242">
      <w:r>
        <w:t>#</w:t>
      </w:r>
      <w:proofErr w:type="spellStart"/>
      <w:r>
        <w:t>ffffff</w:t>
      </w:r>
      <w:proofErr w:type="spellEnd"/>
      <w:r>
        <w:t xml:space="preserve"> bedeutet in diesem Falle weiße Farbe für die Titelbeschriftung. Hat man ein sehr helles Fahrzeug als Titelbild hochgeladen, so möchte man evtl. eine andere Farbe dort anwenden. Das kann über dieses Feld gesteuert werden.</w:t>
      </w:r>
    </w:p>
    <w:p w:rsidR="00374C88" w:rsidRDefault="00374C88" w:rsidP="00374C88">
      <w:pPr>
        <w:pStyle w:val="Listenabsatz"/>
        <w:numPr>
          <w:ilvl w:val="0"/>
          <w:numId w:val="3"/>
        </w:numPr>
      </w:pPr>
      <w:r>
        <w:t>#000000 entspricht dabei schwarz</w:t>
      </w:r>
    </w:p>
    <w:p w:rsidR="00374C88" w:rsidRDefault="00374C88" w:rsidP="00374C88">
      <w:pPr>
        <w:pStyle w:val="Listenabsatz"/>
        <w:numPr>
          <w:ilvl w:val="0"/>
          <w:numId w:val="3"/>
        </w:numPr>
      </w:pPr>
      <w:r>
        <w:t>#999999 entspricht einem grau</w:t>
      </w:r>
    </w:p>
    <w:p w:rsidR="00374C88" w:rsidRDefault="00374C88" w:rsidP="00374C88">
      <w:r>
        <w:t>Für weitere Farben spreche bitte den Webmaster an.</w:t>
      </w:r>
    </w:p>
    <w:p w:rsidR="00374C88" w:rsidRDefault="00374C88" w:rsidP="00374C88">
      <w:pPr>
        <w:pStyle w:val="berschrift3"/>
      </w:pPr>
      <w:bookmarkStart w:id="23" w:name="_Toc497598724"/>
      <w:r>
        <w:t>Verbergen</w:t>
      </w:r>
      <w:bookmarkEnd w:id="23"/>
    </w:p>
    <w:p w:rsidR="00374C88" w:rsidRDefault="00374C88" w:rsidP="00374C88">
      <w:r>
        <w:t>Wird dieser Haken gesetzt, kann dieses Fahrzeug nur von den Mitgliedern der Gruppe Oldtimer-IG angezeigt werden. Die Fahrzeuge erhalten ein Schlosssymbol hinter dem Titel.</w:t>
      </w:r>
    </w:p>
    <w:p w:rsidR="00A44E01" w:rsidRDefault="00A44E01" w:rsidP="00A44E01">
      <w:pPr>
        <w:pStyle w:val="berschrift3"/>
      </w:pPr>
      <w:bookmarkStart w:id="24" w:name="_Toc497598725"/>
      <w:r>
        <w:t>Speichern</w:t>
      </w:r>
      <w:bookmarkEnd w:id="24"/>
    </w:p>
    <w:p w:rsidR="00A44E01" w:rsidRDefault="00A44E01" w:rsidP="00A44E01">
      <w:pPr>
        <w:pStyle w:val="Beschriftung"/>
      </w:pPr>
      <w:bookmarkStart w:id="25" w:name="_Toc497598532"/>
      <w:r>
        <w:rPr>
          <w:noProof/>
          <w:lang w:eastAsia="de-DE"/>
        </w:rPr>
        <w:drawing>
          <wp:inline distT="0" distB="0" distL="0" distR="0" wp14:anchorId="40CF9BC0" wp14:editId="7796FA93">
            <wp:extent cx="5760720" cy="31112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11125"/>
                    </a:xfrm>
                    <a:prstGeom prst="rect">
                      <a:avLst/>
                    </a:prstGeom>
                  </pic:spPr>
                </pic:pic>
              </a:graphicData>
            </a:graphic>
          </wp:inline>
        </w:drawing>
      </w:r>
      <w:r>
        <w:t xml:space="preserve">Abbildung </w:t>
      </w:r>
      <w:fldSimple w:instr=" SEQ Abbildung \* ARABIC ">
        <w:r w:rsidR="00465E4C">
          <w:rPr>
            <w:noProof/>
          </w:rPr>
          <w:t>6</w:t>
        </w:r>
      </w:fldSimple>
      <w:r>
        <w:t>: Speichern</w:t>
      </w:r>
      <w:bookmarkEnd w:id="25"/>
    </w:p>
    <w:p w:rsidR="00A44E01" w:rsidRDefault="00A44E01" w:rsidP="00A44E01">
      <w:r>
        <w:t>Die Schaltflächen am Ende haben folgende Bedeutung:</w:t>
      </w:r>
    </w:p>
    <w:p w:rsidR="00A44E01" w:rsidRPr="00A44E01" w:rsidRDefault="00A44E01" w:rsidP="00A44E01">
      <w:pPr>
        <w:ind w:left="2835" w:hanging="2835"/>
        <w:rPr>
          <w:b/>
        </w:rPr>
      </w:pPr>
      <w:r w:rsidRPr="00A44E01">
        <w:rPr>
          <w:b/>
        </w:rPr>
        <w:t>Zurückstellen:</w:t>
      </w:r>
      <w:r w:rsidRPr="00A44E01">
        <w:rPr>
          <w:b/>
        </w:rPr>
        <w:tab/>
      </w:r>
      <w:r w:rsidRPr="00A44E01">
        <w:t>Das Fahrzeug wird gespeichert, aber noch nicht veröffentlicht. So kann man schon einmal mit einem Fahrzeug anfangen und es später durch Änderung vervollständigen und Absenden</w:t>
      </w:r>
    </w:p>
    <w:p w:rsidR="00A44E01" w:rsidRPr="00A44E01" w:rsidRDefault="00A44E01" w:rsidP="00A44E01">
      <w:pPr>
        <w:ind w:left="2835" w:hanging="2835"/>
        <w:rPr>
          <w:b/>
        </w:rPr>
      </w:pPr>
      <w:r w:rsidRPr="00A44E01">
        <w:rPr>
          <w:b/>
        </w:rPr>
        <w:t>Absenden:</w:t>
      </w:r>
      <w:r w:rsidRPr="00A44E01">
        <w:rPr>
          <w:b/>
        </w:rPr>
        <w:tab/>
      </w:r>
      <w:r w:rsidRPr="00A44E01">
        <w:t>Hiermit wird das Fahrzeug gespeichert</w:t>
      </w:r>
    </w:p>
    <w:p w:rsidR="00A44E01" w:rsidRPr="00A44E01" w:rsidRDefault="00A44E01" w:rsidP="00A44E01">
      <w:pPr>
        <w:ind w:left="2835" w:hanging="2835"/>
        <w:rPr>
          <w:b/>
        </w:rPr>
      </w:pPr>
      <w:r w:rsidRPr="00A44E01">
        <w:rPr>
          <w:b/>
        </w:rPr>
        <w:t>Bestätigen und Wiederholen:</w:t>
      </w:r>
      <w:r w:rsidRPr="00A44E01">
        <w:rPr>
          <w:b/>
        </w:rPr>
        <w:tab/>
      </w:r>
      <w:r w:rsidRPr="00A44E01">
        <w:t>Hiermit wird das Fahrzeug gespeichert und es öffnet sich gleich ein neues leeres Formular, um das nächste Fahrzeug einzugeben.</w:t>
      </w:r>
    </w:p>
    <w:p w:rsidR="00A44E01" w:rsidRPr="00A44E01" w:rsidRDefault="00A44E01" w:rsidP="00A44E01">
      <w:pPr>
        <w:ind w:left="2835" w:hanging="2835"/>
        <w:rPr>
          <w:b/>
        </w:rPr>
      </w:pPr>
      <w:r w:rsidRPr="00A44E01">
        <w:rPr>
          <w:b/>
        </w:rPr>
        <w:t>Zurücksetzen:</w:t>
      </w:r>
      <w:r w:rsidRPr="00A44E01">
        <w:rPr>
          <w:b/>
        </w:rPr>
        <w:tab/>
      </w:r>
      <w:r w:rsidRPr="00A44E01">
        <w:t>Das Formular wird wieder geleert, man kann von vorne anfangen.</w:t>
      </w:r>
    </w:p>
    <w:p w:rsidR="00A44E01" w:rsidRPr="00A44E01" w:rsidRDefault="00A44E01" w:rsidP="00A44E01">
      <w:pPr>
        <w:ind w:left="2835" w:hanging="2835"/>
        <w:rPr>
          <w:b/>
        </w:rPr>
      </w:pPr>
      <w:r w:rsidRPr="00A44E01">
        <w:rPr>
          <w:b/>
        </w:rPr>
        <w:t>Abbrechen:</w:t>
      </w:r>
      <w:r w:rsidRPr="00A44E01">
        <w:rPr>
          <w:b/>
        </w:rPr>
        <w:tab/>
      </w:r>
      <w:r w:rsidRPr="00A44E01">
        <w:t>Es wird nichts gespeichert, das Formular wird verlassen.</w:t>
      </w:r>
    </w:p>
    <w:p w:rsidR="00CE6C38" w:rsidRPr="0023513D" w:rsidRDefault="00CE6C38" w:rsidP="00CE6C38">
      <w:pPr>
        <w:pStyle w:val="berschrift2"/>
      </w:pPr>
      <w:bookmarkStart w:id="26" w:name="_Ref497598004"/>
      <w:bookmarkStart w:id="27" w:name="_Toc497598726"/>
      <w:r>
        <w:lastRenderedPageBreak/>
        <w:t>Fahrzeug bearbeiten</w:t>
      </w:r>
      <w:bookmarkEnd w:id="26"/>
      <w:bookmarkEnd w:id="27"/>
    </w:p>
    <w:p w:rsidR="00E62B8A" w:rsidRDefault="00D64B7F" w:rsidP="00E62B8A">
      <w:r>
        <w:t>Es gibt verschiedene Wege, in den Bearbeitungsmodus zu kommen. Der einfachste Weg geht wieder über das Benutzerkonto und dort „meine Fahrzeuge“ auswählen. So gelangt man in die Liste der Fahrzeuge, für die man die Rechte besitzt, Änderungen durchzuführen.</w:t>
      </w:r>
    </w:p>
    <w:p w:rsidR="00D64B7F" w:rsidRDefault="00D64B7F" w:rsidP="00E62B8A">
      <w:r>
        <w:t>Bei dem Fahrzeug, bei dem man etwas ändern möchte, klickt man vorne auf das Symbol in der Spalte „Aktionen“. Es klappt ein Menü auf:</w:t>
      </w:r>
    </w:p>
    <w:p w:rsidR="00BF75FF" w:rsidRDefault="00BF75FF" w:rsidP="00D64B7F">
      <w:pPr>
        <w:pStyle w:val="Beschriftung"/>
      </w:pPr>
      <w:bookmarkStart w:id="28" w:name="_Toc497598533"/>
      <w:r>
        <w:rPr>
          <w:noProof/>
          <w:lang w:eastAsia="de-DE"/>
        </w:rPr>
        <w:drawing>
          <wp:inline distT="0" distB="0" distL="0" distR="0" wp14:anchorId="63DBBF4C" wp14:editId="0046C2FF">
            <wp:extent cx="1301261" cy="1085017"/>
            <wp:effectExtent l="0" t="0" r="0" b="1270"/>
            <wp:docPr id="129" name="Grafik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300969" cy="1084774"/>
                    </a:xfrm>
                    <a:prstGeom prst="rect">
                      <a:avLst/>
                    </a:prstGeom>
                  </pic:spPr>
                </pic:pic>
              </a:graphicData>
            </a:graphic>
          </wp:inline>
        </w:drawing>
      </w:r>
      <w:bookmarkEnd w:id="28"/>
    </w:p>
    <w:p w:rsidR="00D64B7F" w:rsidRDefault="00D64B7F" w:rsidP="00D64B7F">
      <w:pPr>
        <w:pStyle w:val="Beschriftung"/>
      </w:pPr>
      <w:bookmarkStart w:id="29" w:name="_Toc497598534"/>
      <w:r>
        <w:t xml:space="preserve">Abbildung </w:t>
      </w:r>
      <w:fldSimple w:instr=" SEQ Abbildung \* ARABIC ">
        <w:r w:rsidR="00465E4C">
          <w:rPr>
            <w:noProof/>
          </w:rPr>
          <w:t>7</w:t>
        </w:r>
      </w:fldSimple>
      <w:r>
        <w:t>: Änderungsmenü</w:t>
      </w:r>
      <w:bookmarkEnd w:id="29"/>
    </w:p>
    <w:p w:rsidR="00D64B7F" w:rsidRDefault="00D64B7F" w:rsidP="00D64B7F">
      <w:r>
        <w:t>Die Menüeinträge haben folgende Bedeutung:</w:t>
      </w:r>
    </w:p>
    <w:p w:rsidR="00D64B7F" w:rsidRDefault="00D64B7F" w:rsidP="00BF75FF">
      <w:pPr>
        <w:ind w:left="2835" w:hanging="2835"/>
      </w:pPr>
      <w:r w:rsidRPr="003A236C">
        <w:rPr>
          <w:b/>
        </w:rPr>
        <w:t>Details:</w:t>
      </w:r>
      <w:r>
        <w:t xml:space="preserve"> </w:t>
      </w:r>
      <w:r w:rsidR="00DF2FF4">
        <w:tab/>
      </w:r>
      <w:r>
        <w:t>Hier öffnet man die Fahrzeugansicht. Das ist dasselbe Ergebnis, als wenn man in der Liste die Überschrift des Fahrzeuges anklickt.</w:t>
      </w:r>
    </w:p>
    <w:p w:rsidR="00DF2FF4" w:rsidRDefault="00DF2FF4" w:rsidP="00BF75FF">
      <w:pPr>
        <w:ind w:left="2835" w:hanging="2835"/>
      </w:pPr>
      <w:r w:rsidRPr="003A236C">
        <w:rPr>
          <w:b/>
        </w:rPr>
        <w:t>Bearbeiten:</w:t>
      </w:r>
      <w:r>
        <w:tab/>
        <w:t>Hier öffnet man das Formular des Fahrzeugs. (Erklärung siehe unten)</w:t>
      </w:r>
    </w:p>
    <w:p w:rsidR="00DF2FF4" w:rsidRDefault="00DF2FF4" w:rsidP="00BF75FF">
      <w:pPr>
        <w:ind w:left="2835" w:hanging="2835"/>
      </w:pPr>
      <w:r w:rsidRPr="003A236C">
        <w:rPr>
          <w:b/>
        </w:rPr>
        <w:t>Wiederverwenden:</w:t>
      </w:r>
      <w:r>
        <w:tab/>
        <w:t>Damit legt man eine Kopie des Fahrzeugdatensatzes an, den man dann entsprechend abändern wird.</w:t>
      </w:r>
    </w:p>
    <w:p w:rsidR="00DF2FF4" w:rsidRDefault="00DF2FF4" w:rsidP="00BF75FF">
      <w:pPr>
        <w:ind w:left="2835" w:hanging="2835"/>
      </w:pPr>
      <w:r w:rsidRPr="003A236C">
        <w:rPr>
          <w:b/>
        </w:rPr>
        <w:t xml:space="preserve">Bild für </w:t>
      </w:r>
      <w:r w:rsidR="00BF75FF">
        <w:rPr>
          <w:b/>
        </w:rPr>
        <w:t>Fahrzeug</w:t>
      </w:r>
      <w:r w:rsidRPr="003A236C">
        <w:rPr>
          <w:b/>
        </w:rPr>
        <w:t xml:space="preserve"> hinzufügen:</w:t>
      </w:r>
      <w:r>
        <w:t xml:space="preserve"> </w:t>
      </w:r>
      <w:r>
        <w:tab/>
        <w:t>Hiermit können weitere Bilder dem Fahrzeug hinzugefügt werden. (Erklärung siehe</w:t>
      </w:r>
      <w:r w:rsidR="003A236C">
        <w:t xml:space="preserve"> Kapitel </w:t>
      </w:r>
      <w:r w:rsidR="003A236C">
        <w:fldChar w:fldCharType="begin"/>
      </w:r>
      <w:r w:rsidR="003A236C">
        <w:instrText xml:space="preserve"> REF _Ref497513806 \r \h </w:instrText>
      </w:r>
      <w:r w:rsidR="003A236C">
        <w:fldChar w:fldCharType="separate"/>
      </w:r>
      <w:r w:rsidR="00465E4C">
        <w:t>3</w:t>
      </w:r>
      <w:r w:rsidR="003A236C">
        <w:fldChar w:fldCharType="end"/>
      </w:r>
      <w:r>
        <w:t>)</w:t>
      </w:r>
    </w:p>
    <w:p w:rsidR="00DF2FF4" w:rsidRDefault="00DF2FF4" w:rsidP="00BF75FF">
      <w:pPr>
        <w:ind w:left="2835" w:hanging="2835"/>
      </w:pPr>
      <w:r w:rsidRPr="003A236C">
        <w:rPr>
          <w:b/>
        </w:rPr>
        <w:t>Eine Seite hinzufügen:</w:t>
      </w:r>
      <w:r>
        <w:tab/>
        <w:t xml:space="preserve">Dieser Link fügt eine weitere Unterseite hinzu. (Erklärung siehe </w:t>
      </w:r>
      <w:r w:rsidR="003A236C">
        <w:t xml:space="preserve">Kapitel </w:t>
      </w:r>
      <w:r w:rsidR="003A236C">
        <w:fldChar w:fldCharType="begin"/>
      </w:r>
      <w:r w:rsidR="003A236C">
        <w:instrText xml:space="preserve"> REF _Ref497513837 \r \h </w:instrText>
      </w:r>
      <w:r w:rsidR="003A236C">
        <w:fldChar w:fldCharType="separate"/>
      </w:r>
      <w:r w:rsidR="00465E4C">
        <w:t>3.1.3</w:t>
      </w:r>
      <w:r w:rsidR="003A236C">
        <w:fldChar w:fldCharType="end"/>
      </w:r>
      <w:r>
        <w:t>)</w:t>
      </w:r>
    </w:p>
    <w:p w:rsidR="00DF2FF4" w:rsidRDefault="00DF2FF4" w:rsidP="00DF2FF4">
      <w:r>
        <w:t>Klickt man nun also auf den Link „Bearbeiten“, so gelangt man in das Formular des Fahrzeuges und kann Änderungen durchführen.</w:t>
      </w:r>
    </w:p>
    <w:p w:rsidR="00DF2FF4" w:rsidRDefault="00DF2FF4" w:rsidP="00DF2FF4">
      <w:pPr>
        <w:pStyle w:val="Beschriftung"/>
      </w:pPr>
      <w:bookmarkStart w:id="30" w:name="_Toc497598535"/>
      <w:r>
        <w:rPr>
          <w:noProof/>
          <w:lang w:eastAsia="de-DE"/>
        </w:rPr>
        <w:drawing>
          <wp:inline distT="0" distB="0" distL="0" distR="0" wp14:anchorId="35B351D5" wp14:editId="3B571DC4">
            <wp:extent cx="5760720" cy="337461"/>
            <wp:effectExtent l="0" t="0" r="0"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337461"/>
                    </a:xfrm>
                    <a:prstGeom prst="rect">
                      <a:avLst/>
                    </a:prstGeom>
                  </pic:spPr>
                </pic:pic>
              </a:graphicData>
            </a:graphic>
          </wp:inline>
        </w:drawing>
      </w:r>
      <w:r>
        <w:t xml:space="preserve">Abbildung </w:t>
      </w:r>
      <w:fldSimple w:instr=" SEQ Abbildung \* ARABIC ">
        <w:r w:rsidR="00465E4C">
          <w:rPr>
            <w:noProof/>
          </w:rPr>
          <w:t>8</w:t>
        </w:r>
      </w:fldSimple>
      <w:r>
        <w:t>: Fahrzeug bearbeiten</w:t>
      </w:r>
      <w:bookmarkEnd w:id="30"/>
    </w:p>
    <w:p w:rsidR="003A236C" w:rsidRDefault="003A236C" w:rsidP="003A236C">
      <w:r>
        <w:t>Will man seine Änderungen wieder Rückgängig machen, so klickt man auf „Zurücksetzen“ und kann noch mal neu mit den Änderungen beginnen.</w:t>
      </w:r>
    </w:p>
    <w:p w:rsidR="003A236C" w:rsidRDefault="003A236C" w:rsidP="003A236C">
      <w:r>
        <w:t>Klickt man auf „Abbrechen“, so gelangt man zurück zur vorherigen Ansicht.</w:t>
      </w:r>
    </w:p>
    <w:p w:rsidR="003A236C" w:rsidRPr="003A236C" w:rsidRDefault="003A236C" w:rsidP="003A236C">
      <w:r>
        <w:t>Mit dem Klick auf „Aktualisieren“ speichert man seine Änderungen.</w:t>
      </w:r>
    </w:p>
    <w:p w:rsidR="00E62B8A" w:rsidRPr="00E92104" w:rsidRDefault="00E62B8A" w:rsidP="00E92104"/>
    <w:p w:rsidR="0095333D" w:rsidRDefault="0095333D" w:rsidP="0095333D">
      <w:pPr>
        <w:pStyle w:val="berschrift1"/>
      </w:pPr>
      <w:bookmarkStart w:id="31" w:name="_Ref497513806"/>
      <w:bookmarkStart w:id="32" w:name="_Toc497598727"/>
      <w:r>
        <w:lastRenderedPageBreak/>
        <w:t>Erweiterte Funktionen</w:t>
      </w:r>
      <w:bookmarkEnd w:id="32"/>
    </w:p>
    <w:p w:rsidR="0095333D" w:rsidRPr="0095333D" w:rsidRDefault="0095333D" w:rsidP="0095333D">
      <w:r>
        <w:t xml:space="preserve">Im Kapitel </w:t>
      </w:r>
      <w:r>
        <w:fldChar w:fldCharType="begin"/>
      </w:r>
      <w:r>
        <w:instrText xml:space="preserve"> REF _Ref497591725 \r \h </w:instrText>
      </w:r>
      <w:r>
        <w:fldChar w:fldCharType="separate"/>
      </w:r>
      <w:r w:rsidR="00465E4C">
        <w:t>0</w:t>
      </w:r>
      <w:r>
        <w:fldChar w:fldCharType="end"/>
      </w:r>
      <w:r>
        <w:t xml:space="preserve"> und </w:t>
      </w:r>
      <w:r>
        <w:fldChar w:fldCharType="begin"/>
      </w:r>
      <w:r>
        <w:instrText xml:space="preserve"> REF _Ref497591733 \r \h </w:instrText>
      </w:r>
      <w:r>
        <w:fldChar w:fldCharType="separate"/>
      </w:r>
      <w:r w:rsidR="00465E4C">
        <w:t>2</w:t>
      </w:r>
      <w:r>
        <w:fldChar w:fldCharType="end"/>
      </w:r>
      <w:r>
        <w:t xml:space="preserve"> wurden die </w:t>
      </w:r>
      <w:r w:rsidR="00EB7263">
        <w:t>wesentlichen Funktionen aufgezeigt, um die Fahrzeuge in dem Parkhaus einzugeben und zu verändern. In diesem Kapitel widmen wir uns den erweiterten Funktionen.</w:t>
      </w:r>
    </w:p>
    <w:p w:rsidR="0095333D" w:rsidRDefault="0095333D" w:rsidP="0095333D">
      <w:pPr>
        <w:pStyle w:val="berschrift2"/>
      </w:pPr>
      <w:bookmarkStart w:id="33" w:name="_Toc497598728"/>
      <w:r>
        <w:t>Das Parkhaus als Fahrzeughomepage</w:t>
      </w:r>
      <w:bookmarkEnd w:id="33"/>
    </w:p>
    <w:p w:rsidR="00EB7263" w:rsidRDefault="00EB7263" w:rsidP="00EB7263">
      <w:r>
        <w:t xml:space="preserve">Wenn man ein Fahrzeug angelegt hat, so kann man an das Fahrzeug weitere Bilder anhängen. Das ist die einfachste Möglichkeit, ein Album mit Fahrzeugbildern anzulegen. Das wird im Kapitel </w:t>
      </w:r>
      <w:r>
        <w:fldChar w:fldCharType="begin"/>
      </w:r>
      <w:r>
        <w:instrText xml:space="preserve"> REF _Ref497591931 \r \h </w:instrText>
      </w:r>
      <w:r>
        <w:fldChar w:fldCharType="separate"/>
      </w:r>
      <w:r w:rsidR="00465E4C">
        <w:t>3.1.1</w:t>
      </w:r>
      <w:r>
        <w:fldChar w:fldCharType="end"/>
      </w:r>
      <w:r>
        <w:t xml:space="preserve"> beschrieben. Aber es geht noch mehr. Dem Fahrzeug können beliebig viele zusätzliche Seiten hinzugefügt werden. Das beschreiben wir in Kapitel </w:t>
      </w:r>
      <w:r>
        <w:fldChar w:fldCharType="begin"/>
      </w:r>
      <w:r>
        <w:instrText xml:space="preserve"> REF _Ref497513837 \r \h </w:instrText>
      </w:r>
      <w:r>
        <w:fldChar w:fldCharType="separate"/>
      </w:r>
      <w:r w:rsidR="00465E4C">
        <w:t>3.1.3</w:t>
      </w:r>
      <w:r>
        <w:fldChar w:fldCharType="end"/>
      </w:r>
      <w:r>
        <w:t xml:space="preserve">. Und jeder Seite können nun wieder Bilder und weitere Seiten hinzugefügt werden. Das hört sich komplizierter an, als es ist. </w:t>
      </w:r>
    </w:p>
    <w:p w:rsidR="00EB7263" w:rsidRDefault="00EB7263" w:rsidP="00EB7263">
      <w:r>
        <w:t>Wofür kann man das verwenden? Z.B. legt man eine Unterseite für Ausfahrten an. An diese Unterseite hängt man für jede Ausfahrt, die man beschreiben möchte, wieder eine weitere Seite an. Dann kann man z.B. für die Restauration an das Fahrzeug eine Unterseite anhängen, die dann die einzelnen Arbeitsschritte wieder in angehängten Seiten zeigt. Und wie gesagt, an jede Seite kann man wieder Bilder anhängen. So entsteht eine Baumstruktur mit vielen Bilderalben.</w:t>
      </w:r>
    </w:p>
    <w:p w:rsidR="00A16090" w:rsidRDefault="00A16090" w:rsidP="00A16090">
      <w:pPr>
        <w:keepNext/>
      </w:pPr>
      <w:r w:rsidRPr="00A16090">
        <mc:AlternateContent>
          <mc:Choice Requires="wpg">
            <w:drawing>
              <wp:inline distT="0" distB="0" distL="0" distR="0" wp14:anchorId="181DB1B6" wp14:editId="46374DDC">
                <wp:extent cx="5501602" cy="2534040"/>
                <wp:effectExtent l="0" t="0" r="23495" b="19050"/>
                <wp:docPr id="70" name="Gruppieren 79"/>
                <wp:cNvGraphicFramePr/>
                <a:graphic xmlns:a="http://schemas.openxmlformats.org/drawingml/2006/main">
                  <a:graphicData uri="http://schemas.microsoft.com/office/word/2010/wordprocessingGroup">
                    <wpg:wgp>
                      <wpg:cNvGrpSpPr/>
                      <wpg:grpSpPr>
                        <a:xfrm>
                          <a:off x="0" y="0"/>
                          <a:ext cx="5501602" cy="2534040"/>
                          <a:chOff x="0" y="0"/>
                          <a:chExt cx="8372164" cy="5530044"/>
                        </a:xfrm>
                      </wpg:grpSpPr>
                      <wps:wsp>
                        <wps:cNvPr id="71" name="Rechteck 71"/>
                        <wps:cNvSpPr/>
                        <wps:spPr>
                          <a:xfrm>
                            <a:off x="3123964" y="0"/>
                            <a:ext cx="2520280" cy="1008112"/>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E39" w:rsidRPr="00A16090" w:rsidRDefault="00463E39" w:rsidP="00A16090">
                              <w:pPr>
                                <w:pStyle w:val="StandardWeb"/>
                                <w:spacing w:before="0" w:beforeAutospacing="0" w:after="0" w:afterAutospacing="0"/>
                                <w:jc w:val="center"/>
                                <w:rPr>
                                  <w:sz w:val="16"/>
                                  <w:szCs w:val="16"/>
                                </w:rPr>
                              </w:pPr>
                              <w:r w:rsidRPr="00A16090">
                                <w:rPr>
                                  <w:rFonts w:asciiTheme="minorHAnsi" w:hAnsi="Calibri" w:cstheme="minorBidi"/>
                                  <w:color w:val="000000" w:themeColor="text1"/>
                                  <w:kern w:val="24"/>
                                  <w:sz w:val="16"/>
                                  <w:szCs w:val="16"/>
                                </w:rPr>
                                <w:t>Fahrzeug</w:t>
                              </w:r>
                              <w:r w:rsidRPr="00A16090">
                                <w:rPr>
                                  <w:rFonts w:asciiTheme="minorHAnsi" w:hAnsi="Calibri" w:cstheme="minorBidi"/>
                                  <w:color w:val="000000" w:themeColor="text1"/>
                                  <w:kern w:val="24"/>
                                  <w:sz w:val="16"/>
                                  <w:szCs w:val="16"/>
                                </w:rPr>
                                <w:br/>
                                <w:t>mit</w:t>
                              </w:r>
                              <w:r w:rsidRPr="00A16090">
                                <w:rPr>
                                  <w:rFonts w:asciiTheme="minorHAnsi" w:hAnsi="Calibri" w:cstheme="minorBidi"/>
                                  <w:color w:val="000000" w:themeColor="text1"/>
                                  <w:kern w:val="24"/>
                                  <w:sz w:val="16"/>
                                  <w:szCs w:val="16"/>
                                </w:rPr>
                                <w:br/>
                                <w:t>technischen Daten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72" name="Gruppieren 72"/>
                        <wpg:cNvGrpSpPr/>
                        <wpg:grpSpPr>
                          <a:xfrm>
                            <a:off x="451284" y="1353580"/>
                            <a:ext cx="2520280" cy="1008112"/>
                            <a:chOff x="451284" y="1353580"/>
                            <a:chExt cx="2520280" cy="1008112"/>
                          </a:xfrm>
                        </wpg:grpSpPr>
                        <wps:wsp>
                          <wps:cNvPr id="73" name="Rechteck 73"/>
                          <wps:cNvSpPr/>
                          <wps:spPr>
                            <a:xfrm>
                              <a:off x="451284" y="1353580"/>
                              <a:ext cx="2520280" cy="1008112"/>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E39" w:rsidRPr="00A16090" w:rsidRDefault="00463E39" w:rsidP="00A16090">
                                <w:pPr>
                                  <w:pStyle w:val="StandardWeb"/>
                                  <w:spacing w:before="0" w:beforeAutospacing="0" w:after="0" w:afterAutospacing="0"/>
                                  <w:jc w:val="center"/>
                                  <w:rPr>
                                    <w:sz w:val="16"/>
                                    <w:szCs w:val="16"/>
                                  </w:rPr>
                                </w:pPr>
                                <w:r w:rsidRPr="00A16090">
                                  <w:rPr>
                                    <w:rFonts w:asciiTheme="minorHAnsi" w:hAnsi="Calibri" w:cstheme="minorBidi"/>
                                    <w:color w:val="000000" w:themeColor="text1"/>
                                    <w:kern w:val="24"/>
                                    <w:sz w:val="16"/>
                                    <w:szCs w:val="16"/>
                                  </w:rPr>
                                  <w:t>Ausfahrten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Rechteck 74"/>
                          <wps:cNvSpPr/>
                          <wps:spPr>
                            <a:xfrm>
                              <a:off x="524526" y="1456674"/>
                              <a:ext cx="252028" cy="432048"/>
                            </a:xfrm>
                            <a:prstGeom prst="rect">
                              <a:avLst/>
                            </a:prstGeom>
                            <a:solidFill>
                              <a:srgbClr val="FFFF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75" name="Gruppieren 75"/>
                        <wpg:cNvGrpSpPr/>
                        <wpg:grpSpPr>
                          <a:xfrm>
                            <a:off x="3123964" y="1337810"/>
                            <a:ext cx="2520280" cy="1008112"/>
                            <a:chOff x="3123964" y="1337810"/>
                            <a:chExt cx="2520280" cy="1008112"/>
                          </a:xfrm>
                        </wpg:grpSpPr>
                        <wps:wsp>
                          <wps:cNvPr id="76" name="Rechteck 76"/>
                          <wps:cNvSpPr/>
                          <wps:spPr>
                            <a:xfrm>
                              <a:off x="3123964" y="1337810"/>
                              <a:ext cx="2520280" cy="1008112"/>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E39" w:rsidRPr="00A16090" w:rsidRDefault="00463E39" w:rsidP="00A16090">
                                <w:pPr>
                                  <w:pStyle w:val="StandardWeb"/>
                                  <w:spacing w:before="0" w:beforeAutospacing="0" w:after="0" w:afterAutospacing="0"/>
                                  <w:jc w:val="center"/>
                                  <w:rPr>
                                    <w:sz w:val="16"/>
                                    <w:szCs w:val="16"/>
                                  </w:rPr>
                                </w:pPr>
                                <w:r w:rsidRPr="00A16090">
                                  <w:rPr>
                                    <w:rFonts w:asciiTheme="minorHAnsi" w:hAnsi="Calibri" w:cstheme="minorBidi"/>
                                    <w:color w:val="000000" w:themeColor="text1"/>
                                    <w:kern w:val="24"/>
                                    <w:sz w:val="16"/>
                                    <w:szCs w:val="16"/>
                                  </w:rPr>
                                  <w:t>Restauration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Rechteck 77"/>
                          <wps:cNvSpPr/>
                          <wps:spPr>
                            <a:xfrm>
                              <a:off x="3197206" y="1440904"/>
                              <a:ext cx="252028" cy="432048"/>
                            </a:xfrm>
                            <a:prstGeom prst="rect">
                              <a:avLst/>
                            </a:prstGeom>
                            <a:solidFill>
                              <a:srgbClr val="FFFF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Rechteck 78"/>
                          <wps:cNvSpPr/>
                          <wps:spPr>
                            <a:xfrm>
                              <a:off x="3349606" y="1593304"/>
                              <a:ext cx="252028" cy="432048"/>
                            </a:xfrm>
                            <a:prstGeom prst="rect">
                              <a:avLst/>
                            </a:prstGeom>
                            <a:solidFill>
                              <a:srgbClr val="FFFF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Rechteck 79"/>
                          <wps:cNvSpPr/>
                          <wps:spPr>
                            <a:xfrm>
                              <a:off x="3502006" y="1745704"/>
                              <a:ext cx="252028" cy="432048"/>
                            </a:xfrm>
                            <a:prstGeom prst="rect">
                              <a:avLst/>
                            </a:prstGeom>
                            <a:solidFill>
                              <a:srgbClr val="FFFF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Rechteck 80"/>
                          <wps:cNvSpPr/>
                          <wps:spPr>
                            <a:xfrm>
                              <a:off x="3654406" y="1898104"/>
                              <a:ext cx="252028" cy="432048"/>
                            </a:xfrm>
                            <a:prstGeom prst="rect">
                              <a:avLst/>
                            </a:prstGeom>
                            <a:solidFill>
                              <a:srgbClr val="FFFF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81" name="Gruppieren 81"/>
                        <wpg:cNvGrpSpPr/>
                        <wpg:grpSpPr>
                          <a:xfrm>
                            <a:off x="5851884" y="1359477"/>
                            <a:ext cx="2520280" cy="1008112"/>
                            <a:chOff x="5851884" y="1359477"/>
                            <a:chExt cx="2520280" cy="1008112"/>
                          </a:xfrm>
                        </wpg:grpSpPr>
                        <wps:wsp>
                          <wps:cNvPr id="82" name="Rechteck 82"/>
                          <wps:cNvSpPr/>
                          <wps:spPr>
                            <a:xfrm>
                              <a:off x="5851884" y="1359477"/>
                              <a:ext cx="2520280" cy="1008112"/>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E39" w:rsidRPr="00A16090" w:rsidRDefault="00463E39" w:rsidP="00A16090">
                                <w:pPr>
                                  <w:pStyle w:val="StandardWeb"/>
                                  <w:spacing w:before="0" w:beforeAutospacing="0" w:after="0" w:afterAutospacing="0"/>
                                  <w:jc w:val="center"/>
                                  <w:rPr>
                                    <w:sz w:val="16"/>
                                    <w:szCs w:val="16"/>
                                  </w:rPr>
                                </w:pPr>
                                <w:r w:rsidRPr="00A16090">
                                  <w:rPr>
                                    <w:rFonts w:asciiTheme="minorHAnsi" w:hAnsi="Calibri" w:cstheme="minorBidi"/>
                                    <w:color w:val="000000" w:themeColor="text1"/>
                                    <w:kern w:val="24"/>
                                    <w:sz w:val="16"/>
                                    <w:szCs w:val="16"/>
                                  </w:rPr>
                                  <w:t>Treffen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Rechteck 83"/>
                          <wps:cNvSpPr/>
                          <wps:spPr>
                            <a:xfrm>
                              <a:off x="5925126" y="1462571"/>
                              <a:ext cx="252028" cy="432048"/>
                            </a:xfrm>
                            <a:prstGeom prst="rect">
                              <a:avLst/>
                            </a:prstGeom>
                            <a:solidFill>
                              <a:srgbClr val="FFFF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Rechteck 84"/>
                          <wps:cNvSpPr/>
                          <wps:spPr>
                            <a:xfrm>
                              <a:off x="6077526" y="1614971"/>
                              <a:ext cx="252028" cy="432048"/>
                            </a:xfrm>
                            <a:prstGeom prst="rect">
                              <a:avLst/>
                            </a:prstGeom>
                            <a:solidFill>
                              <a:srgbClr val="FFFF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 name="Rechteck 85"/>
                          <wps:cNvSpPr/>
                          <wps:spPr>
                            <a:xfrm>
                              <a:off x="6229926" y="1767371"/>
                              <a:ext cx="252028" cy="432048"/>
                            </a:xfrm>
                            <a:prstGeom prst="rect">
                              <a:avLst/>
                            </a:prstGeom>
                            <a:solidFill>
                              <a:srgbClr val="FFFF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Rechteck 86"/>
                          <wps:cNvSpPr/>
                          <wps:spPr>
                            <a:xfrm>
                              <a:off x="6382326" y="1919771"/>
                              <a:ext cx="252028" cy="432048"/>
                            </a:xfrm>
                            <a:prstGeom prst="rect">
                              <a:avLst/>
                            </a:prstGeom>
                            <a:solidFill>
                              <a:srgbClr val="FFFF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87" name="Gewinkelte Verbindung 87"/>
                        <wps:cNvCnPr>
                          <a:stCxn id="71" idx="2"/>
                          <a:endCxn id="76" idx="0"/>
                        </wps:cNvCnPr>
                        <wps:spPr>
                          <a:xfrm rot="5400000">
                            <a:off x="4219255" y="1172961"/>
                            <a:ext cx="329698" cy="12700"/>
                          </a:xfrm>
                          <a:prstGeom prst="bentConnector3">
                            <a:avLst/>
                          </a:prstGeom>
                          <a:ln w="25400"/>
                        </wps:spPr>
                        <wps:style>
                          <a:lnRef idx="1">
                            <a:schemeClr val="accent1"/>
                          </a:lnRef>
                          <a:fillRef idx="0">
                            <a:schemeClr val="accent1"/>
                          </a:fillRef>
                          <a:effectRef idx="0">
                            <a:schemeClr val="accent1"/>
                          </a:effectRef>
                          <a:fontRef idx="minor">
                            <a:schemeClr val="tx1"/>
                          </a:fontRef>
                        </wps:style>
                        <wps:bodyPr/>
                      </wps:wsp>
                      <wps:wsp>
                        <wps:cNvPr id="88" name="Gewinkelte Verbindung 88"/>
                        <wps:cNvCnPr>
                          <a:stCxn id="71" idx="2"/>
                          <a:endCxn id="73" idx="0"/>
                        </wps:cNvCnPr>
                        <wps:spPr>
                          <a:xfrm rot="5400000">
                            <a:off x="2875030" y="-155494"/>
                            <a:ext cx="345468" cy="2672680"/>
                          </a:xfrm>
                          <a:prstGeom prst="bentConnector3">
                            <a:avLst/>
                          </a:prstGeom>
                          <a:ln w="25400"/>
                        </wps:spPr>
                        <wps:style>
                          <a:lnRef idx="1">
                            <a:schemeClr val="accent1"/>
                          </a:lnRef>
                          <a:fillRef idx="0">
                            <a:schemeClr val="accent1"/>
                          </a:fillRef>
                          <a:effectRef idx="0">
                            <a:schemeClr val="accent1"/>
                          </a:effectRef>
                          <a:fontRef idx="minor">
                            <a:schemeClr val="tx1"/>
                          </a:fontRef>
                        </wps:style>
                        <wps:bodyPr/>
                      </wps:wsp>
                      <wps:wsp>
                        <wps:cNvPr id="89" name="Gewinkelte Verbindung 89"/>
                        <wps:cNvCnPr>
                          <a:stCxn id="71" idx="2"/>
                          <a:endCxn id="82" idx="0"/>
                        </wps:cNvCnPr>
                        <wps:spPr>
                          <a:xfrm rot="16200000" flipH="1">
                            <a:off x="5572382" y="-180166"/>
                            <a:ext cx="351365" cy="2727920"/>
                          </a:xfrm>
                          <a:prstGeom prst="bentConnector3">
                            <a:avLst/>
                          </a:prstGeom>
                          <a:ln w="25400"/>
                        </wps:spPr>
                        <wps:style>
                          <a:lnRef idx="1">
                            <a:schemeClr val="accent1"/>
                          </a:lnRef>
                          <a:fillRef idx="0">
                            <a:schemeClr val="accent1"/>
                          </a:fillRef>
                          <a:effectRef idx="0">
                            <a:schemeClr val="accent1"/>
                          </a:effectRef>
                          <a:fontRef idx="minor">
                            <a:schemeClr val="tx1"/>
                          </a:fontRef>
                        </wps:style>
                        <wps:bodyPr/>
                      </wps:wsp>
                      <wpg:grpSp>
                        <wpg:cNvPr id="90" name="Gruppieren 90"/>
                        <wpg:cNvGrpSpPr/>
                        <wpg:grpSpPr>
                          <a:xfrm>
                            <a:off x="0" y="2793740"/>
                            <a:ext cx="1819436" cy="1008112"/>
                            <a:chOff x="0" y="2793740"/>
                            <a:chExt cx="1819436" cy="1008112"/>
                          </a:xfrm>
                        </wpg:grpSpPr>
                        <wps:wsp>
                          <wps:cNvPr id="91" name="Rechteck 91"/>
                          <wps:cNvSpPr/>
                          <wps:spPr>
                            <a:xfrm>
                              <a:off x="0" y="2793740"/>
                              <a:ext cx="1819436" cy="1008112"/>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E39" w:rsidRPr="00A16090" w:rsidRDefault="00463E39" w:rsidP="00A16090">
                                <w:pPr>
                                  <w:pStyle w:val="StandardWeb"/>
                                  <w:spacing w:before="0" w:beforeAutospacing="0" w:after="0" w:afterAutospacing="0"/>
                                  <w:jc w:val="right"/>
                                  <w:rPr>
                                    <w:sz w:val="16"/>
                                    <w:szCs w:val="16"/>
                                  </w:rPr>
                                </w:pPr>
                                <w:r w:rsidRPr="00A16090">
                                  <w:rPr>
                                    <w:rFonts w:asciiTheme="minorHAnsi" w:hAnsi="Calibri" w:cstheme="minorBidi"/>
                                    <w:color w:val="000000" w:themeColor="text1"/>
                                    <w:kern w:val="24"/>
                                    <w:sz w:val="16"/>
                                    <w:szCs w:val="16"/>
                                  </w:rPr>
                                  <w:t>Ausfahrt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Rechteck 92"/>
                          <wps:cNvSpPr/>
                          <wps:spPr>
                            <a:xfrm>
                              <a:off x="73242" y="2896834"/>
                              <a:ext cx="252028" cy="432048"/>
                            </a:xfrm>
                            <a:prstGeom prst="rect">
                              <a:avLst/>
                            </a:prstGeom>
                            <a:solidFill>
                              <a:srgbClr val="FFFF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Rechteck 93"/>
                          <wps:cNvSpPr/>
                          <wps:spPr>
                            <a:xfrm>
                              <a:off x="225642" y="3049234"/>
                              <a:ext cx="252028" cy="432048"/>
                            </a:xfrm>
                            <a:prstGeom prst="rect">
                              <a:avLst/>
                            </a:prstGeom>
                            <a:solidFill>
                              <a:srgbClr val="FFFF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4" name="Rechteck 94"/>
                          <wps:cNvSpPr/>
                          <wps:spPr>
                            <a:xfrm>
                              <a:off x="378042" y="3201634"/>
                              <a:ext cx="252028" cy="432048"/>
                            </a:xfrm>
                            <a:prstGeom prst="rect">
                              <a:avLst/>
                            </a:prstGeom>
                            <a:solidFill>
                              <a:srgbClr val="FFFF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Rechteck 95"/>
                          <wps:cNvSpPr/>
                          <wps:spPr>
                            <a:xfrm>
                              <a:off x="530442" y="3354034"/>
                              <a:ext cx="252028" cy="432048"/>
                            </a:xfrm>
                            <a:prstGeom prst="rect">
                              <a:avLst/>
                            </a:prstGeom>
                            <a:solidFill>
                              <a:srgbClr val="FFFF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96" name="Gruppieren 96"/>
                        <wpg:cNvGrpSpPr/>
                        <wpg:grpSpPr>
                          <a:xfrm>
                            <a:off x="1934598" y="2793740"/>
                            <a:ext cx="1819436" cy="1008112"/>
                            <a:chOff x="1934598" y="2793740"/>
                            <a:chExt cx="1819436" cy="1008112"/>
                          </a:xfrm>
                        </wpg:grpSpPr>
                        <wps:wsp>
                          <wps:cNvPr id="97" name="Rechteck 97"/>
                          <wps:cNvSpPr/>
                          <wps:spPr>
                            <a:xfrm>
                              <a:off x="1934598" y="2793740"/>
                              <a:ext cx="1819436" cy="1008112"/>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E39" w:rsidRPr="00A16090" w:rsidRDefault="00463E39" w:rsidP="00A16090">
                                <w:pPr>
                                  <w:pStyle w:val="StandardWeb"/>
                                  <w:spacing w:before="0" w:beforeAutospacing="0" w:after="0" w:afterAutospacing="0"/>
                                  <w:jc w:val="right"/>
                                  <w:rPr>
                                    <w:sz w:val="16"/>
                                    <w:szCs w:val="16"/>
                                  </w:rPr>
                                </w:pPr>
                                <w:r w:rsidRPr="00A16090">
                                  <w:rPr>
                                    <w:rFonts w:asciiTheme="minorHAnsi" w:hAnsi="Calibri" w:cstheme="minorBidi"/>
                                    <w:color w:val="000000" w:themeColor="text1"/>
                                    <w:kern w:val="24"/>
                                    <w:sz w:val="16"/>
                                    <w:szCs w:val="16"/>
                                  </w:rPr>
                                  <w:t>Ausfahrt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Rechteck 98"/>
                          <wps:cNvSpPr/>
                          <wps:spPr>
                            <a:xfrm>
                              <a:off x="2007840" y="2896834"/>
                              <a:ext cx="252028" cy="432048"/>
                            </a:xfrm>
                            <a:prstGeom prst="rect">
                              <a:avLst/>
                            </a:prstGeom>
                            <a:solidFill>
                              <a:srgbClr val="FFFF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Rechteck 99"/>
                          <wps:cNvSpPr/>
                          <wps:spPr>
                            <a:xfrm>
                              <a:off x="2160240" y="3049234"/>
                              <a:ext cx="252028" cy="432048"/>
                            </a:xfrm>
                            <a:prstGeom prst="rect">
                              <a:avLst/>
                            </a:prstGeom>
                            <a:solidFill>
                              <a:srgbClr val="FFFF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Rechteck 100"/>
                          <wps:cNvSpPr/>
                          <wps:spPr>
                            <a:xfrm>
                              <a:off x="2312640" y="3201634"/>
                              <a:ext cx="252028" cy="432048"/>
                            </a:xfrm>
                            <a:prstGeom prst="rect">
                              <a:avLst/>
                            </a:prstGeom>
                            <a:solidFill>
                              <a:srgbClr val="FFFF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01" name="Gruppieren 101"/>
                        <wpg:cNvGrpSpPr/>
                        <wpg:grpSpPr>
                          <a:xfrm>
                            <a:off x="6202306" y="2793740"/>
                            <a:ext cx="1819436" cy="1008112"/>
                            <a:chOff x="6202306" y="2793740"/>
                            <a:chExt cx="1819436" cy="1008112"/>
                          </a:xfrm>
                        </wpg:grpSpPr>
                        <wps:wsp>
                          <wps:cNvPr id="102" name="Rechteck 102"/>
                          <wps:cNvSpPr/>
                          <wps:spPr>
                            <a:xfrm>
                              <a:off x="6202306" y="2793740"/>
                              <a:ext cx="1819436" cy="1008112"/>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E39" w:rsidRPr="00A16090" w:rsidRDefault="00463E39" w:rsidP="00A16090">
                                <w:pPr>
                                  <w:pStyle w:val="StandardWeb"/>
                                  <w:spacing w:before="0" w:beforeAutospacing="0" w:after="0" w:afterAutospacing="0"/>
                                  <w:jc w:val="right"/>
                                  <w:rPr>
                                    <w:sz w:val="16"/>
                                    <w:szCs w:val="16"/>
                                  </w:rPr>
                                </w:pPr>
                                <w:r w:rsidRPr="00A16090">
                                  <w:rPr>
                                    <w:rFonts w:asciiTheme="minorHAnsi" w:hAnsi="Calibri" w:cstheme="minorBidi"/>
                                    <w:color w:val="000000" w:themeColor="text1"/>
                                    <w:kern w:val="24"/>
                                    <w:sz w:val="16"/>
                                    <w:szCs w:val="16"/>
                                  </w:rPr>
                                  <w:t>2017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Rechteck 103"/>
                          <wps:cNvSpPr/>
                          <wps:spPr>
                            <a:xfrm>
                              <a:off x="6275548" y="2896834"/>
                              <a:ext cx="252028" cy="432048"/>
                            </a:xfrm>
                            <a:prstGeom prst="rect">
                              <a:avLst/>
                            </a:prstGeom>
                            <a:solidFill>
                              <a:srgbClr val="FFFF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Rechteck 104"/>
                          <wps:cNvSpPr/>
                          <wps:spPr>
                            <a:xfrm>
                              <a:off x="6427948" y="3049234"/>
                              <a:ext cx="252028" cy="432048"/>
                            </a:xfrm>
                            <a:prstGeom prst="rect">
                              <a:avLst/>
                            </a:prstGeom>
                            <a:solidFill>
                              <a:srgbClr val="FFFF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Rechteck 105"/>
                          <wps:cNvSpPr/>
                          <wps:spPr>
                            <a:xfrm>
                              <a:off x="6580348" y="3201634"/>
                              <a:ext cx="252028" cy="432048"/>
                            </a:xfrm>
                            <a:prstGeom prst="rect">
                              <a:avLst/>
                            </a:prstGeom>
                            <a:solidFill>
                              <a:srgbClr val="FFFF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06" name="Gruppieren 106"/>
                        <wpg:cNvGrpSpPr/>
                        <wpg:grpSpPr>
                          <a:xfrm>
                            <a:off x="1782198" y="4521932"/>
                            <a:ext cx="1819436" cy="1008112"/>
                            <a:chOff x="1782198" y="4521932"/>
                            <a:chExt cx="1819436" cy="1008112"/>
                          </a:xfrm>
                        </wpg:grpSpPr>
                        <wps:wsp>
                          <wps:cNvPr id="107" name="Rechteck 107"/>
                          <wps:cNvSpPr/>
                          <wps:spPr>
                            <a:xfrm>
                              <a:off x="1782198" y="4521932"/>
                              <a:ext cx="1819436" cy="1008112"/>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E39" w:rsidRPr="00A16090" w:rsidRDefault="00463E39" w:rsidP="00A16090">
                                <w:pPr>
                                  <w:pStyle w:val="StandardWeb"/>
                                  <w:spacing w:before="0" w:beforeAutospacing="0" w:after="0" w:afterAutospacing="0"/>
                                  <w:jc w:val="right"/>
                                  <w:rPr>
                                    <w:sz w:val="16"/>
                                    <w:szCs w:val="16"/>
                                  </w:rPr>
                                </w:pPr>
                                <w:r w:rsidRPr="00A16090">
                                  <w:rPr>
                                    <w:rFonts w:asciiTheme="minorHAnsi" w:hAnsi="Calibri" w:cstheme="minorBidi"/>
                                    <w:color w:val="000000" w:themeColor="text1"/>
                                    <w:kern w:val="24"/>
                                    <w:sz w:val="16"/>
                                    <w:szCs w:val="16"/>
                                  </w:rPr>
                                  <w:t>Rohbau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Rechteck 108"/>
                          <wps:cNvSpPr/>
                          <wps:spPr>
                            <a:xfrm>
                              <a:off x="1855440" y="4625026"/>
                              <a:ext cx="252028" cy="432048"/>
                            </a:xfrm>
                            <a:prstGeom prst="rect">
                              <a:avLst/>
                            </a:prstGeom>
                            <a:solidFill>
                              <a:srgbClr val="FFFF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Rechteck 109"/>
                          <wps:cNvSpPr/>
                          <wps:spPr>
                            <a:xfrm>
                              <a:off x="2007840" y="4777426"/>
                              <a:ext cx="252028" cy="432048"/>
                            </a:xfrm>
                            <a:prstGeom prst="rect">
                              <a:avLst/>
                            </a:prstGeom>
                            <a:solidFill>
                              <a:srgbClr val="FFFF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Rechteck 110"/>
                          <wps:cNvSpPr/>
                          <wps:spPr>
                            <a:xfrm>
                              <a:off x="2160240" y="4929826"/>
                              <a:ext cx="252028" cy="432048"/>
                            </a:xfrm>
                            <a:prstGeom prst="rect">
                              <a:avLst/>
                            </a:prstGeom>
                            <a:solidFill>
                              <a:srgbClr val="FFFF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Rechteck 111"/>
                          <wps:cNvSpPr/>
                          <wps:spPr>
                            <a:xfrm>
                              <a:off x="2312640" y="5082226"/>
                              <a:ext cx="252028" cy="432048"/>
                            </a:xfrm>
                            <a:prstGeom prst="rect">
                              <a:avLst/>
                            </a:prstGeom>
                            <a:solidFill>
                              <a:srgbClr val="FFFF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2" name="Gruppieren 112"/>
                        <wpg:cNvGrpSpPr/>
                        <wpg:grpSpPr>
                          <a:xfrm>
                            <a:off x="3716796" y="4521932"/>
                            <a:ext cx="1819436" cy="1008112"/>
                            <a:chOff x="3716796" y="4521932"/>
                            <a:chExt cx="1819436" cy="1008112"/>
                          </a:xfrm>
                        </wpg:grpSpPr>
                        <wps:wsp>
                          <wps:cNvPr id="113" name="Rechteck 113"/>
                          <wps:cNvSpPr/>
                          <wps:spPr>
                            <a:xfrm>
                              <a:off x="3716796" y="4521932"/>
                              <a:ext cx="1819436" cy="1008112"/>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E39" w:rsidRPr="00A16090" w:rsidRDefault="00463E39" w:rsidP="00A16090">
                                <w:pPr>
                                  <w:pStyle w:val="StandardWeb"/>
                                  <w:spacing w:before="0" w:beforeAutospacing="0" w:after="0" w:afterAutospacing="0"/>
                                  <w:jc w:val="right"/>
                                  <w:rPr>
                                    <w:sz w:val="16"/>
                                    <w:szCs w:val="16"/>
                                  </w:rPr>
                                </w:pPr>
                                <w:r w:rsidRPr="00A16090">
                                  <w:rPr>
                                    <w:rFonts w:asciiTheme="minorHAnsi" w:hAnsi="Calibri" w:cstheme="minorBidi"/>
                                    <w:color w:val="000000" w:themeColor="text1"/>
                                    <w:kern w:val="24"/>
                                    <w:sz w:val="16"/>
                                    <w:szCs w:val="16"/>
                                  </w:rPr>
                                  <w:t>Lack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Rechteck 114"/>
                          <wps:cNvSpPr/>
                          <wps:spPr>
                            <a:xfrm>
                              <a:off x="3790038" y="4625026"/>
                              <a:ext cx="252028" cy="432048"/>
                            </a:xfrm>
                            <a:prstGeom prst="rect">
                              <a:avLst/>
                            </a:prstGeom>
                            <a:solidFill>
                              <a:srgbClr val="FFFF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Rechteck 115"/>
                          <wps:cNvSpPr/>
                          <wps:spPr>
                            <a:xfrm>
                              <a:off x="3942438" y="4777426"/>
                              <a:ext cx="252028" cy="432048"/>
                            </a:xfrm>
                            <a:prstGeom prst="rect">
                              <a:avLst/>
                            </a:prstGeom>
                            <a:solidFill>
                              <a:srgbClr val="FFFF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Rechteck 116"/>
                          <wps:cNvSpPr/>
                          <wps:spPr>
                            <a:xfrm>
                              <a:off x="4094838" y="4929826"/>
                              <a:ext cx="252028" cy="432048"/>
                            </a:xfrm>
                            <a:prstGeom prst="rect">
                              <a:avLst/>
                            </a:prstGeom>
                            <a:solidFill>
                              <a:srgbClr val="FFFF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7" name="Gruppieren 117"/>
                        <wpg:cNvGrpSpPr/>
                        <wpg:grpSpPr>
                          <a:xfrm>
                            <a:off x="5698250" y="4521932"/>
                            <a:ext cx="1819436" cy="1008112"/>
                            <a:chOff x="5698250" y="4521932"/>
                            <a:chExt cx="1819436" cy="1008112"/>
                          </a:xfrm>
                        </wpg:grpSpPr>
                        <wps:wsp>
                          <wps:cNvPr id="118" name="Rechteck 118"/>
                          <wps:cNvSpPr/>
                          <wps:spPr>
                            <a:xfrm>
                              <a:off x="5698250" y="4521932"/>
                              <a:ext cx="1819436" cy="1008112"/>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E39" w:rsidRPr="00A16090" w:rsidRDefault="00463E39" w:rsidP="00A16090">
                                <w:pPr>
                                  <w:pStyle w:val="StandardWeb"/>
                                  <w:spacing w:before="0" w:beforeAutospacing="0" w:after="0" w:afterAutospacing="0"/>
                                  <w:jc w:val="right"/>
                                  <w:rPr>
                                    <w:sz w:val="16"/>
                                    <w:szCs w:val="16"/>
                                  </w:rPr>
                                </w:pPr>
                                <w:r w:rsidRPr="00A16090">
                                  <w:rPr>
                                    <w:rFonts w:asciiTheme="minorHAnsi" w:hAnsi="Calibri" w:cstheme="minorBidi"/>
                                    <w:color w:val="000000" w:themeColor="text1"/>
                                    <w:kern w:val="24"/>
                                    <w:sz w:val="16"/>
                                    <w:szCs w:val="16"/>
                                  </w:rPr>
                                  <w:t>Elektrik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Rechteck 119"/>
                          <wps:cNvSpPr/>
                          <wps:spPr>
                            <a:xfrm>
                              <a:off x="5771492" y="4625026"/>
                              <a:ext cx="252028" cy="432048"/>
                            </a:xfrm>
                            <a:prstGeom prst="rect">
                              <a:avLst/>
                            </a:prstGeom>
                            <a:solidFill>
                              <a:srgbClr val="FFFF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 name="Rechteck 120"/>
                          <wps:cNvSpPr/>
                          <wps:spPr>
                            <a:xfrm>
                              <a:off x="5923892" y="4777426"/>
                              <a:ext cx="252028" cy="432048"/>
                            </a:xfrm>
                            <a:prstGeom prst="rect">
                              <a:avLst/>
                            </a:prstGeom>
                            <a:solidFill>
                              <a:srgbClr val="FFFF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6076292" y="4929826"/>
                              <a:ext cx="252028" cy="432048"/>
                            </a:xfrm>
                            <a:prstGeom prst="rect">
                              <a:avLst/>
                            </a:prstGeom>
                            <a:solidFill>
                              <a:srgbClr val="FFFF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 name="Rechteck 122"/>
                          <wps:cNvSpPr/>
                          <wps:spPr>
                            <a:xfrm>
                              <a:off x="6228692" y="5082226"/>
                              <a:ext cx="252028" cy="432048"/>
                            </a:xfrm>
                            <a:prstGeom prst="rect">
                              <a:avLst/>
                            </a:prstGeom>
                            <a:solidFill>
                              <a:srgbClr val="FFFF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23" name="Gewinkelte Verbindung 123"/>
                        <wps:cNvCnPr>
                          <a:stCxn id="73" idx="2"/>
                          <a:endCxn id="91" idx="0"/>
                        </wps:cNvCnPr>
                        <wps:spPr>
                          <a:xfrm rot="5400000">
                            <a:off x="1094547" y="2176863"/>
                            <a:ext cx="432048" cy="801706"/>
                          </a:xfrm>
                          <a:prstGeom prst="bentConnector3">
                            <a:avLst/>
                          </a:prstGeom>
                          <a:ln w="25400"/>
                        </wps:spPr>
                        <wps:style>
                          <a:lnRef idx="1">
                            <a:schemeClr val="accent1"/>
                          </a:lnRef>
                          <a:fillRef idx="0">
                            <a:schemeClr val="accent1"/>
                          </a:fillRef>
                          <a:effectRef idx="0">
                            <a:schemeClr val="accent1"/>
                          </a:effectRef>
                          <a:fontRef idx="minor">
                            <a:schemeClr val="tx1"/>
                          </a:fontRef>
                        </wps:style>
                        <wps:bodyPr/>
                      </wps:wsp>
                      <wps:wsp>
                        <wps:cNvPr id="124" name="Gewinkelte Verbindung 124"/>
                        <wps:cNvCnPr>
                          <a:stCxn id="73" idx="2"/>
                          <a:endCxn id="97" idx="0"/>
                        </wps:cNvCnPr>
                        <wps:spPr>
                          <a:xfrm rot="16200000" flipH="1">
                            <a:off x="2061846" y="2011270"/>
                            <a:ext cx="432048" cy="1132892"/>
                          </a:xfrm>
                          <a:prstGeom prst="bentConnector3">
                            <a:avLst/>
                          </a:prstGeom>
                          <a:ln w="25400"/>
                        </wps:spPr>
                        <wps:style>
                          <a:lnRef idx="1">
                            <a:schemeClr val="accent1"/>
                          </a:lnRef>
                          <a:fillRef idx="0">
                            <a:schemeClr val="accent1"/>
                          </a:fillRef>
                          <a:effectRef idx="0">
                            <a:schemeClr val="accent1"/>
                          </a:effectRef>
                          <a:fontRef idx="minor">
                            <a:schemeClr val="tx1"/>
                          </a:fontRef>
                        </wps:style>
                        <wps:bodyPr/>
                      </wps:wsp>
                      <wps:wsp>
                        <wps:cNvPr id="125" name="Gewinkelte Verbindung 125"/>
                        <wps:cNvCnPr>
                          <a:stCxn id="76" idx="2"/>
                        </wps:cNvCnPr>
                        <wps:spPr>
                          <a:xfrm rot="16200000" flipH="1">
                            <a:off x="3299274" y="3430752"/>
                            <a:ext cx="2176010" cy="6350"/>
                          </a:xfrm>
                          <a:prstGeom prst="bentConnector3">
                            <a:avLst/>
                          </a:prstGeom>
                          <a:ln w="25400"/>
                        </wps:spPr>
                        <wps:style>
                          <a:lnRef idx="1">
                            <a:schemeClr val="accent1"/>
                          </a:lnRef>
                          <a:fillRef idx="0">
                            <a:schemeClr val="accent1"/>
                          </a:fillRef>
                          <a:effectRef idx="0">
                            <a:schemeClr val="accent1"/>
                          </a:effectRef>
                          <a:fontRef idx="minor">
                            <a:schemeClr val="tx1"/>
                          </a:fontRef>
                        </wps:style>
                        <wps:bodyPr/>
                      </wps:wsp>
                      <wps:wsp>
                        <wps:cNvPr id="126" name="Gewinkelte Verbindung 126"/>
                        <wps:cNvCnPr>
                          <a:stCxn id="76" idx="2"/>
                          <a:endCxn id="107" idx="0"/>
                        </wps:cNvCnPr>
                        <wps:spPr>
                          <a:xfrm rot="5400000">
                            <a:off x="2450005" y="2587833"/>
                            <a:ext cx="2176010" cy="1692188"/>
                          </a:xfrm>
                          <a:prstGeom prst="bentConnector3">
                            <a:avLst>
                              <a:gd name="adj1" fmla="val 80898"/>
                            </a:avLst>
                          </a:prstGeom>
                          <a:ln w="25400"/>
                        </wps:spPr>
                        <wps:style>
                          <a:lnRef idx="1">
                            <a:schemeClr val="accent1"/>
                          </a:lnRef>
                          <a:fillRef idx="0">
                            <a:schemeClr val="accent1"/>
                          </a:fillRef>
                          <a:effectRef idx="0">
                            <a:schemeClr val="accent1"/>
                          </a:effectRef>
                          <a:fontRef idx="minor">
                            <a:schemeClr val="tx1"/>
                          </a:fontRef>
                        </wps:style>
                        <wps:bodyPr/>
                      </wps:wsp>
                      <wps:wsp>
                        <wps:cNvPr id="127" name="Gewinkelte Verbindung 127"/>
                        <wps:cNvCnPr>
                          <a:stCxn id="76" idx="2"/>
                          <a:endCxn id="118" idx="0"/>
                        </wps:cNvCnPr>
                        <wps:spPr>
                          <a:xfrm rot="16200000" flipH="1">
                            <a:off x="4408031" y="2321995"/>
                            <a:ext cx="2176010" cy="2223864"/>
                          </a:xfrm>
                          <a:prstGeom prst="bentConnector3">
                            <a:avLst>
                              <a:gd name="adj1" fmla="val 80486"/>
                            </a:avLst>
                          </a:prstGeom>
                          <a:ln w="25400"/>
                        </wps:spPr>
                        <wps:style>
                          <a:lnRef idx="1">
                            <a:schemeClr val="accent1"/>
                          </a:lnRef>
                          <a:fillRef idx="0">
                            <a:schemeClr val="accent1"/>
                          </a:fillRef>
                          <a:effectRef idx="0">
                            <a:schemeClr val="accent1"/>
                          </a:effectRef>
                          <a:fontRef idx="minor">
                            <a:schemeClr val="tx1"/>
                          </a:fontRef>
                        </wps:style>
                        <wps:bodyPr/>
                      </wps:wsp>
                      <wps:wsp>
                        <wps:cNvPr id="128" name="Gerade Verbindung 128"/>
                        <wps:cNvCnPr>
                          <a:stCxn id="82" idx="2"/>
                          <a:endCxn id="102" idx="0"/>
                        </wps:cNvCnPr>
                        <wps:spPr>
                          <a:xfrm>
                            <a:off x="7112024" y="2367589"/>
                            <a:ext cx="0" cy="426151"/>
                          </a:xfrm>
                          <a:prstGeom prst="line">
                            <a:avLst/>
                          </a:prstGeom>
                          <a:ln w="25400"/>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uppieren 79" o:spid="_x0000_s1026" style="width:433.2pt;height:199.55pt;mso-position-horizontal-relative:char;mso-position-vertical-relative:line" coordsize="83721,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">
                <v:rect id="Rechteck 71" o:spid="_x0000_s1027" style="position:absolute;left:31239;width:25203;height:100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nDesUA&#10;AADbAAAADwAAAGRycy9kb3ducmV2LnhtbESPT2sCMRTE74V+h/CEXkSzerCyNYoU1EVowX+H3h6b&#10;52Zx8xI2UbffvhGEHoeZ+Q0zW3S2ETdqQ+1YwWiYgSAuna65UnA8rAZTECEia2wck4JfCrCYv77M&#10;MNfuzju67WMlEoRDjgpMjD6XMpSGLIah88TJO7vWYkyyraRu8Z7gtpHjLJtIizWnBYOePg2Vl/3V&#10;KlhtTH8pt18nX4Tvsx0Xfr3p/yj11uuWHyAidfE//GwXWsH7CB5f0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icN6xQAAANsAAAAPAAAAAAAAAAAAAAAAAJgCAABkcnMv&#10;ZG93bnJldi54bWxQSwUGAAAAAAQABAD1AAAAigMAAAAA&#10;" filled="f" strokecolor="black [3213]" strokeweight="2pt">
                  <v:textbox>
                    <w:txbxContent>
                      <w:p w:rsidR="00463E39" w:rsidRPr="00A16090" w:rsidRDefault="00463E39" w:rsidP="00A16090">
                        <w:pPr>
                          <w:pStyle w:val="StandardWeb"/>
                          <w:spacing w:before="0" w:beforeAutospacing="0" w:after="0" w:afterAutospacing="0"/>
                          <w:jc w:val="center"/>
                          <w:rPr>
                            <w:sz w:val="16"/>
                            <w:szCs w:val="16"/>
                          </w:rPr>
                        </w:pPr>
                        <w:r w:rsidRPr="00A16090">
                          <w:rPr>
                            <w:rFonts w:asciiTheme="minorHAnsi" w:hAnsi="Calibri" w:cstheme="minorBidi"/>
                            <w:color w:val="000000" w:themeColor="text1"/>
                            <w:kern w:val="24"/>
                            <w:sz w:val="16"/>
                            <w:szCs w:val="16"/>
                          </w:rPr>
                          <w:t>Fahrzeug</w:t>
                        </w:r>
                        <w:r w:rsidRPr="00A16090">
                          <w:rPr>
                            <w:rFonts w:asciiTheme="minorHAnsi" w:hAnsi="Calibri" w:cstheme="minorBidi"/>
                            <w:color w:val="000000" w:themeColor="text1"/>
                            <w:kern w:val="24"/>
                            <w:sz w:val="16"/>
                            <w:szCs w:val="16"/>
                          </w:rPr>
                          <w:br/>
                          <w:t>mit</w:t>
                        </w:r>
                        <w:r w:rsidRPr="00A16090">
                          <w:rPr>
                            <w:rFonts w:asciiTheme="minorHAnsi" w:hAnsi="Calibri" w:cstheme="minorBidi"/>
                            <w:color w:val="000000" w:themeColor="text1"/>
                            <w:kern w:val="24"/>
                            <w:sz w:val="16"/>
                            <w:szCs w:val="16"/>
                          </w:rPr>
                          <w:br/>
                          <w:t>technischen Daten</w:t>
                        </w:r>
                      </w:p>
                    </w:txbxContent>
                  </v:textbox>
                </v:rect>
                <v:group id="Gruppieren 72" o:spid="_x0000_s1028" style="position:absolute;left:4512;top:13535;width:25203;height:10081" coordorigin="4512,13535" coordsize="25202,100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rect id="Rechteck 73" o:spid="_x0000_s1029" style="position:absolute;left:4512;top:13535;width:25203;height:100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4lsUA&#10;AADbAAAADwAAAGRycy9kb3ducmV2LnhtbESPT2sCMRTE74LfIbxCL6LZWqiyGkUE6yK0UP8cvD02&#10;z83SzUvYpLr99qZQ8DjMzG+Y+bKzjbhSG2rHCl5GGQji0umaKwXHw2Y4BREissbGMSn4pQDLRb83&#10;x1y7G3/RdR8rkSAcclRgYvS5lKE0ZDGMnCdO3sW1FmOSbSV1i7cEt40cZ9mbtFhzWjDoaW2o/N7/&#10;WAWbrRms5O7j5IvwebHjwr9vB2elnp+61QxEpC4+wv/tQiuYvM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F/iWxQAAANsAAAAPAAAAAAAAAAAAAAAAAJgCAABkcnMv&#10;ZG93bnJldi54bWxQSwUGAAAAAAQABAD1AAAAigMAAAAA&#10;" filled="f" strokecolor="black [3213]" strokeweight="2pt">
                    <v:textbox>
                      <w:txbxContent>
                        <w:p w:rsidR="00463E39" w:rsidRPr="00A16090" w:rsidRDefault="00463E39" w:rsidP="00A16090">
                          <w:pPr>
                            <w:pStyle w:val="StandardWeb"/>
                            <w:spacing w:before="0" w:beforeAutospacing="0" w:after="0" w:afterAutospacing="0"/>
                            <w:jc w:val="center"/>
                            <w:rPr>
                              <w:sz w:val="16"/>
                              <w:szCs w:val="16"/>
                            </w:rPr>
                          </w:pPr>
                          <w:r w:rsidRPr="00A16090">
                            <w:rPr>
                              <w:rFonts w:asciiTheme="minorHAnsi" w:hAnsi="Calibri" w:cstheme="minorBidi"/>
                              <w:color w:val="000000" w:themeColor="text1"/>
                              <w:kern w:val="24"/>
                              <w:sz w:val="16"/>
                              <w:szCs w:val="16"/>
                            </w:rPr>
                            <w:t>Ausfahrten</w:t>
                          </w:r>
                        </w:p>
                      </w:txbxContent>
                    </v:textbox>
                  </v:rect>
                  <v:rect id="Rechteck 74" o:spid="_x0000_s1030" style="position:absolute;left:5245;top:14566;width:2520;height:4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ha68MA&#10;AADbAAAADwAAAGRycy9kb3ducmV2LnhtbESPwWrDMBBE74X8g9hAb7UcN62DYyWUQiGHXuKWnhdr&#10;Y5tYKyOpjuOvrwKBHoeZecOU+8n0YiTnO8sKVkkKgri2uuNGwffXx9MGhA/IGnvLpOBKHva7xUOJ&#10;hbYXPtJYhUZECPsCFbQhDIWUvm7JoE/sQBy9k3UGQ5SukdrhJcJNL7M0fZUGO44LLQ703lJ9rn6N&#10;gs7RZ9rTqEO2epnxOf8Z8jlT6nE5vW1BBJrCf/jePmgF+RpuX+IP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ha68MAAADbAAAADwAAAAAAAAAAAAAAAACYAgAAZHJzL2Rv&#10;d25yZXYueG1sUEsFBgAAAAAEAAQA9QAAAIgDAAAAAA==&#10;" fillcolor="yellow" strokecolor="black [3213]" strokeweight="2pt"/>
                </v:group>
                <v:group id="Gruppieren 75" o:spid="_x0000_s1031" style="position:absolute;left:31239;top:13378;width:25203;height:10081" coordorigin="31239,13378" coordsize="25202,100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rect id="Rechteck 76" o:spid="_x0000_s1032" style="position:absolute;left:31239;top:13378;width:25203;height:100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BbDsUA&#10;AADbAAAADwAAAGRycy9kb3ducmV2LnhtbESPT2sCMRTE74V+h/CEXkSz9aCyNYoUrEtBwX+H3h6b&#10;52Zx8xI2qW6/vRGEHoeZ+Q0zW3S2EVdqQ+1YwfswA0FcOl1zpeB4WA2mIEJE1tg4JgV/FGAxf32Z&#10;Ya7djXd03cdKJAiHHBWYGH0uZSgNWQxD54mTd3atxZhkW0nd4i3BbSNHWTaWFmtOCwY9fRoqL/tf&#10;q2C1Nv2l/N6cfBG2Zzsq/Ne6/6PUW69bfoCI1MX/8LNdaAWTMTy+pB8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YFsOxQAAANsAAAAPAAAAAAAAAAAAAAAAAJgCAABkcnMv&#10;ZG93bnJldi54bWxQSwUGAAAAAAQABAD1AAAAigMAAAAA&#10;" filled="f" strokecolor="black [3213]" strokeweight="2pt">
                    <v:textbox>
                      <w:txbxContent>
                        <w:p w:rsidR="00463E39" w:rsidRPr="00A16090" w:rsidRDefault="00463E39" w:rsidP="00A16090">
                          <w:pPr>
                            <w:pStyle w:val="StandardWeb"/>
                            <w:spacing w:before="0" w:beforeAutospacing="0" w:after="0" w:afterAutospacing="0"/>
                            <w:jc w:val="center"/>
                            <w:rPr>
                              <w:sz w:val="16"/>
                              <w:szCs w:val="16"/>
                            </w:rPr>
                          </w:pPr>
                          <w:r w:rsidRPr="00A16090">
                            <w:rPr>
                              <w:rFonts w:asciiTheme="minorHAnsi" w:hAnsi="Calibri" w:cstheme="minorBidi"/>
                              <w:color w:val="000000" w:themeColor="text1"/>
                              <w:kern w:val="24"/>
                              <w:sz w:val="16"/>
                              <w:szCs w:val="16"/>
                            </w:rPr>
                            <w:t>Restauration</w:t>
                          </w:r>
                        </w:p>
                      </w:txbxContent>
                    </v:textbox>
                  </v:rect>
                  <v:rect id="Rechteck 77" o:spid="_x0000_s1033" style="position:absolute;left:31972;top:14409;width:252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rEnMEA&#10;AADbAAAADwAAAGRycy9kb3ducmV2LnhtbESPQYvCMBSE74L/ITzBm03tslupRhFhYQ9e1hXPj+bZ&#10;FpuXksTa9dcbQfA4zMw3zGozmFb05HxjWcE8SUEQl1Y3XCk4/n3PFiB8QNbYWiYF/+Rhsx6PVlho&#10;e+Nf6g+hEhHCvkAFdQhdIaUvazLoE9sRR+9sncEQpaukdniLcNPKLE2/pMGG40KNHe1qKi+Hq1HQ&#10;ONqnLfU6ZPPPO37kpy6/Z0pNJ8N2CSLQEN7hV/tHK8hzeH6JP0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axJzBAAAA2wAAAA8AAAAAAAAAAAAAAAAAmAIAAGRycy9kb3du&#10;cmV2LnhtbFBLBQYAAAAABAAEAPUAAACGAwAAAAA=&#10;" fillcolor="yellow" strokecolor="black [3213]" strokeweight="2pt"/>
                  <v:rect id="Rechteck 78" o:spid="_x0000_s1034" style="position:absolute;left:33496;top:15933;width:252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VQ7r8A&#10;AADbAAAADwAAAGRycy9kb3ducmV2LnhtbERPz2vCMBS+C/sfwhvspmk7tKMaRQYDD7vYiedH89YW&#10;m5eSxLb2r18Owo4f3+/dYTKdGMj51rKCdJWAIK6sbrlWcPn5Wn6A8AFZY2eZFDzIw2H/sthhoe3I&#10;ZxrKUIsYwr5ABU0IfSGlrxoy6Fe2J47cr3UGQ4SultrhGMNNJ7Mk2UiDLceGBnv6bKi6lXejoHX0&#10;nXQ06JCl6xnf82ufz5lSb6/TcQsi0BT+xU/3SSvI49j4Jf4Auf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BVDuvwAAANsAAAAPAAAAAAAAAAAAAAAAAJgCAABkcnMvZG93bnJl&#10;di54bWxQSwUGAAAAAAQABAD1AAAAhAMAAAAA&#10;" fillcolor="yellow" strokecolor="black [3213]" strokeweight="2pt"/>
                  <v:rect id="Rechteck 79" o:spid="_x0000_s1035" style="position:absolute;left:35020;top:17457;width:252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1dcEA&#10;AADbAAAADwAAAGRycy9kb3ducmV2LnhtbESPQYvCMBSE74L/ITzBm6ZW1rpdo4ggePCyKp4fzdu2&#10;bPNSklirv94sLHgcZuYbZrXpTSM6cr62rGA2TUAQF1bXXCq4nPeTJQgfkDU2lknBgzxs1sPBCnNt&#10;7/xN3SmUIkLY56igCqHNpfRFRQb91LbE0fuxzmCI0pVSO7xHuGlkmiQLabDmuFBhS7uKit/TzSio&#10;HR2Thjod0tnHE+fZtc2eqVLjUb/9AhGoD+/wf/ugFWSf8Pcl/gC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1J9XXBAAAA2wAAAA8AAAAAAAAAAAAAAAAAmAIAAGRycy9kb3du&#10;cmV2LnhtbFBLBQYAAAAABAAEAPUAAACGAwAAAAA=&#10;" fillcolor="yellow" strokecolor="black [3213]" strokeweight="2pt"/>
                  <v:rect id="Rechteck 80" o:spid="_x0000_s1036" style="position:absolute;left:36544;top:18981;width:252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Ysz74A&#10;AADbAAAADwAAAGRycy9kb3ducmV2LnhtbERPTYvCMBC9L/gfwgje1tTKrlKbigiCBy+r4nloxrbY&#10;TEoSa/XXm8OCx8f7zteDaUVPzjeWFcymCQji0uqGKwXn0+57CcIHZI2tZVLwJA/rYvSVY6btg/+o&#10;P4ZKxBD2GSqoQ+gyKX1Zk0E/tR1x5K7WGQwRukpqh48YblqZJsmvNNhwbKixo21N5e14NwoaR4ek&#10;pV6HdPbzwvni0i1eqVKT8bBZgQg0hI/4373XCpZxffwSf4As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mmLM++AAAA2wAAAA8AAAAAAAAAAAAAAAAAmAIAAGRycy9kb3ducmV2&#10;LnhtbFBLBQYAAAAABAAEAPUAAACDAwAAAAA=&#10;" fillcolor="yellow" strokecolor="black [3213]" strokeweight="2pt"/>
                </v:group>
                <v:group id="Gruppieren 81" o:spid="_x0000_s1037" style="position:absolute;left:58518;top:13594;width:25203;height:10081" coordorigin="58518,13594" coordsize="25202,100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hteck 82" o:spid="_x0000_s1038" style="position:absolute;left:58518;top:13594;width:25203;height:100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4tKsQA&#10;AADbAAAADwAAAGRycy9kb3ducmV2LnhtbESPQWsCMRSE74L/IbyCF6lZ91BkaxQpqItQQW0PvT02&#10;z83SzUvYRN3++0YQPA4z8w0zX/a2FVfqQuNYwXSSgSCunG64VvB1Wr/OQISIrLF1TAr+KMByMRzM&#10;sdDuxge6HmMtEoRDgQpMjL6QMlSGLIaJ88TJO7vOYkyyq6Xu8JbgtpV5lr1Jiw2nBYOePgxVv8eL&#10;VbDemvFK7j6/fRn2Z5uXfrMd/yg1eulX7yAi9fEZfrRLrWCWw/1L+g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OLSrEAAAA2wAAAA8AAAAAAAAAAAAAAAAAmAIAAGRycy9k&#10;b3ducmV2LnhtbFBLBQYAAAAABAAEAPUAAACJAwAAAAA=&#10;" filled="f" strokecolor="black [3213]" strokeweight="2pt">
                    <v:textbox>
                      <w:txbxContent>
                        <w:p w:rsidR="00463E39" w:rsidRPr="00A16090" w:rsidRDefault="00463E39" w:rsidP="00A16090">
                          <w:pPr>
                            <w:pStyle w:val="StandardWeb"/>
                            <w:spacing w:before="0" w:beforeAutospacing="0" w:after="0" w:afterAutospacing="0"/>
                            <w:jc w:val="center"/>
                            <w:rPr>
                              <w:sz w:val="16"/>
                              <w:szCs w:val="16"/>
                            </w:rPr>
                          </w:pPr>
                          <w:r w:rsidRPr="00A16090">
                            <w:rPr>
                              <w:rFonts w:asciiTheme="minorHAnsi" w:hAnsi="Calibri" w:cstheme="minorBidi"/>
                              <w:color w:val="000000" w:themeColor="text1"/>
                              <w:kern w:val="24"/>
                              <w:sz w:val="16"/>
                              <w:szCs w:val="16"/>
                            </w:rPr>
                            <w:t>Treffen</w:t>
                          </w:r>
                        </w:p>
                      </w:txbxContent>
                    </v:textbox>
                  </v:rect>
                  <v:rect id="Rechteck 83" o:spid="_x0000_s1039" style="position:absolute;left:59251;top:14625;width:2520;height:4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SyuMIA&#10;AADbAAAADwAAAGRycy9kb3ducmV2LnhtbESPwWrDMBBE74H+g9hCb7Ecm9bBjWxCodBDL01Dzou1&#10;sU2tlZEUx/XXV4VAjsPMvGF29WwGMZHzvWUFmyQFQdxY3XOr4Pj9vt6C8AFZ42CZFPySh7p6WO2w&#10;1PbKXzQdQisihH2JCroQxlJK33Rk0Cd2JI7e2TqDIUrXSu3wGuFmkFmavkiDPceFDkd666j5OVyM&#10;gt7RZzrQpEO2eV4wL05jsWRKPT3O+1cQgeZwD9/aH1rBNof/L/EHy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dLK4wgAAANsAAAAPAAAAAAAAAAAAAAAAAJgCAABkcnMvZG93&#10;bnJldi54bWxQSwUGAAAAAAQABAD1AAAAhwMAAAAA&#10;" fillcolor="yellow" strokecolor="black [3213]" strokeweight="2pt"/>
                  <v:rect id="Rechteck 84" o:spid="_x0000_s1040" style="position:absolute;left:60775;top:16149;width:2520;height:4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0qzMEA&#10;AADbAAAADwAAAGRycy9kb3ducmV2LnhtbESPQYvCMBSE74L/ITxhb5raXa1Uo8jCggcvq+L50Tzb&#10;YvNSklirv94sLHgcZuYbZrXpTSM6cr62rGA6SUAQF1bXXCo4HX/GCxA+IGtsLJOCB3nYrIeDFeba&#10;3vmXukMoRYSwz1FBFUKbS+mLigz6iW2Jo3exzmCI0pVSO7xHuGlkmiRzabDmuFBhS98VFdfDzSio&#10;He2Thjod0unsiZ/Zuc2eqVIfo367BBGoD+/wf3unFSy+4O9L/A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dKszBAAAA2wAAAA8AAAAAAAAAAAAAAAAAmAIAAGRycy9kb3du&#10;cmV2LnhtbFBLBQYAAAAABAAEAPUAAACGAwAAAAA=&#10;" fillcolor="yellow" strokecolor="black [3213]" strokeweight="2pt"/>
                  <v:rect id="Rechteck 85" o:spid="_x0000_s1041" style="position:absolute;left:62299;top:17673;width:2520;height:4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GPV8IA&#10;AADbAAAADwAAAGRycy9kb3ducmV2LnhtbESPwWrDMBBE74X8g9hAb7UcF9fBiWxCodBDL01Dzou1&#10;sU2slZEUx/XXV4VCj8PMvGH29WwGMZHzvWUFmyQFQdxY3XOr4PT19rQF4QOyxsEyKfgmD3W1ethj&#10;qe2dP2k6hlZECPsSFXQhjKWUvunIoE/sSBy9i3UGQ5SuldrhPcLNILM0fZEGe44LHY702lFzPd6M&#10;gt7RRzrQpEO2yRd8Ls5jsWRKPa7nww5EoDn8h//a71rBNoffL/EHy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0Y9XwgAAANsAAAAPAAAAAAAAAAAAAAAAAJgCAABkcnMvZG93&#10;bnJldi54bWxQSwUGAAAAAAQABAD1AAAAhwMAAAAA&#10;" fillcolor="yellow" strokecolor="black [3213]" strokeweight="2pt"/>
                  <v:rect id="Rechteck 86" o:spid="_x0000_s1042" style="position:absolute;left:63823;top:19197;width:2520;height:4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MRIMIA&#10;AADbAAAADwAAAGRycy9kb3ducmV2LnhtbESPwWrDMBBE74H+g9hCb4lslybGtWxCodBDL0lDzou1&#10;sU2tlZEU283XV4FCj8PMvGHKejGDmMj53rKCdJOAIG6s7rlVcPp6X+cgfEDWOFgmBT/koa4eViUW&#10;2s58oOkYWhEh7AtU0IUwFlL6piODfmNH4uhdrDMYonSt1A7nCDeDzJJkKw32HBc6HOmto+b7eDUK&#10;ekefyUCTDln6csPn3Xnc3TKlnh6X/SuIQEv4D/+1P7SCfAv3L/EHy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AxEgwgAAANsAAAAPAAAAAAAAAAAAAAAAAJgCAABkcnMvZG93&#10;bnJldi54bWxQSwUGAAAAAAQABAD1AAAAhwMAAAAA&#10;" fillcolor="yellow" strokecolor="black [3213]" strokeweight="2pt"/>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winkelte Verbindung 87" o:spid="_x0000_s1043" type="#_x0000_t34" style="position:absolute;left:42192;top:11729;width:3297;height:12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t3TsQAAADbAAAADwAAAGRycy9kb3ducmV2LnhtbESPzWrDMBCE74W+g9hCLqWWE0pj3Cgh&#10;JATyc4rbS2+LtbVMrZUrKYnz9lUg0OMwM98ws8VgO3EmH1rHCsZZDoK4drrlRsHnx+alABEissbO&#10;MSm4UoDF/PFhhqV2Fz7SuYqNSBAOJSowMfallKE2ZDFkridO3rfzFmOSvpHa4yXBbScnef4mLbac&#10;Fgz2tDJU/1Qnq+Arf15XrA+Nt92q2C9/tztjX5UaPQ3LdxCRhvgfvre3WkExhduX9AP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q3dOxAAAANsAAAAPAAAAAAAAAAAA&#10;AAAAAKECAABkcnMvZG93bnJldi54bWxQSwUGAAAAAAQABAD5AAAAkgMAAAAA&#10;" strokecolor="#4579b8 [3044]" strokeweight="2pt"/>
                <v:shape id="Gewinkelte Verbindung 88" o:spid="_x0000_s1044" type="#_x0000_t34" style="position:absolute;left:28751;top:-1556;width:3454;height:2672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TjPMEAAADbAAAADwAAAGRycy9kb3ducmV2LnhtbERPz2vCMBS+C/sfwht4kTVVhpRqLEUZ&#10;6Hay22W3R/NsypqXLsm0/vfLYbDjx/d7W012EFfyoXesYJnlIIhbp3vuFHy8vzwVIEJE1jg4JgV3&#10;ClDtHmZbLLW78ZmuTexECuFQogIT41hKGVpDFkPmRuLEXZy3GBP0ndQebyncDnKV52tpsefUYHCk&#10;vaH2q/mxCj7zxaFh/dZ5O+yL1/r7eDL2Wan541RvQESa4r/4z33UCoo0Nn1JP0D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NOM8wQAAANsAAAAPAAAAAAAAAAAAAAAA&#10;AKECAABkcnMvZG93bnJldi54bWxQSwUGAAAAAAQABAD5AAAAjwMAAAAA&#10;" strokecolor="#4579b8 [3044]" strokeweight="2pt"/>
                <v:shape id="Gewinkelte Verbindung 89" o:spid="_x0000_s1045" type="#_x0000_t34" style="position:absolute;left:55724;top:-1802;width:3513;height:2727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7iGsUAAADbAAAADwAAAGRycy9kb3ducmV2LnhtbESPQWvCQBSE7wX/w/KE3upGwWJTN6Eo&#10;pfYiNip4fGRfk9js27C7mvTfu0Khx2FmvmGW+WBacSXnG8sKppMEBHFpdcOVgsP+/WkBwgdkja1l&#10;UvBLHvJs9LDEVNuev+hahEpECPsUFdQhdKmUvqzJoJ/Yjjh639YZDFG6SmqHfYSbVs6S5FkabDgu&#10;1NjRqqbyp7gYBadLsh0+jvPP867fzGldrV03PSv1OB7eXkEEGsJ/+K+90QoWL3D/En+AzG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w7iGsUAAADbAAAADwAAAAAAAAAA&#10;AAAAAAChAgAAZHJzL2Rvd25yZXYueG1sUEsFBgAAAAAEAAQA+QAAAJMDAAAAAA==&#10;" strokecolor="#4579b8 [3044]" strokeweight="2pt"/>
                <v:group id="Gruppieren 90" o:spid="_x0000_s1046" style="position:absolute;top:27937;width:18194;height:10081" coordorigin=",27937" coordsize="18194,100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rect id="Rechteck 91" o:spid="_x0000_s1047" style="position:absolute;top:27937;width:18194;height:100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UlgMUA&#10;AADbAAAADwAAAGRycy9kb3ducmV2LnhtbESPT2sCMRTE74V+h/CEXkSzepC6NYoU1EVowX+H3h6b&#10;52Zx8xI2UbffvhGEHoeZ+Q0zW3S2ETdqQ+1YwWiYgSAuna65UnA8rAbvIEJE1tg4JgW/FGAxf32Z&#10;Ya7dnXd028dKJAiHHBWYGH0uZSgNWQxD54mTd3atxZhkW0nd4j3BbSPHWTaRFmtOCwY9fRoqL/ur&#10;VbDamP5Sbr9OvgjfZzsu/HrT/1HqrdctP0BE6uJ/+NkutILpCB5f0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hSWAxQAAANsAAAAPAAAAAAAAAAAAAAAAAJgCAABkcnMv&#10;ZG93bnJldi54bWxQSwUGAAAAAAQABAD1AAAAigMAAAAA&#10;" filled="f" strokecolor="black [3213]" strokeweight="2pt">
                    <v:textbox>
                      <w:txbxContent>
                        <w:p w:rsidR="00463E39" w:rsidRPr="00A16090" w:rsidRDefault="00463E39" w:rsidP="00A16090">
                          <w:pPr>
                            <w:pStyle w:val="StandardWeb"/>
                            <w:spacing w:before="0" w:beforeAutospacing="0" w:after="0" w:afterAutospacing="0"/>
                            <w:jc w:val="right"/>
                            <w:rPr>
                              <w:sz w:val="16"/>
                              <w:szCs w:val="16"/>
                            </w:rPr>
                          </w:pPr>
                          <w:r w:rsidRPr="00A16090">
                            <w:rPr>
                              <w:rFonts w:asciiTheme="minorHAnsi" w:hAnsi="Calibri" w:cstheme="minorBidi"/>
                              <w:color w:val="000000" w:themeColor="text1"/>
                              <w:kern w:val="24"/>
                              <w:sz w:val="16"/>
                              <w:szCs w:val="16"/>
                            </w:rPr>
                            <w:t>Ausfahrt 1</w:t>
                          </w:r>
                        </w:p>
                      </w:txbxContent>
                    </v:textbox>
                  </v:rect>
                  <v:rect id="Rechteck 92" o:spid="_x0000_s1048" style="position:absolute;left:732;top:28968;width:252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sAA&#10;AADbAAAADwAAAGRycy9kb3ducmV2LnhtbESPQYvCMBSE74L/ITzBm6ZWXLUaRQTBw150F8+P5tkW&#10;m5eSxFr99RtB2OMwM98w621natGS85VlBZNxAoI4t7riQsHvz2G0AOEDssbaMil4koftpt9bY6bt&#10;g0/UnkMhIoR9hgrKEJpMSp+XZNCPbUMcvat1BkOUrpDa4SPCTS3TJPmSBiuOCyU2tC8pv53vRkHl&#10;6DupqdUhncxeOJ1fmvkrVWo46HYrEIG68B/+tI9awTKF95f4A+Tm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GB/sAAAADbAAAADwAAAAAAAAAAAAAAAACYAgAAZHJzL2Rvd25y&#10;ZXYueG1sUEsFBgAAAAAEAAQA9QAAAIUDAAAAAA==&#10;" fillcolor="yellow" strokecolor="black [3213]" strokeweight="2pt"/>
                  <v:rect id="Rechteck 93" o:spid="_x0000_s1049" style="position:absolute;left:2256;top:30492;width:252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0kZcMA&#10;AADbAAAADwAAAGRycy9kb3ducmV2LnhtbESPzWrDMBCE74W+g9hCbo0cmzaJE8WUQKCHXvJDzou1&#10;sU2tlZEU2/XTV4VAj8PMfMNsi9G0oifnG8sKFvMEBHFpdcOVgsv58LoC4QOyxtYyKfghD8Xu+WmL&#10;ubYDH6k/hUpECPscFdQhdLmUvqzJoJ/bjjh6N+sMhihdJbXDIcJNK9MkeZcGG44LNXa0r6n8Pt2N&#10;gsbRV9JSr0O6eJswW1675ZQqNXsZPzYgAo3hP/xof2oF6wz+vsQf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0kZcMAAADbAAAADwAAAAAAAAAAAAAAAACYAgAAZHJzL2Rv&#10;d25yZXYueG1sUEsFBgAAAAAEAAQA9QAAAIgDAAAAAA==&#10;" fillcolor="yellow" strokecolor="black [3213]" strokeweight="2pt"/>
                  <v:rect id="Rechteck 94" o:spid="_x0000_s1050" style="position:absolute;left:3780;top:32016;width:252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S8EcMA&#10;AADbAAAADwAAAGRycy9kb3ducmV2LnhtbESPQWvCQBSE7wX/w/IEb83GtNU2ugYpFHrw0ig9P7Kv&#10;STD7NuyuSfTXd4VCj8PMfMNsi8l0YiDnW8sKlkkKgriyuuVawen48fgKwgdkjZ1lUnAlD8Vu9rDF&#10;XNuRv2goQy0ihH2OCpoQ+lxKXzVk0Ce2J47ej3UGQ5SultrhGOGmk1marqTBluNCgz29N1Sdy4tR&#10;0Do6pB0NOmTLlxs+rb/79S1TajGf9hsQgabwH/5rf2oFb89w/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S8EcMAAADbAAAADwAAAAAAAAAAAAAAAACYAgAAZHJzL2Rv&#10;d25yZXYueG1sUEsFBgAAAAAEAAQA9QAAAIgDAAAAAA==&#10;" fillcolor="yellow" strokecolor="black [3213]" strokeweight="2pt"/>
                  <v:rect id="Rechteck 95" o:spid="_x0000_s1051" style="position:absolute;left:5304;top:33540;width:252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ZisIA&#10;AADbAAAADwAAAGRycy9kb3ducmV2LnhtbESPT4vCMBTE7wt+h/CEva2pFa1Wo4gg7GEv/sHzo3m2&#10;xealJLF2/fSbBcHjMDO/YVab3jSiI+drywrGowQEcWF1zaWC82n/NQfhA7LGxjIp+CUPm/XgY4W5&#10;tg8+UHcMpYgQ9jkqqEJocyl9UZFBP7ItcfSu1hkMUbpSaoePCDeNTJNkJg3WHBcqbGlXUXE73o2C&#10;2tFP0lCnQzqePnGSXdrsmSr1Oey3SxCB+vAOv9rfWsFiCv9f4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CBmKwgAAANsAAAAPAAAAAAAAAAAAAAAAAJgCAABkcnMvZG93&#10;bnJldi54bWxQSwUGAAAAAAQABAD1AAAAhwMAAAAA&#10;" fillcolor="yellow" strokecolor="black [3213]" strokeweight="2pt"/>
                </v:group>
                <v:group id="Gruppieren 96" o:spid="_x0000_s1052" style="position:absolute;left:19345;top:27937;width:18195;height:10081" coordorigin="19345,27937" coordsize="18194,100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rect id="Rechteck 97" o:spid="_x0000_s1053" style="position:absolute;left:19345;top:27937;width:18195;height:100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AYb8UA&#10;AADbAAAADwAAAGRycy9kb3ducmV2LnhtbESPT2sCMRTE74LfIbxCL6LZemh1NYoI1kVoof45eHts&#10;npulm5ewSXX77U2h4HGYmd8w82VnG3GlNtSOFbyMMhDEpdM1VwqOh81wAiJEZI2NY1LwSwGWi35v&#10;jrl2N/6i6z5WIkE45KjAxOhzKUNpyGIYOU+cvItrLcYk20rqFm8Jbhs5zrJXabHmtGDQ09pQ+b3/&#10;sQo2WzNYyd3HyRfh82LHhX/fDs5KPT91qxmISF18hP/bhVYwfYO/L+kH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IBhvxQAAANsAAAAPAAAAAAAAAAAAAAAAAJgCAABkcnMv&#10;ZG93bnJldi54bWxQSwUGAAAAAAQABAD1AAAAigMAAAAA&#10;" filled="f" strokecolor="black [3213]" strokeweight="2pt">
                    <v:textbox>
                      <w:txbxContent>
                        <w:p w:rsidR="00463E39" w:rsidRPr="00A16090" w:rsidRDefault="00463E39" w:rsidP="00A16090">
                          <w:pPr>
                            <w:pStyle w:val="StandardWeb"/>
                            <w:spacing w:before="0" w:beforeAutospacing="0" w:after="0" w:afterAutospacing="0"/>
                            <w:jc w:val="right"/>
                            <w:rPr>
                              <w:sz w:val="16"/>
                              <w:szCs w:val="16"/>
                            </w:rPr>
                          </w:pPr>
                          <w:r w:rsidRPr="00A16090">
                            <w:rPr>
                              <w:rFonts w:asciiTheme="minorHAnsi" w:hAnsi="Calibri" w:cstheme="minorBidi"/>
                              <w:color w:val="000000" w:themeColor="text1"/>
                              <w:kern w:val="24"/>
                              <w:sz w:val="16"/>
                              <w:szCs w:val="16"/>
                            </w:rPr>
                            <w:t>Ausfahrt 2</w:t>
                          </w:r>
                        </w:p>
                      </w:txbxContent>
                    </v:textbox>
                  </v:rect>
                  <v:rect id="Rechteck 98" o:spid="_x0000_s1054" style="position:absolute;left:20078;top:28968;width:252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m2FMAA&#10;AADbAAAADwAAAGRycy9kb3ducmV2LnhtbERPPWvDMBDdA/kP4grdEikubVrHcgiBQocuTUrnw7rY&#10;ptbJSIrt+tdXQyDj430X+8l2YiAfWscaNmsFgrhypuVaw/f5ffUKIkRkg51j0vBHAfblclFgbtzI&#10;XzScYi1SCIccNTQx9rmUoWrIYli7njhxF+ctxgR9LY3HMYXbTmZKvUiLLaeGBns6NlT9nq5WQ+vp&#10;U3U0mJhtnmd82v702znT+vFhOuxARJriXXxzfxgNb2ls+pJ+gC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gm2FMAAAADbAAAADwAAAAAAAAAAAAAAAACYAgAAZHJzL2Rvd25y&#10;ZXYueG1sUEsFBgAAAAAEAAQA9QAAAIUDAAAAAA==&#10;" fillcolor="yellow" strokecolor="black [3213]" strokeweight="2pt"/>
                  <v:rect id="Rechteck 99" o:spid="_x0000_s1055" style="position:absolute;left:21602;top:30492;width:252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UTj8EA&#10;AADbAAAADwAAAGRycy9kb3ducmV2LnhtbESPQYvCMBSE74L/ITxhb5raZa1Wo8jCggcvq+L50Tzb&#10;YvNSklirv94sLHgcZuYbZrXpTSM6cr62rGA6SUAQF1bXXCo4HX/GcxA+IGtsLJOCB3nYrIeDFeba&#10;3vmXukMoRYSwz1FBFUKbS+mLigz6iW2Jo3exzmCI0pVSO7xHuGlkmiQzabDmuFBhS98VFdfDzSio&#10;He2Thjod0unXEz+zc5s9U6U+Rv12CSJQH97h//ZOK1gs4O9L/A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FE4/BAAAA2wAAAA8AAAAAAAAAAAAAAAAAmAIAAGRycy9kb3du&#10;cmV2LnhtbFBLBQYAAAAABAAEAPUAAACGAwAAAAA=&#10;" fillcolor="yellow" strokecolor="black [3213]" strokeweight="2pt"/>
                  <v:rect id="Rechteck 100" o:spid="_x0000_s1056" style="position:absolute;left:23126;top:32016;width:252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LMGMMA&#10;AADcAAAADwAAAGRycy9kb3ducmV2LnhtbESPQWvDMAyF74X9B6NBb63dlC4jq1vGYNDDLu1KzyLW&#10;krBYDraXpv3102Gwm8R7eu/Tdj/5Xo0UUxfYwmppQBHXwXXcWDh/vi+eQaWM7LAPTBZulGC/e5ht&#10;sXLhykcaT7lREsKpQgttzkOldapb8piWYSAW7StEj1nW2GgX8SrhvteFMU/aY8fS0OJAby3V36cf&#10;b6GL9GF6Gl0uVps7rsvLUN4La+eP0+sLqExT/jf/XR+c4BvBl2dkAr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LMGMMAAADcAAAADwAAAAAAAAAAAAAAAACYAgAAZHJzL2Rv&#10;d25yZXYueG1sUEsFBgAAAAAEAAQA9QAAAIgDAAAAAA==&#10;" fillcolor="yellow" strokecolor="black [3213]" strokeweight="2pt"/>
                </v:group>
                <v:group id="Gruppieren 101" o:spid="_x0000_s1057" style="position:absolute;left:62023;top:27937;width:18194;height:10081" coordorigin="62023,27937" coordsize="18194,100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rect id="Rechteck 102" o:spid="_x0000_s1058" style="position:absolute;left:62023;top:27937;width:18194;height:100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L2dsMA&#10;AADcAAAADwAAAGRycy9kb3ducmV2LnhtbERPTWsCMRC9F/wPYQQvoln3UMpqFBHURWihth68DZtx&#10;s7iZhE3U9d83hUJv83ifs1j1thV36kLjWMFsmoEgrpxuuFbw/bWdvIEIEVlj65gUPCnAajl4WWCh&#10;3YM/6X6MtUghHApUYGL0hZShMmQxTJ0nTtzFdRZjgl0tdYePFG5bmWfZq7TYcGow6GljqLoeb1bB&#10;dm/Ga3l4P/kyfFxsXvrdfnxWajTs13MQkfr4L/5zlzrNz3L4fSZd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L2dsMAAADcAAAADwAAAAAAAAAAAAAAAACYAgAAZHJzL2Rv&#10;d25yZXYueG1sUEsFBgAAAAAEAAQA9QAAAIgDAAAAAA==&#10;" filled="f" strokecolor="black [3213]" strokeweight="2pt">
                    <v:textbox>
                      <w:txbxContent>
                        <w:p w:rsidR="00463E39" w:rsidRPr="00A16090" w:rsidRDefault="00463E39" w:rsidP="00A16090">
                          <w:pPr>
                            <w:pStyle w:val="StandardWeb"/>
                            <w:spacing w:before="0" w:beforeAutospacing="0" w:after="0" w:afterAutospacing="0"/>
                            <w:jc w:val="right"/>
                            <w:rPr>
                              <w:sz w:val="16"/>
                              <w:szCs w:val="16"/>
                            </w:rPr>
                          </w:pPr>
                          <w:r w:rsidRPr="00A16090">
                            <w:rPr>
                              <w:rFonts w:asciiTheme="minorHAnsi" w:hAnsi="Calibri" w:cstheme="minorBidi"/>
                              <w:color w:val="000000" w:themeColor="text1"/>
                              <w:kern w:val="24"/>
                              <w:sz w:val="16"/>
                              <w:szCs w:val="16"/>
                            </w:rPr>
                            <w:t>2017</w:t>
                          </w:r>
                        </w:p>
                      </w:txbxContent>
                    </v:textbox>
                  </v:rect>
                  <v:rect id="Rechteck 103" o:spid="_x0000_s1059" style="position:absolute;left:62755;top:28968;width:252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Sb8EA&#10;AADcAAAADwAAAGRycy9kb3ducmV2LnhtbERPPWvDMBDdC/kP4gLdGik2bYITJYRCIUOXuqXzYV1s&#10;E+tkJMV2/OurQqHbPd7n7Y+T7cRAPrSONaxXCgRx5UzLtYavz7enLYgQkQ12jknDnQIcD4uHPRbG&#10;jfxBQxlrkUI4FKihibEvpAxVQxbDyvXEibs4bzEm6GtpPI4p3HYyU+pFWmw5NTTY02tD1bW8WQ2t&#10;p3fV0WBitn6eMd9895s50/pxOZ12ICJN8V/85z6bNF/l8PtMukAe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AUm/BAAAA3AAAAA8AAAAAAAAAAAAAAAAAmAIAAGRycy9kb3du&#10;cmV2LnhtbFBLBQYAAAAABAAEAPUAAACGAwAAAAA=&#10;" fillcolor="yellow" strokecolor="black [3213]" strokeweight="2pt"/>
                  <v:rect id="Rechteck 104" o:spid="_x0000_s1060" style="position:absolute;left:64279;top:30492;width:252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nKG8AA&#10;AADcAAAADwAAAGRycy9kb3ducmV2LnhtbERPS4vCMBC+C/sfwizsTRO7vqhGWQRhD150F89DM7bF&#10;ZlKSbO36640geJuP7zmrTW8b0ZEPtWMN45ECQVw4U3Op4fdnN1yACBHZYOOYNPxTgM36bbDC3Lgr&#10;H6g7xlKkEA45aqhibHMpQ1GRxTByLXHizs5bjAn6UhqP1xRuG5kpNZMWa04NFba0rai4HP+shtrT&#10;XjXUmZiNpzf8nJ/a+S3T+uO9/1qCiNTHl/jp/jZpvprA45l0gVzf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qnKG8AAAADcAAAADwAAAAAAAAAAAAAAAACYAgAAZHJzL2Rvd25y&#10;ZXYueG1sUEsFBgAAAAAEAAQA9QAAAIUDAAAAAA==&#10;" fillcolor="yellow" strokecolor="black [3213]" strokeweight="2pt"/>
                  <v:rect id="Rechteck 105" o:spid="_x0000_s1061" style="position:absolute;left:65803;top:32016;width:252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VvgMEA&#10;AADcAAAADwAAAGRycy9kb3ducmV2LnhtbERPPWvDMBDdC/kP4gLdGikuboITJYRCIUOXuqXzYV1s&#10;E+tkJMV2/OurQqHbPd7n7Y+T7cRAPrSONaxXCgRx5UzLtYavz7enLYgQkQ12jknDnQIcD4uHPRbG&#10;jfxBQxlrkUI4FKihibEvpAxVQxbDyvXEibs4bzEm6GtpPI4p3HYyU+pFWmw5NTTY02tD1bW8WQ2t&#10;p3fV0WBits5nfN5895s50/pxOZ12ICJN8V/85z6bNF/l8PtMukAe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lb4DBAAAA3AAAAA8AAAAAAAAAAAAAAAAAmAIAAGRycy9kb3du&#10;cmV2LnhtbFBLBQYAAAAABAAEAPUAAACGAwAAAAA=&#10;" fillcolor="yellow" strokecolor="black [3213]" strokeweight="2pt"/>
                </v:group>
                <v:group id="Gruppieren 106" o:spid="_x0000_s1062" style="position:absolute;left:17821;top:45219;width:18195;height:10081" coordorigin="17821,45219" coordsize="18194,100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rect id="Rechteck 107" o:spid="_x0000_s1063" style="position:absolute;left:17821;top:45219;width:18195;height:100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VV7sMA&#10;AADcAAAADwAAAGRycy9kb3ducmV2LnhtbERPTWsCMRC9F/ofwhS8SM3Wg5WtUaSgLoIFtR68DZtx&#10;s3QzCZuo6783gtDbPN7nTGadbcSF2lA7VvAxyEAQl07XXCn43S/exyBCRNbYOCYFNwowm76+TDDX&#10;7spbuuxiJVIIhxwVmBh9LmUoDVkMA+eJE3dyrcWYYFtJ3eI1hdtGDrNsJC3WnBoMevo2VP7tzlbB&#10;YmX6c7neHHwRfk52WPjlqn9UqvfWzb9AROriv/jpLnSan33C45l0gZ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VV7sMAAADcAAAADwAAAAAAAAAAAAAAAACYAgAAZHJzL2Rv&#10;d25yZXYueG1sUEsFBgAAAAAEAAQA9QAAAIgDAAAAAA==&#10;" filled="f" strokecolor="black [3213]" strokeweight="2pt">
                    <v:textbox>
                      <w:txbxContent>
                        <w:p w:rsidR="00463E39" w:rsidRPr="00A16090" w:rsidRDefault="00463E39" w:rsidP="00A16090">
                          <w:pPr>
                            <w:pStyle w:val="StandardWeb"/>
                            <w:spacing w:before="0" w:beforeAutospacing="0" w:after="0" w:afterAutospacing="0"/>
                            <w:jc w:val="right"/>
                            <w:rPr>
                              <w:sz w:val="16"/>
                              <w:szCs w:val="16"/>
                            </w:rPr>
                          </w:pPr>
                          <w:r w:rsidRPr="00A16090">
                            <w:rPr>
                              <w:rFonts w:asciiTheme="minorHAnsi" w:hAnsi="Calibri" w:cstheme="minorBidi"/>
                              <w:color w:val="000000" w:themeColor="text1"/>
                              <w:kern w:val="24"/>
                              <w:sz w:val="16"/>
                              <w:szCs w:val="16"/>
                            </w:rPr>
                            <w:t>Rohbau</w:t>
                          </w:r>
                        </w:p>
                      </w:txbxContent>
                    </v:textbox>
                  </v:rect>
                  <v:rect id="Rechteck 108" o:spid="_x0000_s1064" style="position:absolute;left:18554;top:46250;width:252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AHsMA&#10;AADcAAAADwAAAGRycy9kb3ducmV2LnhtbESPQWvDMAyF74X9B6NBb63dlC4jq1vGYNDDLu1KzyLW&#10;krBYDraXpv3102Gwm8R7eu/Tdj/5Xo0UUxfYwmppQBHXwXXcWDh/vi+eQaWM7LAPTBZulGC/e5ht&#10;sXLhykcaT7lREsKpQgttzkOldapb8piWYSAW7StEj1nW2GgX8SrhvteFMU/aY8fS0OJAby3V36cf&#10;b6GL9GF6Gl0uVps7rsvLUN4La+eP0+sLqExT/jf/XR+c4BuhlWdkAr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AHsMAAADcAAAADwAAAAAAAAAAAAAAAACYAgAAZHJzL2Rv&#10;d25yZXYueG1sUEsFBgAAAAAEAAQA9QAAAIgDAAAAAA==&#10;" fillcolor="yellow" strokecolor="black [3213]" strokeweight="2pt"/>
                  <v:rect id="Rechteck 109" o:spid="_x0000_s1065" style="position:absolute;left:20078;top:47774;width:252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hlhcAA&#10;AADcAAAADwAAAGRycy9kb3ducmV2LnhtbERPS4vCMBC+C/sfwizsTRO7+KpGWQRhD150F89DM7bF&#10;ZlKSbO36640geJuP7zmrTW8b0ZEPtWMN45ECQVw4U3Op4fdnN5yDCBHZYOOYNPxTgM36bbDC3Lgr&#10;H6g7xlKkEA45aqhibHMpQ1GRxTByLXHizs5bjAn6UhqP1xRuG5kpNZUWa04NFba0rai4HP+shtrT&#10;XjXUmZiNJzf8nJ3a2S3T+uO9/1qCiNTHl/jp/jZpvlrA45l0gVzf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KhlhcAAAADcAAAADwAAAAAAAAAAAAAAAACYAgAAZHJzL2Rvd25y&#10;ZXYueG1sUEsFBgAAAAAEAAQA9QAAAIUDAAAAAA==&#10;" fillcolor="yellow" strokecolor="black [3213]" strokeweight="2pt"/>
                  <v:rect id="Rechteck 110" o:spid="_x0000_s1066" style="position:absolute;left:21602;top:49298;width:252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taxcMA&#10;AADcAAAADwAAAGRycy9kb3ducmV2LnhtbESPQWvDMAyF74P9B6NBb6uTlK0jjVPKYNBDL+vGziLW&#10;ktBYDrabpv311WGwm8R7eu9TtZ3doCYKsfdsIF9moIgbb3tuDXx/fTy/gYoJ2eLgmQxcKcK2fnyo&#10;sLT+wp80HVOrJIRjiQa6lMZS69h05DAu/Ugs2q8PDpOsodU24EXC3aCLLHvVDnuWhg5Heu+oOR3P&#10;zkAf6JANNNlU5C83XK1/xvWtMGbxNO82oBLN6d/8d723gp8LvjwjE+j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taxcMAAADcAAAADwAAAAAAAAAAAAAAAACYAgAAZHJzL2Rv&#10;d25yZXYueG1sUEsFBgAAAAAEAAQA9QAAAIgDAAAAAA==&#10;" fillcolor="yellow" strokecolor="black [3213]" strokeweight="2pt"/>
                  <v:rect id="Rechteck 111" o:spid="_x0000_s1067" style="position:absolute;left:23126;top:50822;width:252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f/Xr8A&#10;AADcAAAADwAAAGRycy9kb3ducmV2LnhtbERPTYvCMBC9C/6HMAveNG1lt9I1igiCBy/riuehmW3L&#10;NpOSxFr99UYQvM3jfc5yPZhW9OR8Y1lBOktAEJdWN1wpOP3upgsQPiBrbC2Tght5WK/GoyUW2l75&#10;h/pjqEQMYV+ggjqErpDSlzUZ9DPbEUfuzzqDIUJXSe3wGsNNK7Mk+ZIGG44NNXa0ran8P16MgsbR&#10;IWmp1yFLP+84z89dfs+UmnwMm28QgYbwFr/cex3npyk8n4kX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B/9evwAAANwAAAAPAAAAAAAAAAAAAAAAAJgCAABkcnMvZG93bnJl&#10;di54bWxQSwUGAAAAAAQABAD1AAAAhAMAAAAA&#10;" fillcolor="yellow" strokecolor="black [3213]" strokeweight="2pt"/>
                </v:group>
                <v:group id="Gruppieren 112" o:spid="_x0000_s1068" style="position:absolute;left:37167;top:45219;width:18195;height:10081" coordorigin="37167,45219" coordsize="18194,100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rect id="Rechteck 113" o:spid="_x0000_s1069" style="position:absolute;left:37167;top:45219;width:18195;height:100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fFMMMA&#10;AADcAAAADwAAAGRycy9kb3ducmV2LnhtbERPS2sCMRC+F/ofwgi9iGZVKLI1ihTURWjB16G3YTNu&#10;FjeTsIm6/feNIPQ2H99zZovONuJGbagdKxgNMxDEpdM1VwqOh9VgCiJEZI2NY1LwSwEW89eXGeba&#10;3XlHt32sRArhkKMCE6PPpQylIYth6Dxx4s6utRgTbCupW7yncNvIcZa9S4s1pwaDnj4NlZf91SpY&#10;bUx/KbdfJ1+E77MdF3696f8o9dbrlh8gInXxX/x0FzrNH03g8Uy6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1fFMMMAAADcAAAADwAAAAAAAAAAAAAAAACYAgAAZHJzL2Rv&#10;d25yZXYueG1sUEsFBgAAAAAEAAQA9QAAAIgDAAAAAA==&#10;" filled="f" strokecolor="black [3213]" strokeweight="2pt">
                    <v:textbox>
                      <w:txbxContent>
                        <w:p w:rsidR="00463E39" w:rsidRPr="00A16090" w:rsidRDefault="00463E39" w:rsidP="00A16090">
                          <w:pPr>
                            <w:pStyle w:val="StandardWeb"/>
                            <w:spacing w:before="0" w:beforeAutospacing="0" w:after="0" w:afterAutospacing="0"/>
                            <w:jc w:val="right"/>
                            <w:rPr>
                              <w:sz w:val="16"/>
                              <w:szCs w:val="16"/>
                            </w:rPr>
                          </w:pPr>
                          <w:r w:rsidRPr="00A16090">
                            <w:rPr>
                              <w:rFonts w:asciiTheme="minorHAnsi" w:hAnsi="Calibri" w:cstheme="minorBidi"/>
                              <w:color w:val="000000" w:themeColor="text1"/>
                              <w:kern w:val="24"/>
                              <w:sz w:val="16"/>
                              <w:szCs w:val="16"/>
                            </w:rPr>
                            <w:t>Lack</w:t>
                          </w:r>
                        </w:p>
                      </w:txbxContent>
                    </v:textbox>
                  </v:rect>
                  <v:rect id="Rechteck 114" o:spid="_x0000_s1070" style="position:absolute;left:37900;top:46250;width:252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BcxsAA&#10;AADcAAAADwAAAGRycy9kb3ducmV2LnhtbERPTYvCMBC9C/6HMII3TVtXXbpGEUHw4GVVPA/NbFu2&#10;mZQk1uqvNwsL3ubxPme16U0jOnK+tqwgnSYgiAuray4VXM77yScIH5A1NpZJwYM8bNbDwQpzbe/8&#10;Td0plCKGsM9RQRVCm0vpi4oM+qltiSP3Y53BEKErpXZ4j+GmkVmSLKTBmmNDhS3tKip+TzejoHZ0&#10;TBrqdMjS+RNny2u7fGZKjUf99gtEoD68xf/ug47z0w/4eyZe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3BcxsAAAADcAAAADwAAAAAAAAAAAAAAAACYAgAAZHJzL2Rvd25y&#10;ZXYueG1sUEsFBgAAAAAEAAQA9QAAAIUDAAAAAA==&#10;" fillcolor="yellow" strokecolor="black [3213]" strokeweight="2pt"/>
                  <v:rect id="Rechteck 115" o:spid="_x0000_s1071" style="position:absolute;left:39424;top:47774;width:252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z5XcAA&#10;AADcAAAADwAAAGRycy9kb3ducmV2LnhtbERPS4vCMBC+C/sfwix407QVrVSjLAsLHrz4wPPQjG2x&#10;mZQkW6u/3ggLe5uP7znr7WBa0ZPzjWUF6TQBQVxa3XCl4Hz6mSxB+ICssbVMCh7kYbv5GK2x0PbO&#10;B+qPoRIxhH2BCuoQukJKX9Zk0E9tRxy5q3UGQ4SuktrhPYabVmZJspAGG44NNXb0XVN5O/4aBY2j&#10;fdJSr0OWzp84yy9d/syUGn8OXysQgYbwL/5z73Scn87h/Uy8QG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Dz5XcAAAADcAAAADwAAAAAAAAAAAAAAAACYAgAAZHJzL2Rvd25y&#10;ZXYueG1sUEsFBgAAAAAEAAQA9QAAAIUDAAAAAA==&#10;" fillcolor="yellow" strokecolor="black [3213]" strokeweight="2pt"/>
                  <v:rect id="Rechteck 116" o:spid="_x0000_s1072" style="position:absolute;left:40948;top:49298;width:252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5nKsAA&#10;AADcAAAADwAAAGRycy9kb3ducmV2LnhtbERPTYvCMBC9C/6HMII3TVtZu3SNIoLgwYuueB6a2bZs&#10;MylJrNVfb4SFvc3jfc5qM5hW9OR8Y1lBOk9AEJdWN1wpuHzvZ58gfEDW2FomBQ/ysFmPRysstL3z&#10;ifpzqEQMYV+ggjqErpDSlzUZ9HPbEUfuxzqDIUJXSe3wHsNNK7MkWUqDDceGGjva1VT+nm9GQePo&#10;mLTU65ClH09c5Ncuf2ZKTSfD9gtEoCH8i//cBx3np0t4PxMvkO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O5nKsAAAADcAAAADwAAAAAAAAAAAAAAAACYAgAAZHJzL2Rvd25y&#10;ZXYueG1sUEsFBgAAAAAEAAQA9QAAAIUDAAAAAA==&#10;" fillcolor="yellow" strokecolor="black [3213]" strokeweight="2pt"/>
                </v:group>
                <v:group id="Gruppieren 117" o:spid="_x0000_s1073" style="position:absolute;left:56982;top:45219;width:18194;height:10081" coordorigin="56982,45219" coordsize="18194,100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rect id="Rechteck 118" o:spid="_x0000_s1074" style="position:absolute;left:56982;top:45219;width:18194;height:100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XQcYA&#10;AADcAAAADwAAAGRycy9kb3ducmV2LnhtbESPQWsCMRCF74X+hzAFL1KzepCyNYoUrIugoG0PvQ2b&#10;cbN0MwmbVLf/vnMQvM3w3rz3zWI1+E5dqE9tYAPTSQGKuA625cbA58fm+QVUysgWu8Bk4I8SrJaP&#10;DwssbbjykS6n3CgJ4VSiAZdzLLVOtSOPaRIisWjn0HvMsvaNtj1eJdx3elYUc+2xZWlwGOnNUf1z&#10;+vUGNls3Xuvd/itW6XD2syq+b8ffxoyehvUrqExDvptv15UV/KnQyjMygV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NXQcYAAADcAAAADwAAAAAAAAAAAAAAAACYAgAAZHJz&#10;L2Rvd25yZXYueG1sUEsFBgAAAAAEAAQA9QAAAIsDAAAAAA==&#10;" filled="f" strokecolor="black [3213]" strokeweight="2pt">
                    <v:textbox>
                      <w:txbxContent>
                        <w:p w:rsidR="00463E39" w:rsidRPr="00A16090" w:rsidRDefault="00463E39" w:rsidP="00A16090">
                          <w:pPr>
                            <w:pStyle w:val="StandardWeb"/>
                            <w:spacing w:before="0" w:beforeAutospacing="0" w:after="0" w:afterAutospacing="0"/>
                            <w:jc w:val="right"/>
                            <w:rPr>
                              <w:sz w:val="16"/>
                              <w:szCs w:val="16"/>
                            </w:rPr>
                          </w:pPr>
                          <w:r w:rsidRPr="00A16090">
                            <w:rPr>
                              <w:rFonts w:asciiTheme="minorHAnsi" w:hAnsi="Calibri" w:cstheme="minorBidi"/>
                              <w:color w:val="000000" w:themeColor="text1"/>
                              <w:kern w:val="24"/>
                              <w:sz w:val="16"/>
                              <w:szCs w:val="16"/>
                            </w:rPr>
                            <w:t>Elektrik</w:t>
                          </w:r>
                        </w:p>
                      </w:txbxContent>
                    </v:textbox>
                  </v:rect>
                  <v:rect id="Rechteck 119" o:spid="_x0000_s1075" style="position:absolute;left:57714;top:46250;width:252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HzWMAA&#10;AADcAAAADwAAAGRycy9kb3ducmV2LnhtbERPTYvCMBC9C/6HMII3TVtZ3a1GEUHw4GVV9jw0s22x&#10;mZQk1uqvNwsL3ubxPme16U0jOnK+tqwgnSYgiAuray4VXM77yScIH5A1NpZJwYM8bNbDwQpzbe/8&#10;Td0plCKGsM9RQRVCm0vpi4oM+qltiSP3a53BEKErpXZ4j+GmkVmSzKXBmmNDhS3tKiqup5tRUDs6&#10;Jg11OmTpxxNni5928cyUGo/67RJEoD68xf/ug47z0y/4eyZe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XHzWMAAAADcAAAADwAAAAAAAAAAAAAAAACYAgAAZHJzL2Rvd25y&#10;ZXYueG1sUEsFBgAAAAAEAAQA9QAAAIUDAAAAAA==&#10;" fillcolor="yellow" strokecolor="black [3213]" strokeweight="2pt"/>
                  <v:rect id="Rechteck 120" o:spid="_x0000_s1076" style="position:absolute;left:59238;top:47774;width:252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QeMMA&#10;AADcAAAADwAAAGRycy9kb3ducmV2LnhtbESPQWvCQBCF74X+h2UKvdWNKTUSXaUIQg9equJ5yI5J&#10;MDsbdrcx9dc7B8HbDO/Ne98s16Pr1EAhtp4NTCcZKOLK25ZrA8fD9mMOKiZki51nMvBPEdar15cl&#10;ltZf+ZeGfaqVhHAs0UCTUl9qHauGHMaJ74lFO/vgMMkaam0DXiXcdTrPspl22LI0NNjTpqHqsv9z&#10;BtpAu6yjwaZ8+nXDz+LUF7fcmPe38XsBKtGYnubH9Y8V/Fzw5RmZQK/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eQeMMAAADcAAAADwAAAAAAAAAAAAAAAACYAgAAZHJzL2Rv&#10;d25yZXYueG1sUEsFBgAAAAAEAAQA9QAAAIgDAAAAAA==&#10;" fillcolor="yellow" strokecolor="black [3213]" strokeweight="2pt"/>
                  <v:rect id="Rechteck 121" o:spid="_x0000_s1077" style="position:absolute;left:60762;top:49298;width:252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s148AA&#10;AADcAAAADwAAAGRycy9kb3ducmV2LnhtbERPyWrDMBC9F/IPYgK9NbJVsuBECaFQ6KGXLOQ8WBPb&#10;xBoZSbVdf31VKPQ2j7fO7jDaVvTkQ+NYQ77IQBCXzjRcabhe3l82IEJENtg6Jg3fFOCwnz3tsDBu&#10;4BP151iJFMKhQA11jF0hZShrshgWriNO3N15izFBX0njcUjhtpUqy1bSYsOpocaO3moqH+cvq6Hx&#10;9Jm11Juo8uWEr+tbt56U1s/z8bgFEWmM/+I/94dJ81UOv8+kC+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s148AAAADcAAAADwAAAAAAAAAAAAAAAACYAgAAZHJzL2Rvd25y&#10;ZXYueG1sUEsFBgAAAAAEAAQA9QAAAIUDAAAAAA==&#10;" fillcolor="yellow" strokecolor="black [3213]" strokeweight="2pt"/>
                  <v:rect id="Rechteck 122" o:spid="_x0000_s1078" style="position:absolute;left:62286;top:50822;width:252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mrlL8A&#10;AADcAAAADwAAAGRycy9kb3ducmV2LnhtbERPS4vCMBC+C/sfwgjeNDWLunSNsgjCHrz4YM9DM9sW&#10;m0lJYq3+eiMI3ubje85y3dtGdORD7VjDdJKBIC6cqbnUcDpux18gQkQ22DgmDTcKsF59DJaYG3fl&#10;PXWHWIoUwiFHDVWMbS5lKCqyGCauJU7cv/MWY4K+lMbjNYXbRqosm0uLNaeGClvaVFScDxerofa0&#10;yxrqTFTT2R0/F3/t4q60Hg37n28Qkfr4Fr/cvybNVwqez6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9uauUvwAAANwAAAAPAAAAAAAAAAAAAAAAAJgCAABkcnMvZG93bnJl&#10;di54bWxQSwUGAAAAAAQABAD1AAAAhAMAAAAA&#10;" fillcolor="yellow" strokecolor="black [3213]" strokeweight="2pt"/>
                </v:group>
                <v:shape id="Gewinkelte Verbindung 123" o:spid="_x0000_s1079" type="#_x0000_t34" style="position:absolute;left:10945;top:21768;width:4321;height:801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uRcMMAAADcAAAADwAAAGRycy9kb3ducmV2LnhtbERPTWsCMRC9C/0PYQq9SM1WpcjWuCxK&#10;werJbS+9DZvpZulmsk2ibv+9EQRv83ifsywG24kT+dA6VvAyyUAQ10633Cj4+nx/XoAIEVlj55gU&#10;/FOAYvUwWmKu3ZkPdKpiI1IIhxwVmBj7XMpQG7IYJq4nTtyP8xZjgr6R2uM5hdtOTrPsVVpsOTUY&#10;7GltqP6tjlbBdzbeVKz3jbfderEr/7Yfxs6VenocyjcQkYZ4F9/cW53mT2dwfSZdIF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07kXDDAAAA3AAAAA8AAAAAAAAAAAAA&#10;AAAAoQIAAGRycy9kb3ducmV2LnhtbFBLBQYAAAAABAAEAPkAAACRAwAAAAA=&#10;" strokecolor="#4579b8 [3044]" strokeweight="2pt"/>
                <v:shape id="Gewinkelte Verbindung 124" o:spid="_x0000_s1080" type="#_x0000_t34" style="position:absolute;left:20618;top:20112;width:4321;height:1132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m2KcIAAADcAAAADwAAAGRycy9kb3ducmV2LnhtbERPS4vCMBC+L/gfwgjeNFVWka5RFkVW&#10;L+ITPA7NbFu3mZQk2u6/3wjC3ubje85s0ZpKPMj50rKC4SABQZxZXXKu4Hxa96cgfEDWWFkmBb/k&#10;YTHvvM0w1bbhAz2OIRcxhH2KCooQ6lRKnxVk0A9sTRy5b+sMhghdLrXDJoabSo6SZCINlhwbCqxp&#10;WVD2c7wbBdd7smu/LuPtbd9sxrTKV64e3pTqddvPDxCB2vAvfrk3Os4fvcPzmXiBn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Zm2KcIAAADcAAAADwAAAAAAAAAAAAAA&#10;AAChAgAAZHJzL2Rvd25yZXYueG1sUEsFBgAAAAAEAAQA+QAAAJADAAAAAA==&#10;" strokecolor="#4579b8 [3044]" strokeweight="2pt"/>
                <v:shape id="Gewinkelte Verbindung 125" o:spid="_x0000_s1081" type="#_x0000_t34" style="position:absolute;left:32993;top:34307;width:21760;height:6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UTssMAAADcAAAADwAAAGRycy9kb3ducmV2LnhtbERPS2vCQBC+F/wPywi9NRuFSImuIorU&#10;XqT1AR6H7JhEs7NhdzXpv+8WCt7m43vObNGbRjzI+dqyglGSgiAurK65VHA8bN7eQfiArLGxTAp+&#10;yMNiPniZYa5tx9/02IdSxBD2OSqoQmhzKX1RkUGf2JY4chfrDIYIXSm1wy6Gm0aO03QiDdYcGyps&#10;aVVRcdvfjYLzPd31H6fs8/rVbTNal2vXjq5KvQ775RREoD48xf/urY7zxxn8PRMv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VE7LDAAAA3AAAAA8AAAAAAAAAAAAA&#10;AAAAoQIAAGRycy9kb3ducmV2LnhtbFBLBQYAAAAABAAEAPkAAACRAwAAAAA=&#10;" strokecolor="#4579b8 [3044]" strokeweight="2pt"/>
                <v:shape id="Gewinkelte Verbindung 126" o:spid="_x0000_s1082" type="#_x0000_t34" style="position:absolute;left:24500;top:25878;width:21760;height:1692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wvT8EAAADcAAAADwAAAGRycy9kb3ducmV2LnhtbERPS4vCMBC+L/gfwgh7W1NlV6QapQiC&#10;eHF9HDwOzdgUm0lp0of/3iwseJuP7zmrzWAr0VHjS8cKppMEBHHudMmFgutl97UA4QOyxsoxKXiS&#10;h8169LHCVLueT9SdQyFiCPsUFZgQ6lRKnxuy6CeuJo7c3TUWQ4RNIXWDfQy3lZwlyVxaLDk2GKxp&#10;ayh/nFurIP9uq9t1ezD1z+/zwW2XHbJjr9TneMiWIAIN4S3+d+91nD+bw98z8QK5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PC9PwQAAANwAAAAPAAAAAAAAAAAAAAAA&#10;AKECAABkcnMvZG93bnJldi54bWxQSwUGAAAAAAQABAD5AAAAjwMAAAAA&#10;" adj="17474" strokecolor="#4579b8 [3044]" strokeweight="2pt"/>
                <v:shape id="Gewinkelte Verbindung 127" o:spid="_x0000_s1083" type="#_x0000_t34" style="position:absolute;left:44080;top:23220;width:21760;height:2223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Jey8MAAADcAAAADwAAAGRycy9kb3ducmV2LnhtbERPTWsCMRC9C/6HMEJvNaugltUoIghC&#10;BakWwdu4GXdXN5M1ibrtr2+Egrd5vM+ZzBpTiTs5X1pW0OsmIIgzq0vOFXzvlu8fIHxA1lhZJgU/&#10;5GE2bbcmmGr74C+6b0MuYgj7FBUUIdSplD4ryKDv2po4cifrDIYIXS61w0cMN5XsJ8lQGiw5NhRY&#10;06Kg7LK9GQXu3Fv9DsNJ3w7HfLD5XF/3gwaVeus08zGIQE14if/dKx3n90fwfCZe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0yXsvDAAAA3AAAAA8AAAAAAAAAAAAA&#10;AAAAoQIAAGRycy9kb3ducmV2LnhtbFBLBQYAAAAABAAEAPkAAACRAwAAAAA=&#10;" adj="17385" strokecolor="#4579b8 [3044]" strokeweight="2pt"/>
                <v:line id="Gerade Verbindung 128" o:spid="_x0000_s1084" style="position:absolute;visibility:visible;mso-wrap-style:square" from="71120,23675" to="71120,27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zeq8cAAADcAAAADwAAAGRycy9kb3ducmV2LnhtbESPQUsDMRCF70L/Q5iCF2kTe5CyNi1S&#10;KNQeFNcVPA6b6WZxM9luYrv11zsHwdsM781736w2Y+jUmYbURrZwPzegiOvoWm4sVO+72RJUysgO&#10;u8hk4UoJNuvJzQoLFy/8RucyN0pCOBVowefcF1qn2lPANI89sWjHOATMsg6NdgNeJDx0emHMgw7Y&#10;sjR47Gnrqf4qv4OFw8F85KXfv5j283rals/V689dZe3tdHx6BJVpzP/mv+u9E/yF0MozMoFe/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nN6rxwAAANwAAAAPAAAAAAAA&#10;AAAAAAAAAKECAABkcnMvZG93bnJldi54bWxQSwUGAAAAAAQABAD5AAAAlQMAAAAA&#10;" strokecolor="#4579b8 [3044]" strokeweight="2pt"/>
                <w10:anchorlock/>
              </v:group>
            </w:pict>
          </mc:Fallback>
        </mc:AlternateContent>
      </w:r>
    </w:p>
    <w:p w:rsidR="00EB7263" w:rsidRPr="00EB7263" w:rsidRDefault="00A16090" w:rsidP="00A16090">
      <w:pPr>
        <w:pStyle w:val="Beschriftung"/>
      </w:pPr>
      <w:bookmarkStart w:id="34" w:name="_Toc497598536"/>
      <w:r>
        <w:t xml:space="preserve">Abbildung </w:t>
      </w:r>
      <w:fldSimple w:instr=" SEQ Abbildung \* ARABIC ">
        <w:r w:rsidR="00465E4C">
          <w:rPr>
            <w:noProof/>
          </w:rPr>
          <w:t>9</w:t>
        </w:r>
      </w:fldSimple>
      <w:r>
        <w:t>: Beispiel einer Seitenstruktur</w:t>
      </w:r>
      <w:bookmarkEnd w:id="34"/>
    </w:p>
    <w:p w:rsidR="00E92104" w:rsidRDefault="00E92104" w:rsidP="0095333D">
      <w:pPr>
        <w:pStyle w:val="berschrift3"/>
      </w:pPr>
      <w:bookmarkStart w:id="35" w:name="_Ref497591931"/>
      <w:bookmarkStart w:id="36" w:name="_Toc497598729"/>
      <w:r>
        <w:t>Bilder hinzufügen</w:t>
      </w:r>
      <w:bookmarkEnd w:id="31"/>
      <w:bookmarkEnd w:id="35"/>
      <w:bookmarkEnd w:id="36"/>
    </w:p>
    <w:p w:rsidR="00BF75FF" w:rsidRPr="00BF75FF" w:rsidRDefault="00BF75FF" w:rsidP="00BF75FF">
      <w:r>
        <w:t>Es gibt hier wieder verschiedenen Möglichkeiten, ein Bild einem Fahrzeug hinzuzufügen. Wichtig, nur bei eigenen Fahrzeugen kann man ein Bild hinzufügen</w:t>
      </w:r>
    </w:p>
    <w:p w:rsidR="00A16090" w:rsidRDefault="00BF75FF" w:rsidP="00A16090">
      <w:r>
        <w:rPr>
          <w:noProof/>
          <w:lang w:eastAsia="de-DE"/>
        </w:rPr>
        <w:lastRenderedPageBreak/>
        <w:drawing>
          <wp:inline distT="0" distB="0" distL="0" distR="0" wp14:anchorId="434E357F" wp14:editId="2A671138">
            <wp:extent cx="1324708" cy="1104567"/>
            <wp:effectExtent l="0" t="0" r="8890" b="635"/>
            <wp:docPr id="130" name="Grafik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324411" cy="1104319"/>
                    </a:xfrm>
                    <a:prstGeom prst="rect">
                      <a:avLst/>
                    </a:prstGeom>
                  </pic:spPr>
                </pic:pic>
              </a:graphicData>
            </a:graphic>
          </wp:inline>
        </w:drawing>
      </w:r>
    </w:p>
    <w:p w:rsidR="00BF75FF" w:rsidRDefault="00BF75FF" w:rsidP="00BF75FF">
      <w:pPr>
        <w:pStyle w:val="Beschriftung"/>
      </w:pPr>
      <w:bookmarkStart w:id="37" w:name="_Toc497598537"/>
      <w:r>
        <w:t xml:space="preserve">Abbildung </w:t>
      </w:r>
      <w:fldSimple w:instr=" SEQ Abbildung \* ARABIC ">
        <w:r w:rsidR="00465E4C">
          <w:rPr>
            <w:noProof/>
          </w:rPr>
          <w:t>10</w:t>
        </w:r>
      </w:fldSimple>
      <w:r>
        <w:t>: Bild hinzufügen in der Fahrzeugliste</w:t>
      </w:r>
      <w:bookmarkEnd w:id="37"/>
    </w:p>
    <w:p w:rsidR="00BF75FF" w:rsidRDefault="00BF75FF" w:rsidP="00BF75FF">
      <w:r>
        <w:t>Geht man wieder in die Fahrzeugliste, z.B. über das Benutzerkonto, so kann man unter Aktionen das Kontextmenü öffnen und dort den Link auswählen.</w:t>
      </w:r>
    </w:p>
    <w:p w:rsidR="00BF75FF" w:rsidRDefault="00BF75FF" w:rsidP="00BF75FF">
      <w:r>
        <w:rPr>
          <w:noProof/>
          <w:lang w:eastAsia="de-DE"/>
        </w:rPr>
        <w:drawing>
          <wp:inline distT="0" distB="0" distL="0" distR="0" wp14:anchorId="4F0C6124" wp14:editId="28F78D14">
            <wp:extent cx="1512277" cy="635156"/>
            <wp:effectExtent l="0" t="0" r="0" b="0"/>
            <wp:docPr id="131" name="Grafik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15051" cy="636321"/>
                    </a:xfrm>
                    <a:prstGeom prst="rect">
                      <a:avLst/>
                    </a:prstGeom>
                  </pic:spPr>
                </pic:pic>
              </a:graphicData>
            </a:graphic>
          </wp:inline>
        </w:drawing>
      </w:r>
    </w:p>
    <w:p w:rsidR="00BF75FF" w:rsidRDefault="00BF75FF" w:rsidP="00BF75FF">
      <w:pPr>
        <w:pStyle w:val="Beschriftung"/>
      </w:pPr>
      <w:bookmarkStart w:id="38" w:name="_Ref497597474"/>
      <w:bookmarkStart w:id="39" w:name="_Toc497598538"/>
      <w:r>
        <w:t xml:space="preserve">Abbildung </w:t>
      </w:r>
      <w:fldSimple w:instr=" SEQ Abbildung \* ARABIC ">
        <w:r w:rsidR="00465E4C">
          <w:rPr>
            <w:noProof/>
          </w:rPr>
          <w:t>11</w:t>
        </w:r>
      </w:fldSimple>
      <w:r>
        <w:t>: Links unter dem Fahrzeug</w:t>
      </w:r>
      <w:bookmarkEnd w:id="38"/>
      <w:bookmarkEnd w:id="39"/>
    </w:p>
    <w:p w:rsidR="00BF75FF" w:rsidRDefault="00BF75FF" w:rsidP="00BF75FF">
      <w:r>
        <w:t>Die andere Version sind die Links unterhalb des Fahrzeuges. Dort kann man entweder das linke Plus anklicken oder direkt den Link darüber.</w:t>
      </w:r>
    </w:p>
    <w:p w:rsidR="00BF75FF" w:rsidRDefault="00BF75FF" w:rsidP="00BF75FF">
      <w:r>
        <w:t>In allen Fällen landet man anschließend in der Eingabemaske für das neue Bild.</w:t>
      </w:r>
    </w:p>
    <w:p w:rsidR="005B0C27" w:rsidRDefault="00BF75FF" w:rsidP="005B0C27">
      <w:pPr>
        <w:pStyle w:val="Beschriftung"/>
      </w:pPr>
      <w:bookmarkStart w:id="40" w:name="_Toc497598539"/>
      <w:r>
        <w:rPr>
          <w:noProof/>
          <w:lang w:eastAsia="de-DE"/>
        </w:rPr>
        <w:drawing>
          <wp:inline distT="0" distB="0" distL="0" distR="0" wp14:anchorId="3BEBFA6E" wp14:editId="66F31058">
            <wp:extent cx="3802891" cy="4038600"/>
            <wp:effectExtent l="0" t="0" r="7620" b="0"/>
            <wp:docPr id="132" name="Grafik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09169" cy="4045267"/>
                    </a:xfrm>
                    <a:prstGeom prst="rect">
                      <a:avLst/>
                    </a:prstGeom>
                  </pic:spPr>
                </pic:pic>
              </a:graphicData>
            </a:graphic>
          </wp:inline>
        </w:drawing>
      </w:r>
      <w:r w:rsidR="005B0C27">
        <w:br/>
        <w:t xml:space="preserve">Abbildung </w:t>
      </w:r>
      <w:fldSimple w:instr=" SEQ Abbildung \* ARABIC ">
        <w:r w:rsidR="00465E4C">
          <w:rPr>
            <w:noProof/>
          </w:rPr>
          <w:t>12</w:t>
        </w:r>
      </w:fldSimple>
      <w:r w:rsidR="005B0C27">
        <w:t>: Fahrzeugbild hinzufügen</w:t>
      </w:r>
      <w:bookmarkEnd w:id="40"/>
    </w:p>
    <w:p w:rsidR="005B0C27" w:rsidRDefault="005B0C27" w:rsidP="005B0C27">
      <w:r>
        <w:lastRenderedPageBreak/>
        <w:t>Folgende Felder stehen zur Verfügung:</w:t>
      </w:r>
    </w:p>
    <w:p w:rsidR="005B0C27" w:rsidRDefault="005B0C27" w:rsidP="001462B0">
      <w:pPr>
        <w:spacing w:after="0"/>
        <w:ind w:left="2694" w:hanging="2694"/>
      </w:pPr>
      <w:r w:rsidRPr="00F969B6">
        <w:rPr>
          <w:b/>
        </w:rPr>
        <w:t>Titel</w:t>
      </w:r>
      <w:r>
        <w:tab/>
        <w:t>Die Überschrift für das Bild (Pflichtfeld)</w:t>
      </w:r>
    </w:p>
    <w:p w:rsidR="005B0C27" w:rsidRDefault="005B0C27" w:rsidP="001462B0">
      <w:pPr>
        <w:spacing w:after="0"/>
        <w:ind w:left="2694" w:hanging="2694"/>
      </w:pPr>
      <w:r w:rsidRPr="00F969B6">
        <w:rPr>
          <w:b/>
        </w:rPr>
        <w:t>Bild</w:t>
      </w:r>
      <w:r>
        <w:tab/>
        <w:t>Hier wird das Bild hochgeladen. Es sind keine Einschränkungen für die Seitenverhältnisse vorhanden (Pflichtfeld)</w:t>
      </w:r>
    </w:p>
    <w:p w:rsidR="005B0C27" w:rsidRDefault="005B0C27" w:rsidP="001462B0">
      <w:pPr>
        <w:spacing w:after="0"/>
        <w:ind w:left="2694" w:hanging="2694"/>
      </w:pPr>
      <w:r w:rsidRPr="00F969B6">
        <w:rPr>
          <w:b/>
        </w:rPr>
        <w:t>Copyright</w:t>
      </w:r>
      <w:r>
        <w:tab/>
        <w:t xml:space="preserve">Bei </w:t>
      </w:r>
      <w:proofErr w:type="gramStart"/>
      <w:r>
        <w:t>Bilder</w:t>
      </w:r>
      <w:proofErr w:type="gramEnd"/>
      <w:r>
        <w:t xml:space="preserve"> muss immer eine Copyright angegeben werden, wenn es der Bildrechteinhaber nicht ausdrücklich erlaubt, es ohne zu veröffentlichen. Bei eigenen Bildern steht es einem frei, ob man seinen Namen einträgt, oder eben nicht.</w:t>
      </w:r>
    </w:p>
    <w:p w:rsidR="005B0C27" w:rsidRDefault="005B0C27" w:rsidP="001462B0">
      <w:pPr>
        <w:spacing w:after="0"/>
        <w:ind w:left="2694" w:hanging="2694"/>
      </w:pPr>
      <w:r w:rsidRPr="00F969B6">
        <w:rPr>
          <w:b/>
        </w:rPr>
        <w:t>Bilddatum</w:t>
      </w:r>
      <w:r>
        <w:tab/>
        <w:t xml:space="preserve">Es kann das Datum eingegeben </w:t>
      </w:r>
      <w:proofErr w:type="gramStart"/>
      <w:r>
        <w:t>werden</w:t>
      </w:r>
      <w:proofErr w:type="gramEnd"/>
      <w:r>
        <w:t>, von wann das Bild stammt.</w:t>
      </w:r>
    </w:p>
    <w:p w:rsidR="005B0C27" w:rsidRDefault="005B0C27" w:rsidP="001462B0">
      <w:pPr>
        <w:spacing w:after="0"/>
        <w:ind w:left="2694" w:hanging="2694"/>
      </w:pPr>
      <w:r w:rsidRPr="00F969B6">
        <w:rPr>
          <w:b/>
        </w:rPr>
        <w:t>Beschreibung</w:t>
      </w:r>
      <w:r>
        <w:tab/>
        <w:t xml:space="preserve">Eine kurze Bildbeschreibung. Will man mehr schreiben, sollte man eine neue Seite anlegen  (siehe Kapitel </w:t>
      </w:r>
      <w:r>
        <w:fldChar w:fldCharType="begin"/>
      </w:r>
      <w:r>
        <w:instrText xml:space="preserve"> REF _Ref497513837 \r \h </w:instrText>
      </w:r>
      <w:r>
        <w:fldChar w:fldCharType="separate"/>
      </w:r>
      <w:r w:rsidR="00465E4C">
        <w:t>3.1.3</w:t>
      </w:r>
      <w:r>
        <w:fldChar w:fldCharType="end"/>
      </w:r>
      <w:r>
        <w:t>)</w:t>
      </w:r>
    </w:p>
    <w:p w:rsidR="005B0C27" w:rsidRDefault="005B0C27" w:rsidP="001462B0">
      <w:pPr>
        <w:spacing w:after="0"/>
        <w:ind w:left="2694" w:hanging="2694"/>
      </w:pPr>
      <w:r w:rsidRPr="00F969B6">
        <w:rPr>
          <w:b/>
        </w:rPr>
        <w:t>Bild anzeigen</w:t>
      </w:r>
      <w:r>
        <w:tab/>
        <w:t xml:space="preserve">Bilder können durch abwählen des Hakens vor Nichtmitgliedern versteckt werden. Solche Bilder erhalten ein </w:t>
      </w:r>
      <w:proofErr w:type="spellStart"/>
      <w:r>
        <w:t>Schlossymbol</w:t>
      </w:r>
      <w:proofErr w:type="spellEnd"/>
      <w:r>
        <w:t>.</w:t>
      </w:r>
    </w:p>
    <w:p w:rsidR="005B0C27" w:rsidRDefault="005B0C27" w:rsidP="001462B0">
      <w:pPr>
        <w:spacing w:after="0"/>
        <w:ind w:left="2694" w:hanging="2694"/>
      </w:pPr>
      <w:r w:rsidRPr="00F969B6">
        <w:rPr>
          <w:b/>
        </w:rPr>
        <w:t>Bootstrap Einstellungen</w:t>
      </w:r>
      <w:r>
        <w:tab/>
        <w:t xml:space="preserve">Hier bitte den eingestellten Standard bestehen lassen. Mit dieser Einstellung wird das Verhalten auf verschieden großen Bildschirmen gesteuert. Die Standardeinstellung sorgt dafür, dass auf einem PC-Monitore 4 Bilder </w:t>
      </w:r>
      <w:r w:rsidR="00F969B6">
        <w:t xml:space="preserve">auf Tablets (den meisten) zwei und auf Smartphones nur ein Bild </w:t>
      </w:r>
      <w:r>
        <w:t>nebeneinander</w:t>
      </w:r>
      <w:r w:rsidR="00F969B6">
        <w:t xml:space="preserve"> dargestellt werden. Die anderen Bilder rutschen dann in die nächste Zeile. (Pflichtfeld)</w:t>
      </w:r>
    </w:p>
    <w:p w:rsidR="005B0C27" w:rsidRDefault="005B0C27" w:rsidP="001462B0">
      <w:pPr>
        <w:ind w:left="2694" w:hanging="2694"/>
      </w:pPr>
      <w:r w:rsidRPr="00F969B6">
        <w:rPr>
          <w:b/>
        </w:rPr>
        <w:t>Fahrzeug</w:t>
      </w:r>
      <w:r>
        <w:tab/>
      </w:r>
      <w:r w:rsidR="00F969B6">
        <w:t>Geht man über den oben beschrieben weg in dieses Formular, so ist das passende Fahrzeug bereits vorausgewählt.</w:t>
      </w:r>
    </w:p>
    <w:p w:rsidR="005B0C27" w:rsidRDefault="00F969B6" w:rsidP="005B0C27">
      <w:r>
        <w:t>Die Schaltflächen am unteren Rand des Formulars haben folgende Funktion:</w:t>
      </w:r>
    </w:p>
    <w:p w:rsidR="00F969B6" w:rsidRDefault="001462B0" w:rsidP="001462B0">
      <w:pPr>
        <w:spacing w:after="0"/>
        <w:ind w:left="2694" w:hanging="2694"/>
      </w:pPr>
      <w:r w:rsidRPr="001462B0">
        <w:rPr>
          <w:b/>
        </w:rPr>
        <w:t>Zurückstellen</w:t>
      </w:r>
      <w:r>
        <w:tab/>
        <w:t>Das Bild wird noch nicht veröffentlicht und muss später veröffentlicht werden (selten zu verwenden)</w:t>
      </w:r>
    </w:p>
    <w:p w:rsidR="001462B0" w:rsidRDefault="001462B0" w:rsidP="001462B0">
      <w:pPr>
        <w:spacing w:after="0"/>
        <w:ind w:left="2694" w:hanging="2694"/>
      </w:pPr>
      <w:r w:rsidRPr="001462B0">
        <w:rPr>
          <w:b/>
        </w:rPr>
        <w:t>Absenden</w:t>
      </w:r>
      <w:r>
        <w:tab/>
        <w:t>Hiermit wird das Bild gespeichert</w:t>
      </w:r>
    </w:p>
    <w:p w:rsidR="001462B0" w:rsidRDefault="001462B0" w:rsidP="001462B0">
      <w:pPr>
        <w:spacing w:after="0"/>
        <w:ind w:left="2694" w:hanging="2694"/>
      </w:pPr>
      <w:r w:rsidRPr="001462B0">
        <w:rPr>
          <w:b/>
        </w:rPr>
        <w:t>Bestätigen und Wiederholen</w:t>
      </w:r>
      <w:r>
        <w:tab/>
        <w:t>Hiermit wird das Bild gespeichert und das Formular wird gleich wieder geöffnet, um ein weiteres Bild anzulegen.</w:t>
      </w:r>
    </w:p>
    <w:p w:rsidR="001462B0" w:rsidRDefault="001462B0" w:rsidP="001462B0">
      <w:pPr>
        <w:spacing w:after="0"/>
        <w:ind w:left="2694" w:hanging="2694"/>
      </w:pPr>
      <w:r w:rsidRPr="001462B0">
        <w:rPr>
          <w:b/>
        </w:rPr>
        <w:t>Zurücksetzen</w:t>
      </w:r>
      <w:r>
        <w:tab/>
        <w:t>Das Formular wird wieder gelöscht, man kann von vorne beginnen.</w:t>
      </w:r>
    </w:p>
    <w:p w:rsidR="001462B0" w:rsidRDefault="001462B0" w:rsidP="001462B0">
      <w:pPr>
        <w:ind w:left="2694" w:hanging="2694"/>
      </w:pPr>
      <w:r w:rsidRPr="001462B0">
        <w:rPr>
          <w:b/>
        </w:rPr>
        <w:t>Abbrechen</w:t>
      </w:r>
      <w:r>
        <w:tab/>
        <w:t>Das Formular wird ohne speichern geschlossen.</w:t>
      </w:r>
    </w:p>
    <w:p w:rsidR="001462B0" w:rsidRDefault="001462B0" w:rsidP="001462B0">
      <w:pPr>
        <w:pStyle w:val="berschrift3"/>
      </w:pPr>
      <w:bookmarkStart w:id="41" w:name="_Toc497598730"/>
      <w:r>
        <w:t>Fahrzeugbild ändern</w:t>
      </w:r>
      <w:bookmarkEnd w:id="41"/>
    </w:p>
    <w:p w:rsidR="001462B0" w:rsidRDefault="001462B0" w:rsidP="001462B0">
      <w:r>
        <w:t xml:space="preserve">Das geht am </w:t>
      </w:r>
      <w:proofErr w:type="spellStart"/>
      <w:r>
        <w:t>Besten</w:t>
      </w:r>
      <w:proofErr w:type="spellEnd"/>
      <w:r>
        <w:t xml:space="preserve"> über das Benutzerkonto. Dort wählt man </w:t>
      </w:r>
      <w:r w:rsidR="00C86C96">
        <w:t>folgenden Button aus:</w:t>
      </w:r>
    </w:p>
    <w:p w:rsidR="00C86C96" w:rsidRDefault="00C86C96" w:rsidP="00C86C96">
      <w:pPr>
        <w:pStyle w:val="Beschriftung"/>
      </w:pPr>
      <w:bookmarkStart w:id="42" w:name="_Toc497598540"/>
      <w:r>
        <w:rPr>
          <w:noProof/>
          <w:lang w:eastAsia="de-DE"/>
        </w:rPr>
        <w:drawing>
          <wp:inline distT="0" distB="0" distL="0" distR="0" wp14:anchorId="3298CB2D" wp14:editId="2AB7395E">
            <wp:extent cx="2613660" cy="487680"/>
            <wp:effectExtent l="0" t="0" r="0" b="7620"/>
            <wp:docPr id="133" name="Grafik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13660" cy="487680"/>
                    </a:xfrm>
                    <a:prstGeom prst="rect">
                      <a:avLst/>
                    </a:prstGeom>
                  </pic:spPr>
                </pic:pic>
              </a:graphicData>
            </a:graphic>
          </wp:inline>
        </w:drawing>
      </w:r>
      <w:bookmarkEnd w:id="42"/>
    </w:p>
    <w:p w:rsidR="00C86C96" w:rsidRDefault="00C86C96" w:rsidP="00C86C96">
      <w:pPr>
        <w:pStyle w:val="Beschriftung"/>
      </w:pPr>
      <w:bookmarkStart w:id="43" w:name="_Toc497598541"/>
      <w:r>
        <w:t xml:space="preserve">Abbildung </w:t>
      </w:r>
      <w:fldSimple w:instr=" SEQ Abbildung \* ARABIC ">
        <w:r w:rsidR="00465E4C">
          <w:rPr>
            <w:noProof/>
          </w:rPr>
          <w:t>13</w:t>
        </w:r>
      </w:fldSimple>
      <w:r>
        <w:t>: Meine Fahrzeugbilder aus dem Benutzerkonto</w:t>
      </w:r>
      <w:bookmarkEnd w:id="43"/>
    </w:p>
    <w:p w:rsidR="00C86C96" w:rsidRDefault="00C86C96" w:rsidP="00C86C96">
      <w:r>
        <w:t xml:space="preserve">Man gelangt in die bekannte Übersichtsliste, nun jedoch </w:t>
      </w:r>
      <w:proofErr w:type="gramStart"/>
      <w:r>
        <w:t>aller Bilder</w:t>
      </w:r>
      <w:proofErr w:type="gramEnd"/>
      <w:r>
        <w:t>, die einem gehören. Über den Filter kann man sein Fahrzeug herausfiltern. Das ist aber nur erforderlich, wenn man viele Bilder hochgeladen hat.</w:t>
      </w:r>
    </w:p>
    <w:p w:rsidR="00C86C96" w:rsidRDefault="00C86C96" w:rsidP="00C86C96">
      <w:pPr>
        <w:pStyle w:val="Beschriftung"/>
      </w:pPr>
      <w:bookmarkStart w:id="44" w:name="_Toc497598542"/>
      <w:r>
        <w:rPr>
          <w:noProof/>
          <w:lang w:eastAsia="de-DE"/>
        </w:rPr>
        <w:lastRenderedPageBreak/>
        <w:drawing>
          <wp:inline distT="0" distB="0" distL="0" distR="0" wp14:anchorId="52209195" wp14:editId="467DD114">
            <wp:extent cx="5760720" cy="1476008"/>
            <wp:effectExtent l="0" t="0" r="0" b="0"/>
            <wp:docPr id="134" name="Grafik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1476008"/>
                    </a:xfrm>
                    <a:prstGeom prst="rect">
                      <a:avLst/>
                    </a:prstGeom>
                  </pic:spPr>
                </pic:pic>
              </a:graphicData>
            </a:graphic>
          </wp:inline>
        </w:drawing>
      </w:r>
      <w:r>
        <w:t xml:space="preserve">Abbildung </w:t>
      </w:r>
      <w:fldSimple w:instr=" SEQ Abbildung \* ARABIC ">
        <w:r w:rsidR="00465E4C">
          <w:rPr>
            <w:noProof/>
          </w:rPr>
          <w:t>14</w:t>
        </w:r>
      </w:fldSimple>
      <w:r>
        <w:t>: Listenansicht eigene Fahrzeugbilder</w:t>
      </w:r>
      <w:bookmarkEnd w:id="44"/>
    </w:p>
    <w:p w:rsidR="00C86C96" w:rsidRPr="00C86C96" w:rsidRDefault="00C86C96" w:rsidP="00C86C96">
      <w:r>
        <w:t>Durch das auswählen des Aktionssymboles vor dem Bild kann man das Bild bearbeiten. Man gelangt in die gleiche Maske, wie beim Erstellen. Jedoch sind die Buttons nicht alle verfügbar.</w:t>
      </w:r>
    </w:p>
    <w:p w:rsidR="003A236C" w:rsidRDefault="003A236C" w:rsidP="0095333D">
      <w:pPr>
        <w:pStyle w:val="berschrift3"/>
      </w:pPr>
      <w:bookmarkStart w:id="45" w:name="_Ref497513837"/>
      <w:bookmarkStart w:id="46" w:name="_Toc497598731"/>
      <w:r>
        <w:t>Seiten hinzufügen</w:t>
      </w:r>
      <w:bookmarkEnd w:id="45"/>
      <w:bookmarkEnd w:id="46"/>
    </w:p>
    <w:p w:rsidR="00E312E5" w:rsidRPr="00C86C96" w:rsidRDefault="00C86C96" w:rsidP="00C86C96">
      <w:r>
        <w:t>Die Seiten unterscheiden sich kaum von den Bildern. Sie haben nur zusätzlich die Aufteilung Einleitungstext sowie Beschreibung (analog zur Fahrzeugbeschreibung).</w:t>
      </w:r>
    </w:p>
    <w:p w:rsidR="00DD69FD" w:rsidRDefault="00DD69FD" w:rsidP="0095333D">
      <w:pPr>
        <w:pStyle w:val="berschrift4"/>
      </w:pPr>
      <w:r>
        <w:t>Bilder zu Seiten hinzufügen</w:t>
      </w:r>
    </w:p>
    <w:p w:rsidR="00C86C96" w:rsidRPr="00C86C96" w:rsidRDefault="00C86C96" w:rsidP="00C86C96">
      <w:r>
        <w:t xml:space="preserve">Das geht im Prinzip genauso, wie unter den Fahrzeugbildern. Dazu bitte Kapitel </w:t>
      </w:r>
      <w:r>
        <w:fldChar w:fldCharType="begin"/>
      </w:r>
      <w:r>
        <w:instrText xml:space="preserve"> REF _Ref497591931 \r \h </w:instrText>
      </w:r>
      <w:r>
        <w:fldChar w:fldCharType="separate"/>
      </w:r>
      <w:r w:rsidR="00465E4C">
        <w:t>3.1.1</w:t>
      </w:r>
      <w:r>
        <w:fldChar w:fldCharType="end"/>
      </w:r>
      <w:r>
        <w:t xml:space="preserve"> beachten. </w:t>
      </w:r>
    </w:p>
    <w:p w:rsidR="00B87F67" w:rsidRDefault="00B87F67" w:rsidP="00B87F67">
      <w:pPr>
        <w:pStyle w:val="berschrift2"/>
      </w:pPr>
      <w:bookmarkStart w:id="47" w:name="_Toc497598732"/>
      <w:r>
        <w:t>Steckbrief herunter laden</w:t>
      </w:r>
      <w:bookmarkEnd w:id="47"/>
    </w:p>
    <w:p w:rsidR="008752B3" w:rsidRDefault="008752B3" w:rsidP="008752B3">
      <w:r>
        <w:t>Da wir ja alle Daten des Fahrzeuges bereits erhoben haben, liegt es nahe, die Daten auch für einen Standardisierten Steckbrief zu verwenden. Den erreicht man, wenn man eingeloggt ist und der Gruppe Oldtimer-IG angehört über die Fahrzeugansicht. Dazu wählen sie das gewünschte Fahrzeug aus dem Parkhaus aus und scrollen ganz nach unten. Wie schon in „</w:t>
      </w:r>
      <w:r>
        <w:fldChar w:fldCharType="begin"/>
      </w:r>
      <w:r>
        <w:instrText xml:space="preserve"> REF _Ref497597474 \h </w:instrText>
      </w:r>
      <w:r>
        <w:fldChar w:fldCharType="separate"/>
      </w:r>
      <w:r w:rsidR="00465E4C">
        <w:t xml:space="preserve">Abbildung </w:t>
      </w:r>
      <w:r w:rsidR="00465E4C">
        <w:rPr>
          <w:noProof/>
        </w:rPr>
        <w:t>11</w:t>
      </w:r>
      <w:r w:rsidR="00465E4C">
        <w:t>: Links unter dem Fahrzeug</w:t>
      </w:r>
      <w:r>
        <w:fldChar w:fldCharType="end"/>
      </w:r>
      <w:r>
        <w:t xml:space="preserve">“ zu sehen, ist dort ein kleines </w:t>
      </w:r>
      <w:proofErr w:type="spellStart"/>
      <w:r>
        <w:t>pdf</w:t>
      </w:r>
      <w:proofErr w:type="spellEnd"/>
      <w:r>
        <w:t>-Symbol vorhanden. Klickt man das an, wird einem der entsprechende Steckbrief zum Download angeboten.</w:t>
      </w:r>
    </w:p>
    <w:p w:rsidR="008752B3" w:rsidRDefault="008752B3" w:rsidP="008752B3">
      <w:pPr>
        <w:pStyle w:val="Beschriftung"/>
      </w:pPr>
      <w:bookmarkStart w:id="48" w:name="_Toc497598543"/>
      <w:r>
        <w:rPr>
          <w:noProof/>
          <w:lang w:eastAsia="de-DE"/>
        </w:rPr>
        <w:lastRenderedPageBreak/>
        <w:drawing>
          <wp:inline distT="0" distB="0" distL="0" distR="0" wp14:anchorId="0A02C31F" wp14:editId="27042ADE">
            <wp:extent cx="3268992" cy="4580086"/>
            <wp:effectExtent l="0" t="0" r="7620" b="0"/>
            <wp:docPr id="135" name="Grafik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70338" cy="4581971"/>
                    </a:xfrm>
                    <a:prstGeom prst="rect">
                      <a:avLst/>
                    </a:prstGeom>
                  </pic:spPr>
                </pic:pic>
              </a:graphicData>
            </a:graphic>
          </wp:inline>
        </w:drawing>
      </w:r>
      <w:bookmarkEnd w:id="48"/>
    </w:p>
    <w:p w:rsidR="008752B3" w:rsidRDefault="008752B3" w:rsidP="008752B3">
      <w:pPr>
        <w:pStyle w:val="Beschriftung"/>
      </w:pPr>
      <w:bookmarkStart w:id="49" w:name="_Toc497598544"/>
      <w:r>
        <w:t xml:space="preserve">Abbildung </w:t>
      </w:r>
      <w:fldSimple w:instr=" SEQ Abbildung \* ARABIC ">
        <w:r w:rsidR="00465E4C">
          <w:rPr>
            <w:noProof/>
          </w:rPr>
          <w:t>15</w:t>
        </w:r>
      </w:fldSimple>
      <w:r>
        <w:t>: PDF-Steckbrief</w:t>
      </w:r>
      <w:bookmarkEnd w:id="49"/>
    </w:p>
    <w:p w:rsidR="008752B3" w:rsidRPr="008752B3" w:rsidRDefault="008752B3" w:rsidP="008752B3">
      <w:r>
        <w:t>Das Besondere an dem Steckbrief ist der QR-Code auf der rechten Seite. Wird dieser QR-Code mit einer entsprechenden Smartphone APP eingescannt, so wird der Anwender auf die Fahrzeugseite gelenkt.</w:t>
      </w:r>
    </w:p>
    <w:p w:rsidR="00B87F67" w:rsidRDefault="00B87F67" w:rsidP="00B87F67">
      <w:pPr>
        <w:pStyle w:val="berschrift2"/>
      </w:pPr>
      <w:bookmarkStart w:id="50" w:name="_Toc497598733"/>
      <w:r>
        <w:t>Fahrzeug an anderen User übertragen</w:t>
      </w:r>
      <w:bookmarkEnd w:id="50"/>
    </w:p>
    <w:p w:rsidR="008752B3" w:rsidRDefault="008752B3" w:rsidP="008752B3">
      <w:r>
        <w:t>Wenn jemand für einen andern User ein Fahrzeug anlegt, so wird das Fahrzeug ja erst einmal unter dem Namen des Anlegenden geführt. Der eigentliche Eigentümer kann so keinerlei Änderungen am Fahrzeug vornehmen. Dazu kann derjenige, der das Fahrzeug angelegt hat, oder der Administrator der Seite den Eigentümer des Datensatzes ändern.</w:t>
      </w:r>
    </w:p>
    <w:p w:rsidR="008752B3" w:rsidRDefault="008752B3" w:rsidP="008752B3">
      <w:r>
        <w:t>Um das zu machen, geht man in das Änderungsformular (</w:t>
      </w:r>
      <w:r w:rsidR="00463E39">
        <w:t xml:space="preserve">siehe Kapitel </w:t>
      </w:r>
      <w:r w:rsidR="00463E39">
        <w:fldChar w:fldCharType="begin"/>
      </w:r>
      <w:r w:rsidR="00463E39">
        <w:instrText xml:space="preserve"> REF _Ref497598004 \r \h </w:instrText>
      </w:r>
      <w:r w:rsidR="00463E39">
        <w:fldChar w:fldCharType="separate"/>
      </w:r>
      <w:r w:rsidR="00465E4C">
        <w:t>2.4</w:t>
      </w:r>
      <w:r w:rsidR="00463E39">
        <w:fldChar w:fldCharType="end"/>
      </w:r>
      <w:r>
        <w:t>)des Fahrzeuges.</w:t>
      </w:r>
    </w:p>
    <w:p w:rsidR="00463E39" w:rsidRDefault="00463E39" w:rsidP="008752B3">
      <w:r>
        <w:t>Dort wird einem die Möglichkeit angeboten, den Eigentümer zu wechseln. Wobei der Eigentümer immer mit dem User auf dieser Webseite gleichzusetzen ist.</w:t>
      </w:r>
    </w:p>
    <w:p w:rsidR="00463E39" w:rsidRDefault="00463E39" w:rsidP="00463E39">
      <w:pPr>
        <w:keepNext/>
      </w:pPr>
      <w:r>
        <w:rPr>
          <w:noProof/>
          <w:lang w:eastAsia="de-DE"/>
        </w:rPr>
        <w:lastRenderedPageBreak/>
        <w:drawing>
          <wp:inline distT="0" distB="0" distL="0" distR="0" wp14:anchorId="7517B6F3" wp14:editId="29D28230">
            <wp:extent cx="5345723" cy="1112224"/>
            <wp:effectExtent l="0" t="0" r="7620" b="0"/>
            <wp:docPr id="136" name="Grafik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344636" cy="1111998"/>
                    </a:xfrm>
                    <a:prstGeom prst="rect">
                      <a:avLst/>
                    </a:prstGeom>
                  </pic:spPr>
                </pic:pic>
              </a:graphicData>
            </a:graphic>
          </wp:inline>
        </w:drawing>
      </w:r>
    </w:p>
    <w:p w:rsidR="00463E39" w:rsidRDefault="00463E39" w:rsidP="00463E39">
      <w:pPr>
        <w:pStyle w:val="Beschriftung"/>
      </w:pPr>
      <w:bookmarkStart w:id="51" w:name="_Toc497598545"/>
      <w:r>
        <w:t xml:space="preserve">Abbildung </w:t>
      </w:r>
      <w:fldSimple w:instr=" SEQ Abbildung \* ARABIC ">
        <w:r w:rsidR="00465E4C">
          <w:rPr>
            <w:noProof/>
          </w:rPr>
          <w:t>16</w:t>
        </w:r>
      </w:fldSimple>
      <w:r>
        <w:t>: zu Eigentümerwechsel wechseln</w:t>
      </w:r>
      <w:bookmarkEnd w:id="51"/>
    </w:p>
    <w:p w:rsidR="00463E39" w:rsidRDefault="00463E39" w:rsidP="00463E39">
      <w:r>
        <w:t>Klickt man auf den Link „Eigentümer wechseln“, so gelangt man in ein entsprechendes Formular.</w:t>
      </w:r>
    </w:p>
    <w:p w:rsidR="00463E39" w:rsidRDefault="00463E39" w:rsidP="00463E39">
      <w:pPr>
        <w:keepNext/>
      </w:pPr>
      <w:r>
        <w:rPr>
          <w:noProof/>
          <w:lang w:eastAsia="de-DE"/>
        </w:rPr>
        <w:drawing>
          <wp:inline distT="0" distB="0" distL="0" distR="0" wp14:anchorId="0BD9334C" wp14:editId="2691A581">
            <wp:extent cx="5380892" cy="1684747"/>
            <wp:effectExtent l="0" t="0" r="0" b="0"/>
            <wp:docPr id="137" name="Grafik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79797" cy="1684404"/>
                    </a:xfrm>
                    <a:prstGeom prst="rect">
                      <a:avLst/>
                    </a:prstGeom>
                  </pic:spPr>
                </pic:pic>
              </a:graphicData>
            </a:graphic>
          </wp:inline>
        </w:drawing>
      </w:r>
    </w:p>
    <w:p w:rsidR="00463E39" w:rsidRDefault="00463E39" w:rsidP="00463E39">
      <w:pPr>
        <w:pStyle w:val="Beschriftung"/>
      </w:pPr>
      <w:bookmarkStart w:id="52" w:name="_Toc497598546"/>
      <w:r>
        <w:t xml:space="preserve">Abbildung </w:t>
      </w:r>
      <w:fldSimple w:instr=" SEQ Abbildung \* ARABIC ">
        <w:r w:rsidR="00465E4C">
          <w:rPr>
            <w:noProof/>
          </w:rPr>
          <w:t>17</w:t>
        </w:r>
      </w:fldSimple>
      <w:r>
        <w:t>: Ersteller ändern</w:t>
      </w:r>
      <w:bookmarkEnd w:id="52"/>
    </w:p>
    <w:p w:rsidR="00463E39" w:rsidRDefault="00463E39" w:rsidP="00463E39">
      <w:r>
        <w:t xml:space="preserve">Im Feld Ersteller wird der neue Benutzer eingetragen. Dabei muss die Schreibweise genau so sein, wie der neue User auf der Seite angemeldet. Ist. Das </w:t>
      </w:r>
      <w:proofErr w:type="spellStart"/>
      <w:r>
        <w:t>Sysstem</w:t>
      </w:r>
      <w:proofErr w:type="spellEnd"/>
      <w:r>
        <w:t xml:space="preserve"> </w:t>
      </w:r>
      <w:proofErr w:type="gramStart"/>
      <w:r>
        <w:t>unterstütz</w:t>
      </w:r>
      <w:proofErr w:type="gramEnd"/>
      <w:r>
        <w:t xml:space="preserve"> einen dabei, indem nach den ersten Buchstaben nach den entsprechenden registrierten Benutzern gesucht wird.</w:t>
      </w:r>
    </w:p>
    <w:p w:rsidR="00463E39" w:rsidRPr="00463E39" w:rsidRDefault="00463E39" w:rsidP="00463E39">
      <w:r>
        <w:t>Durch Klick auf Aktualisieren ist die Änderung vollzogen.</w:t>
      </w:r>
      <w:r w:rsidR="00465E4C">
        <w:t xml:space="preserve"> </w:t>
      </w:r>
      <w:r>
        <w:t>Man könnte auch das Erstellungsdatum ändern, was aber erst einmal wenig Sinn macht.</w:t>
      </w:r>
    </w:p>
    <w:p w:rsidR="0014536C" w:rsidRDefault="0014536C" w:rsidP="0014536C">
      <w:pPr>
        <w:pStyle w:val="berschrift1"/>
      </w:pPr>
      <w:bookmarkStart w:id="53" w:name="_Toc497598734"/>
      <w:r>
        <w:t>Administratorwissen</w:t>
      </w:r>
      <w:bookmarkEnd w:id="53"/>
    </w:p>
    <w:p w:rsidR="0014536C" w:rsidRDefault="0014536C" w:rsidP="0014536C">
      <w:pPr>
        <w:pStyle w:val="berschrift2"/>
      </w:pPr>
      <w:bookmarkStart w:id="54" w:name="_Toc497598735"/>
      <w:r>
        <w:t>Berechtigungen</w:t>
      </w:r>
      <w:bookmarkEnd w:id="54"/>
    </w:p>
    <w:p w:rsidR="0014536C" w:rsidRDefault="0014536C" w:rsidP="0014536C">
      <w:r>
        <w:t>Folgende Berechtigungen müssen eingerichtet werden:</w:t>
      </w:r>
    </w:p>
    <w:tbl>
      <w:tblPr>
        <w:tblStyle w:val="Tabellenraster"/>
        <w:tblW w:w="0" w:type="auto"/>
        <w:tblLayout w:type="fixed"/>
        <w:tblLook w:val="04A0" w:firstRow="1" w:lastRow="0" w:firstColumn="1" w:lastColumn="0" w:noHBand="0" w:noVBand="1"/>
      </w:tblPr>
      <w:tblGrid>
        <w:gridCol w:w="1526"/>
        <w:gridCol w:w="2977"/>
        <w:gridCol w:w="992"/>
        <w:gridCol w:w="1417"/>
        <w:gridCol w:w="2376"/>
      </w:tblGrid>
      <w:tr w:rsidR="0014536C" w:rsidTr="0014536C">
        <w:tc>
          <w:tcPr>
            <w:tcW w:w="1526" w:type="dxa"/>
          </w:tcPr>
          <w:p w:rsidR="0014536C" w:rsidRDefault="0014536C" w:rsidP="0014536C">
            <w:r>
              <w:t>Gruppe</w:t>
            </w:r>
          </w:p>
        </w:tc>
        <w:tc>
          <w:tcPr>
            <w:tcW w:w="2977" w:type="dxa"/>
          </w:tcPr>
          <w:p w:rsidR="0014536C" w:rsidRDefault="0014536C" w:rsidP="0014536C">
            <w:r>
              <w:t>Komponente</w:t>
            </w:r>
          </w:p>
        </w:tc>
        <w:tc>
          <w:tcPr>
            <w:tcW w:w="992" w:type="dxa"/>
          </w:tcPr>
          <w:p w:rsidR="0014536C" w:rsidRDefault="0014536C" w:rsidP="0014536C">
            <w:r>
              <w:t>Instanz</w:t>
            </w:r>
          </w:p>
        </w:tc>
        <w:tc>
          <w:tcPr>
            <w:tcW w:w="1417" w:type="dxa"/>
          </w:tcPr>
          <w:p w:rsidR="0014536C" w:rsidRDefault="0014536C" w:rsidP="0014536C">
            <w:r>
              <w:t>Zugriffsstufe</w:t>
            </w:r>
          </w:p>
        </w:tc>
        <w:tc>
          <w:tcPr>
            <w:tcW w:w="2376" w:type="dxa"/>
          </w:tcPr>
          <w:p w:rsidR="0014536C" w:rsidRDefault="0014536C" w:rsidP="0014536C">
            <w:r>
              <w:t>Bemerkung</w:t>
            </w:r>
          </w:p>
        </w:tc>
      </w:tr>
      <w:tr w:rsidR="0014536C" w:rsidTr="0014536C">
        <w:tc>
          <w:tcPr>
            <w:tcW w:w="1526" w:type="dxa"/>
          </w:tcPr>
          <w:p w:rsidR="0014536C" w:rsidRDefault="0014536C" w:rsidP="0014536C">
            <w:r>
              <w:t>IG-Mitglieder</w:t>
            </w:r>
          </w:p>
        </w:tc>
        <w:tc>
          <w:tcPr>
            <w:tcW w:w="2977" w:type="dxa"/>
          </w:tcPr>
          <w:p w:rsidR="0014536C" w:rsidRDefault="0014536C" w:rsidP="0014536C">
            <w:proofErr w:type="spellStart"/>
            <w:r>
              <w:t>RKShowRoomModule</w:t>
            </w:r>
            <w:proofErr w:type="spellEnd"/>
            <w:r>
              <w:t>::</w:t>
            </w:r>
          </w:p>
        </w:tc>
        <w:tc>
          <w:tcPr>
            <w:tcW w:w="992" w:type="dxa"/>
          </w:tcPr>
          <w:p w:rsidR="0014536C" w:rsidRDefault="0014536C" w:rsidP="0014536C">
            <w:r>
              <w:t>.*</w:t>
            </w:r>
          </w:p>
        </w:tc>
        <w:tc>
          <w:tcPr>
            <w:tcW w:w="1417" w:type="dxa"/>
          </w:tcPr>
          <w:p w:rsidR="0014536C" w:rsidRDefault="0014536C" w:rsidP="0014536C">
            <w:r>
              <w:t>Bearbeiten</w:t>
            </w:r>
          </w:p>
        </w:tc>
        <w:tc>
          <w:tcPr>
            <w:tcW w:w="2376" w:type="dxa"/>
          </w:tcPr>
          <w:p w:rsidR="0014536C" w:rsidRDefault="0014536C" w:rsidP="0014536C">
            <w:r>
              <w:t>Mitglieder können eigene Fahrzeuge anlegen und bearbeiten</w:t>
            </w:r>
          </w:p>
        </w:tc>
      </w:tr>
      <w:tr w:rsidR="0014536C" w:rsidTr="0014536C">
        <w:tc>
          <w:tcPr>
            <w:tcW w:w="1526" w:type="dxa"/>
          </w:tcPr>
          <w:p w:rsidR="0014536C" w:rsidRDefault="0014536C" w:rsidP="0014536C">
            <w:r>
              <w:t>Alle Gruppen</w:t>
            </w:r>
          </w:p>
        </w:tc>
        <w:tc>
          <w:tcPr>
            <w:tcW w:w="2977" w:type="dxa"/>
          </w:tcPr>
          <w:p w:rsidR="0014536C" w:rsidRDefault="0014536C" w:rsidP="0014536C">
            <w:proofErr w:type="spellStart"/>
            <w:r>
              <w:t>RKShowRoomModule</w:t>
            </w:r>
            <w:proofErr w:type="spellEnd"/>
            <w:r>
              <w:t>::Hidden</w:t>
            </w:r>
          </w:p>
        </w:tc>
        <w:tc>
          <w:tcPr>
            <w:tcW w:w="992" w:type="dxa"/>
          </w:tcPr>
          <w:p w:rsidR="0014536C" w:rsidRDefault="0014536C" w:rsidP="0014536C">
            <w:r>
              <w:t>::</w:t>
            </w:r>
          </w:p>
        </w:tc>
        <w:tc>
          <w:tcPr>
            <w:tcW w:w="1417" w:type="dxa"/>
          </w:tcPr>
          <w:p w:rsidR="0014536C" w:rsidRDefault="0014536C" w:rsidP="0014536C">
            <w:r>
              <w:t>Kein Zugriff</w:t>
            </w:r>
          </w:p>
        </w:tc>
        <w:tc>
          <w:tcPr>
            <w:tcW w:w="2376" w:type="dxa"/>
          </w:tcPr>
          <w:p w:rsidR="0014536C" w:rsidRDefault="0014536C" w:rsidP="0014536C">
            <w:r>
              <w:t>Fahrzeuge und Bilder mit nur Vereinszugriff werden hiermit versteckt</w:t>
            </w:r>
          </w:p>
        </w:tc>
      </w:tr>
    </w:tbl>
    <w:p w:rsidR="00463E39" w:rsidRDefault="0014536C" w:rsidP="00463E39">
      <w:pPr>
        <w:pStyle w:val="Beschriftung"/>
      </w:pPr>
      <w:bookmarkStart w:id="55" w:name="_Toc497598547"/>
      <w:r>
        <w:t xml:space="preserve">Tabelle </w:t>
      </w:r>
      <w:fldSimple w:instr=" SEQ Tabelle \* ARABIC ">
        <w:r w:rsidR="00465E4C">
          <w:rPr>
            <w:noProof/>
          </w:rPr>
          <w:t>1</w:t>
        </w:r>
      </w:fldSimple>
      <w:r>
        <w:t>: Zugriffsrechte</w:t>
      </w:r>
      <w:bookmarkEnd w:id="55"/>
    </w:p>
    <w:p w:rsidR="00463E39" w:rsidRDefault="00463E39" w:rsidP="00463E39">
      <w:pPr>
        <w:rPr>
          <w:color w:val="4F81BD" w:themeColor="accent1"/>
          <w:sz w:val="18"/>
          <w:szCs w:val="18"/>
        </w:rPr>
      </w:pPr>
      <w:r>
        <w:br w:type="page"/>
      </w:r>
      <w:bookmarkStart w:id="56" w:name="_GoBack"/>
      <w:bookmarkEnd w:id="56"/>
    </w:p>
    <w:p w:rsidR="00A44E01" w:rsidRDefault="00463E39" w:rsidP="00463E39">
      <w:pPr>
        <w:pStyle w:val="berschrift1"/>
      </w:pPr>
      <w:bookmarkStart w:id="57" w:name="_Toc497598736"/>
      <w:r>
        <w:lastRenderedPageBreak/>
        <w:t>Abbildungsverzeichnis</w:t>
      </w:r>
      <w:bookmarkEnd w:id="57"/>
    </w:p>
    <w:p w:rsidR="00463E39" w:rsidRDefault="00463E39">
      <w:pPr>
        <w:pStyle w:val="Abbildungsverzeichnis"/>
        <w:tabs>
          <w:tab w:val="right" w:leader="dot" w:pos="9062"/>
        </w:tabs>
        <w:rPr>
          <w:rFonts w:eastAsiaTheme="minorEastAsia"/>
          <w:noProof/>
          <w:lang w:eastAsia="de-DE"/>
        </w:rPr>
      </w:pPr>
      <w:r>
        <w:fldChar w:fldCharType="begin"/>
      </w:r>
      <w:r>
        <w:instrText xml:space="preserve"> TOC \t "Beschriftung" \c </w:instrText>
      </w:r>
      <w:r>
        <w:fldChar w:fldCharType="separate"/>
      </w:r>
      <w:r>
        <w:rPr>
          <w:noProof/>
        </w:rPr>
        <w:t>Abbildung 1: Benutzerkonto</w:t>
      </w:r>
      <w:r>
        <w:rPr>
          <w:noProof/>
        </w:rPr>
        <w:tab/>
      </w:r>
      <w:r>
        <w:rPr>
          <w:noProof/>
        </w:rPr>
        <w:fldChar w:fldCharType="begin"/>
      </w:r>
      <w:r>
        <w:rPr>
          <w:noProof/>
        </w:rPr>
        <w:instrText xml:space="preserve"> PAGEREF _Toc497598527 \h </w:instrText>
      </w:r>
      <w:r>
        <w:rPr>
          <w:noProof/>
        </w:rPr>
      </w:r>
      <w:r>
        <w:rPr>
          <w:noProof/>
        </w:rPr>
        <w:fldChar w:fldCharType="separate"/>
      </w:r>
      <w:r w:rsidR="00465E4C">
        <w:rPr>
          <w:noProof/>
        </w:rPr>
        <w:t>2</w:t>
      </w:r>
      <w:r>
        <w:rPr>
          <w:noProof/>
        </w:rPr>
        <w:fldChar w:fldCharType="end"/>
      </w:r>
    </w:p>
    <w:p w:rsidR="00463E39" w:rsidRDefault="00463E39">
      <w:pPr>
        <w:pStyle w:val="Abbildungsverzeichnis"/>
        <w:tabs>
          <w:tab w:val="right" w:leader="dot" w:pos="9062"/>
        </w:tabs>
        <w:rPr>
          <w:rFonts w:eastAsiaTheme="minorEastAsia"/>
          <w:noProof/>
          <w:lang w:eastAsia="de-DE"/>
        </w:rPr>
      </w:pPr>
      <w:r>
        <w:rPr>
          <w:noProof/>
        </w:rPr>
        <w:t>Abbildung 2: Eigene Fahrzeuge</w:t>
      </w:r>
      <w:r>
        <w:rPr>
          <w:noProof/>
        </w:rPr>
        <w:tab/>
      </w:r>
      <w:r>
        <w:rPr>
          <w:noProof/>
        </w:rPr>
        <w:fldChar w:fldCharType="begin"/>
      </w:r>
      <w:r>
        <w:rPr>
          <w:noProof/>
        </w:rPr>
        <w:instrText xml:space="preserve"> PAGEREF _Toc497598528 \h </w:instrText>
      </w:r>
      <w:r>
        <w:rPr>
          <w:noProof/>
        </w:rPr>
      </w:r>
      <w:r>
        <w:rPr>
          <w:noProof/>
        </w:rPr>
        <w:fldChar w:fldCharType="separate"/>
      </w:r>
      <w:r w:rsidR="00465E4C">
        <w:rPr>
          <w:noProof/>
        </w:rPr>
        <w:t>3</w:t>
      </w:r>
      <w:r>
        <w:rPr>
          <w:noProof/>
        </w:rPr>
        <w:fldChar w:fldCharType="end"/>
      </w:r>
    </w:p>
    <w:p w:rsidR="00463E39" w:rsidRDefault="00463E39">
      <w:pPr>
        <w:pStyle w:val="Abbildungsverzeichnis"/>
        <w:tabs>
          <w:tab w:val="right" w:leader="dot" w:pos="9062"/>
        </w:tabs>
        <w:rPr>
          <w:rFonts w:eastAsiaTheme="minorEastAsia"/>
          <w:noProof/>
          <w:lang w:eastAsia="de-DE"/>
        </w:rPr>
      </w:pPr>
      <w:r>
        <w:rPr>
          <w:noProof/>
        </w:rPr>
        <w:t>Abbildung 3: Filter aufgeklappt</w:t>
      </w:r>
      <w:r>
        <w:rPr>
          <w:noProof/>
        </w:rPr>
        <w:tab/>
      </w:r>
      <w:r>
        <w:rPr>
          <w:noProof/>
        </w:rPr>
        <w:fldChar w:fldCharType="begin"/>
      </w:r>
      <w:r>
        <w:rPr>
          <w:noProof/>
        </w:rPr>
        <w:instrText xml:space="preserve"> PAGEREF _Toc497598529 \h </w:instrText>
      </w:r>
      <w:r>
        <w:rPr>
          <w:noProof/>
        </w:rPr>
      </w:r>
      <w:r>
        <w:rPr>
          <w:noProof/>
        </w:rPr>
        <w:fldChar w:fldCharType="separate"/>
      </w:r>
      <w:r w:rsidR="00465E4C">
        <w:rPr>
          <w:noProof/>
        </w:rPr>
        <w:t>3</w:t>
      </w:r>
      <w:r>
        <w:rPr>
          <w:noProof/>
        </w:rPr>
        <w:fldChar w:fldCharType="end"/>
      </w:r>
    </w:p>
    <w:p w:rsidR="00463E39" w:rsidRDefault="00463E39">
      <w:pPr>
        <w:pStyle w:val="Abbildungsverzeichnis"/>
        <w:tabs>
          <w:tab w:val="right" w:leader="dot" w:pos="9062"/>
        </w:tabs>
        <w:rPr>
          <w:rFonts w:eastAsiaTheme="minorEastAsia"/>
          <w:noProof/>
          <w:lang w:eastAsia="de-DE"/>
        </w:rPr>
      </w:pPr>
      <w:r>
        <w:rPr>
          <w:noProof/>
        </w:rPr>
        <w:t>Abbildung 4: Fahrzeug Hinzufügen Teil 1</w:t>
      </w:r>
      <w:r>
        <w:rPr>
          <w:noProof/>
        </w:rPr>
        <w:tab/>
      </w:r>
      <w:r>
        <w:rPr>
          <w:noProof/>
        </w:rPr>
        <w:fldChar w:fldCharType="begin"/>
      </w:r>
      <w:r>
        <w:rPr>
          <w:noProof/>
        </w:rPr>
        <w:instrText xml:space="preserve"> PAGEREF _Toc497598530 \h </w:instrText>
      </w:r>
      <w:r>
        <w:rPr>
          <w:noProof/>
        </w:rPr>
      </w:r>
      <w:r>
        <w:rPr>
          <w:noProof/>
        </w:rPr>
        <w:fldChar w:fldCharType="separate"/>
      </w:r>
      <w:r w:rsidR="00465E4C">
        <w:rPr>
          <w:noProof/>
        </w:rPr>
        <w:t>4</w:t>
      </w:r>
      <w:r>
        <w:rPr>
          <w:noProof/>
        </w:rPr>
        <w:fldChar w:fldCharType="end"/>
      </w:r>
    </w:p>
    <w:p w:rsidR="00463E39" w:rsidRDefault="00463E39">
      <w:pPr>
        <w:pStyle w:val="Abbildungsverzeichnis"/>
        <w:tabs>
          <w:tab w:val="right" w:leader="dot" w:pos="9062"/>
        </w:tabs>
        <w:rPr>
          <w:rFonts w:eastAsiaTheme="minorEastAsia"/>
          <w:noProof/>
          <w:lang w:eastAsia="de-DE"/>
        </w:rPr>
      </w:pPr>
      <w:r>
        <w:rPr>
          <w:noProof/>
        </w:rPr>
        <w:t>Abbildung 5: Fahrzeug hinzufügen Teil 2</w:t>
      </w:r>
      <w:r>
        <w:rPr>
          <w:noProof/>
        </w:rPr>
        <w:tab/>
      </w:r>
      <w:r>
        <w:rPr>
          <w:noProof/>
        </w:rPr>
        <w:fldChar w:fldCharType="begin"/>
      </w:r>
      <w:r>
        <w:rPr>
          <w:noProof/>
        </w:rPr>
        <w:instrText xml:space="preserve"> PAGEREF _Toc497598531 \h </w:instrText>
      </w:r>
      <w:r>
        <w:rPr>
          <w:noProof/>
        </w:rPr>
      </w:r>
      <w:r>
        <w:rPr>
          <w:noProof/>
        </w:rPr>
        <w:fldChar w:fldCharType="separate"/>
      </w:r>
      <w:r w:rsidR="00465E4C">
        <w:rPr>
          <w:noProof/>
        </w:rPr>
        <w:t>5</w:t>
      </w:r>
      <w:r>
        <w:rPr>
          <w:noProof/>
        </w:rPr>
        <w:fldChar w:fldCharType="end"/>
      </w:r>
    </w:p>
    <w:p w:rsidR="00463E39" w:rsidRDefault="00463E39">
      <w:pPr>
        <w:pStyle w:val="Abbildungsverzeichnis"/>
        <w:tabs>
          <w:tab w:val="right" w:leader="dot" w:pos="9062"/>
        </w:tabs>
        <w:rPr>
          <w:rFonts w:eastAsiaTheme="minorEastAsia"/>
          <w:noProof/>
          <w:lang w:eastAsia="de-DE"/>
        </w:rPr>
      </w:pPr>
      <w:r>
        <w:rPr>
          <w:noProof/>
        </w:rPr>
        <w:t>Abbildung 6: Speichern</w:t>
      </w:r>
      <w:r>
        <w:rPr>
          <w:noProof/>
        </w:rPr>
        <w:tab/>
      </w:r>
      <w:r>
        <w:rPr>
          <w:noProof/>
        </w:rPr>
        <w:fldChar w:fldCharType="begin"/>
      </w:r>
      <w:r>
        <w:rPr>
          <w:noProof/>
        </w:rPr>
        <w:instrText xml:space="preserve"> PAGEREF _Toc497598532 \h </w:instrText>
      </w:r>
      <w:r>
        <w:rPr>
          <w:noProof/>
        </w:rPr>
      </w:r>
      <w:r>
        <w:rPr>
          <w:noProof/>
        </w:rPr>
        <w:fldChar w:fldCharType="separate"/>
      </w:r>
      <w:r w:rsidR="00465E4C">
        <w:rPr>
          <w:noProof/>
        </w:rPr>
        <w:t>7</w:t>
      </w:r>
      <w:r>
        <w:rPr>
          <w:noProof/>
        </w:rPr>
        <w:fldChar w:fldCharType="end"/>
      </w:r>
    </w:p>
    <w:p w:rsidR="00463E39" w:rsidRDefault="00463E39">
      <w:pPr>
        <w:pStyle w:val="Abbildungsverzeichnis"/>
        <w:tabs>
          <w:tab w:val="right" w:leader="dot" w:pos="9062"/>
        </w:tabs>
        <w:rPr>
          <w:rFonts w:eastAsiaTheme="minorEastAsia"/>
          <w:noProof/>
          <w:lang w:eastAsia="de-DE"/>
        </w:rPr>
      </w:pPr>
      <w:r>
        <w:rPr>
          <w:noProof/>
        </w:rPr>
        <w:t>Abbildung 7: Änderungsmenü</w:t>
      </w:r>
      <w:r>
        <w:rPr>
          <w:noProof/>
        </w:rPr>
        <w:tab/>
      </w:r>
      <w:r>
        <w:rPr>
          <w:noProof/>
        </w:rPr>
        <w:fldChar w:fldCharType="begin"/>
      </w:r>
      <w:r>
        <w:rPr>
          <w:noProof/>
        </w:rPr>
        <w:instrText xml:space="preserve"> PAGEREF _Toc497598534 \h </w:instrText>
      </w:r>
      <w:r>
        <w:rPr>
          <w:noProof/>
        </w:rPr>
      </w:r>
      <w:r>
        <w:rPr>
          <w:noProof/>
        </w:rPr>
        <w:fldChar w:fldCharType="separate"/>
      </w:r>
      <w:r w:rsidR="00465E4C">
        <w:rPr>
          <w:noProof/>
        </w:rPr>
        <w:t>8</w:t>
      </w:r>
      <w:r>
        <w:rPr>
          <w:noProof/>
        </w:rPr>
        <w:fldChar w:fldCharType="end"/>
      </w:r>
    </w:p>
    <w:p w:rsidR="00463E39" w:rsidRDefault="00463E39">
      <w:pPr>
        <w:pStyle w:val="Abbildungsverzeichnis"/>
        <w:tabs>
          <w:tab w:val="right" w:leader="dot" w:pos="9062"/>
        </w:tabs>
        <w:rPr>
          <w:rFonts w:eastAsiaTheme="minorEastAsia"/>
          <w:noProof/>
          <w:lang w:eastAsia="de-DE"/>
        </w:rPr>
      </w:pPr>
      <w:r>
        <w:rPr>
          <w:noProof/>
        </w:rPr>
        <w:t>Abbildung 8: Fahrzeug bearbeiten</w:t>
      </w:r>
      <w:r>
        <w:rPr>
          <w:noProof/>
        </w:rPr>
        <w:tab/>
      </w:r>
      <w:r>
        <w:rPr>
          <w:noProof/>
        </w:rPr>
        <w:fldChar w:fldCharType="begin"/>
      </w:r>
      <w:r>
        <w:rPr>
          <w:noProof/>
        </w:rPr>
        <w:instrText xml:space="preserve"> PAGEREF _Toc497598535 \h </w:instrText>
      </w:r>
      <w:r>
        <w:rPr>
          <w:noProof/>
        </w:rPr>
      </w:r>
      <w:r>
        <w:rPr>
          <w:noProof/>
        </w:rPr>
        <w:fldChar w:fldCharType="separate"/>
      </w:r>
      <w:r w:rsidR="00465E4C">
        <w:rPr>
          <w:noProof/>
        </w:rPr>
        <w:t>8</w:t>
      </w:r>
      <w:r>
        <w:rPr>
          <w:noProof/>
        </w:rPr>
        <w:fldChar w:fldCharType="end"/>
      </w:r>
    </w:p>
    <w:p w:rsidR="00463E39" w:rsidRDefault="00463E39">
      <w:pPr>
        <w:pStyle w:val="Abbildungsverzeichnis"/>
        <w:tabs>
          <w:tab w:val="right" w:leader="dot" w:pos="9062"/>
        </w:tabs>
        <w:rPr>
          <w:rFonts w:eastAsiaTheme="minorEastAsia"/>
          <w:noProof/>
          <w:lang w:eastAsia="de-DE"/>
        </w:rPr>
      </w:pPr>
      <w:r>
        <w:rPr>
          <w:noProof/>
        </w:rPr>
        <w:t>Abbildung 9: Beispiel einer Seitenstruktur</w:t>
      </w:r>
      <w:r>
        <w:rPr>
          <w:noProof/>
        </w:rPr>
        <w:tab/>
      </w:r>
      <w:r>
        <w:rPr>
          <w:noProof/>
        </w:rPr>
        <w:fldChar w:fldCharType="begin"/>
      </w:r>
      <w:r>
        <w:rPr>
          <w:noProof/>
        </w:rPr>
        <w:instrText xml:space="preserve"> PAGEREF _Toc497598536 \h </w:instrText>
      </w:r>
      <w:r>
        <w:rPr>
          <w:noProof/>
        </w:rPr>
      </w:r>
      <w:r>
        <w:rPr>
          <w:noProof/>
        </w:rPr>
        <w:fldChar w:fldCharType="separate"/>
      </w:r>
      <w:r w:rsidR="00465E4C">
        <w:rPr>
          <w:noProof/>
        </w:rPr>
        <w:t>9</w:t>
      </w:r>
      <w:r>
        <w:rPr>
          <w:noProof/>
        </w:rPr>
        <w:fldChar w:fldCharType="end"/>
      </w:r>
    </w:p>
    <w:p w:rsidR="00463E39" w:rsidRDefault="00463E39">
      <w:pPr>
        <w:pStyle w:val="Abbildungsverzeichnis"/>
        <w:tabs>
          <w:tab w:val="right" w:leader="dot" w:pos="9062"/>
        </w:tabs>
        <w:rPr>
          <w:rFonts w:eastAsiaTheme="minorEastAsia"/>
          <w:noProof/>
          <w:lang w:eastAsia="de-DE"/>
        </w:rPr>
      </w:pPr>
      <w:r>
        <w:rPr>
          <w:noProof/>
        </w:rPr>
        <w:t>Abbildung 10: Bild hinzufügen in der Fahrzeugliste</w:t>
      </w:r>
      <w:r>
        <w:rPr>
          <w:noProof/>
        </w:rPr>
        <w:tab/>
      </w:r>
      <w:r>
        <w:rPr>
          <w:noProof/>
        </w:rPr>
        <w:fldChar w:fldCharType="begin"/>
      </w:r>
      <w:r>
        <w:rPr>
          <w:noProof/>
        </w:rPr>
        <w:instrText xml:space="preserve"> PAGEREF _Toc497598537 \h </w:instrText>
      </w:r>
      <w:r>
        <w:rPr>
          <w:noProof/>
        </w:rPr>
      </w:r>
      <w:r>
        <w:rPr>
          <w:noProof/>
        </w:rPr>
        <w:fldChar w:fldCharType="separate"/>
      </w:r>
      <w:r w:rsidR="00465E4C">
        <w:rPr>
          <w:noProof/>
        </w:rPr>
        <w:t>10</w:t>
      </w:r>
      <w:r>
        <w:rPr>
          <w:noProof/>
        </w:rPr>
        <w:fldChar w:fldCharType="end"/>
      </w:r>
    </w:p>
    <w:p w:rsidR="00463E39" w:rsidRDefault="00463E39">
      <w:pPr>
        <w:pStyle w:val="Abbildungsverzeichnis"/>
        <w:tabs>
          <w:tab w:val="right" w:leader="dot" w:pos="9062"/>
        </w:tabs>
        <w:rPr>
          <w:rFonts w:eastAsiaTheme="minorEastAsia"/>
          <w:noProof/>
          <w:lang w:eastAsia="de-DE"/>
        </w:rPr>
      </w:pPr>
      <w:r>
        <w:rPr>
          <w:noProof/>
        </w:rPr>
        <w:t>Abbildung 11: Links unter dem Fahrzeug</w:t>
      </w:r>
      <w:r>
        <w:rPr>
          <w:noProof/>
        </w:rPr>
        <w:tab/>
      </w:r>
      <w:r>
        <w:rPr>
          <w:noProof/>
        </w:rPr>
        <w:fldChar w:fldCharType="begin"/>
      </w:r>
      <w:r>
        <w:rPr>
          <w:noProof/>
        </w:rPr>
        <w:instrText xml:space="preserve"> PAGEREF _Toc497598538 \h </w:instrText>
      </w:r>
      <w:r>
        <w:rPr>
          <w:noProof/>
        </w:rPr>
      </w:r>
      <w:r>
        <w:rPr>
          <w:noProof/>
        </w:rPr>
        <w:fldChar w:fldCharType="separate"/>
      </w:r>
      <w:r w:rsidR="00465E4C">
        <w:rPr>
          <w:noProof/>
        </w:rPr>
        <w:t>10</w:t>
      </w:r>
      <w:r>
        <w:rPr>
          <w:noProof/>
        </w:rPr>
        <w:fldChar w:fldCharType="end"/>
      </w:r>
    </w:p>
    <w:p w:rsidR="00463E39" w:rsidRDefault="00463E39">
      <w:pPr>
        <w:pStyle w:val="Abbildungsverzeichnis"/>
        <w:tabs>
          <w:tab w:val="right" w:leader="dot" w:pos="9062"/>
        </w:tabs>
        <w:rPr>
          <w:rFonts w:eastAsiaTheme="minorEastAsia"/>
          <w:noProof/>
          <w:lang w:eastAsia="de-DE"/>
        </w:rPr>
      </w:pPr>
      <w:r>
        <w:rPr>
          <w:noProof/>
        </w:rPr>
        <w:t xml:space="preserve"> Abbildung 12: Fahrzeugbild hinzufügen</w:t>
      </w:r>
      <w:r>
        <w:rPr>
          <w:noProof/>
        </w:rPr>
        <w:tab/>
      </w:r>
      <w:r>
        <w:rPr>
          <w:noProof/>
        </w:rPr>
        <w:fldChar w:fldCharType="begin"/>
      </w:r>
      <w:r>
        <w:rPr>
          <w:noProof/>
        </w:rPr>
        <w:instrText xml:space="preserve"> PAGEREF _Toc497598539 \h </w:instrText>
      </w:r>
      <w:r>
        <w:rPr>
          <w:noProof/>
        </w:rPr>
      </w:r>
      <w:r>
        <w:rPr>
          <w:noProof/>
        </w:rPr>
        <w:fldChar w:fldCharType="separate"/>
      </w:r>
      <w:r w:rsidR="00465E4C">
        <w:rPr>
          <w:noProof/>
        </w:rPr>
        <w:t>10</w:t>
      </w:r>
      <w:r>
        <w:rPr>
          <w:noProof/>
        </w:rPr>
        <w:fldChar w:fldCharType="end"/>
      </w:r>
    </w:p>
    <w:p w:rsidR="00463E39" w:rsidRDefault="00463E39">
      <w:pPr>
        <w:pStyle w:val="Abbildungsverzeichnis"/>
        <w:tabs>
          <w:tab w:val="right" w:leader="dot" w:pos="9062"/>
        </w:tabs>
        <w:rPr>
          <w:rFonts w:eastAsiaTheme="minorEastAsia"/>
          <w:noProof/>
          <w:lang w:eastAsia="de-DE"/>
        </w:rPr>
      </w:pPr>
      <w:r>
        <w:rPr>
          <w:noProof/>
        </w:rPr>
        <w:t>Abbildung 13: Meine Fahrzeugbilder aus dem Benutzerkonto</w:t>
      </w:r>
      <w:r>
        <w:rPr>
          <w:noProof/>
        </w:rPr>
        <w:tab/>
      </w:r>
      <w:r>
        <w:rPr>
          <w:noProof/>
        </w:rPr>
        <w:fldChar w:fldCharType="begin"/>
      </w:r>
      <w:r>
        <w:rPr>
          <w:noProof/>
        </w:rPr>
        <w:instrText xml:space="preserve"> PAGEREF _Toc497598541 \h </w:instrText>
      </w:r>
      <w:r>
        <w:rPr>
          <w:noProof/>
        </w:rPr>
      </w:r>
      <w:r>
        <w:rPr>
          <w:noProof/>
        </w:rPr>
        <w:fldChar w:fldCharType="separate"/>
      </w:r>
      <w:r w:rsidR="00465E4C">
        <w:rPr>
          <w:noProof/>
        </w:rPr>
        <w:t>11</w:t>
      </w:r>
      <w:r>
        <w:rPr>
          <w:noProof/>
        </w:rPr>
        <w:fldChar w:fldCharType="end"/>
      </w:r>
    </w:p>
    <w:p w:rsidR="00463E39" w:rsidRDefault="00463E39">
      <w:pPr>
        <w:pStyle w:val="Abbildungsverzeichnis"/>
        <w:tabs>
          <w:tab w:val="right" w:leader="dot" w:pos="9062"/>
        </w:tabs>
        <w:rPr>
          <w:rFonts w:eastAsiaTheme="minorEastAsia"/>
          <w:noProof/>
          <w:lang w:eastAsia="de-DE"/>
        </w:rPr>
      </w:pPr>
      <w:r>
        <w:rPr>
          <w:noProof/>
        </w:rPr>
        <w:t>Abbildung 14: Listenansicht eigene Fahrzeugbilder</w:t>
      </w:r>
      <w:r>
        <w:rPr>
          <w:noProof/>
        </w:rPr>
        <w:tab/>
      </w:r>
      <w:r>
        <w:rPr>
          <w:noProof/>
        </w:rPr>
        <w:fldChar w:fldCharType="begin"/>
      </w:r>
      <w:r>
        <w:rPr>
          <w:noProof/>
        </w:rPr>
        <w:instrText xml:space="preserve"> PAGEREF _Toc497598542 \h </w:instrText>
      </w:r>
      <w:r>
        <w:rPr>
          <w:noProof/>
        </w:rPr>
      </w:r>
      <w:r>
        <w:rPr>
          <w:noProof/>
        </w:rPr>
        <w:fldChar w:fldCharType="separate"/>
      </w:r>
      <w:r w:rsidR="00465E4C">
        <w:rPr>
          <w:noProof/>
        </w:rPr>
        <w:t>12</w:t>
      </w:r>
      <w:r>
        <w:rPr>
          <w:noProof/>
        </w:rPr>
        <w:fldChar w:fldCharType="end"/>
      </w:r>
    </w:p>
    <w:p w:rsidR="00463E39" w:rsidRDefault="00463E39">
      <w:pPr>
        <w:pStyle w:val="Abbildungsverzeichnis"/>
        <w:tabs>
          <w:tab w:val="right" w:leader="dot" w:pos="9062"/>
        </w:tabs>
        <w:rPr>
          <w:rFonts w:eastAsiaTheme="minorEastAsia"/>
          <w:noProof/>
          <w:lang w:eastAsia="de-DE"/>
        </w:rPr>
      </w:pPr>
      <w:r>
        <w:rPr>
          <w:noProof/>
        </w:rPr>
        <w:t>Abbildung 15: PDF-Steckbrief</w:t>
      </w:r>
      <w:r>
        <w:rPr>
          <w:noProof/>
        </w:rPr>
        <w:tab/>
      </w:r>
      <w:r>
        <w:rPr>
          <w:noProof/>
        </w:rPr>
        <w:fldChar w:fldCharType="begin"/>
      </w:r>
      <w:r>
        <w:rPr>
          <w:noProof/>
        </w:rPr>
        <w:instrText xml:space="preserve"> PAGEREF _Toc497598544 \h </w:instrText>
      </w:r>
      <w:r>
        <w:rPr>
          <w:noProof/>
        </w:rPr>
      </w:r>
      <w:r>
        <w:rPr>
          <w:noProof/>
        </w:rPr>
        <w:fldChar w:fldCharType="separate"/>
      </w:r>
      <w:r w:rsidR="00465E4C">
        <w:rPr>
          <w:noProof/>
        </w:rPr>
        <w:t>13</w:t>
      </w:r>
      <w:r>
        <w:rPr>
          <w:noProof/>
        </w:rPr>
        <w:fldChar w:fldCharType="end"/>
      </w:r>
    </w:p>
    <w:p w:rsidR="00463E39" w:rsidRDefault="00463E39">
      <w:pPr>
        <w:pStyle w:val="Abbildungsverzeichnis"/>
        <w:tabs>
          <w:tab w:val="right" w:leader="dot" w:pos="9062"/>
        </w:tabs>
        <w:rPr>
          <w:rFonts w:eastAsiaTheme="minorEastAsia"/>
          <w:noProof/>
          <w:lang w:eastAsia="de-DE"/>
        </w:rPr>
      </w:pPr>
      <w:r>
        <w:rPr>
          <w:noProof/>
        </w:rPr>
        <w:t>Abbildung 16: zu Eigentümerwechsel wechseln</w:t>
      </w:r>
      <w:r>
        <w:rPr>
          <w:noProof/>
        </w:rPr>
        <w:tab/>
      </w:r>
      <w:r>
        <w:rPr>
          <w:noProof/>
        </w:rPr>
        <w:fldChar w:fldCharType="begin"/>
      </w:r>
      <w:r>
        <w:rPr>
          <w:noProof/>
        </w:rPr>
        <w:instrText xml:space="preserve"> PAGEREF _Toc497598545 \h </w:instrText>
      </w:r>
      <w:r>
        <w:rPr>
          <w:noProof/>
        </w:rPr>
      </w:r>
      <w:r>
        <w:rPr>
          <w:noProof/>
        </w:rPr>
        <w:fldChar w:fldCharType="separate"/>
      </w:r>
      <w:r w:rsidR="00465E4C">
        <w:rPr>
          <w:noProof/>
        </w:rPr>
        <w:t>14</w:t>
      </w:r>
      <w:r>
        <w:rPr>
          <w:noProof/>
        </w:rPr>
        <w:fldChar w:fldCharType="end"/>
      </w:r>
    </w:p>
    <w:p w:rsidR="00463E39" w:rsidRDefault="00463E39">
      <w:pPr>
        <w:pStyle w:val="Abbildungsverzeichnis"/>
        <w:tabs>
          <w:tab w:val="right" w:leader="dot" w:pos="9062"/>
        </w:tabs>
        <w:rPr>
          <w:rFonts w:eastAsiaTheme="minorEastAsia"/>
          <w:noProof/>
          <w:lang w:eastAsia="de-DE"/>
        </w:rPr>
      </w:pPr>
      <w:r>
        <w:rPr>
          <w:noProof/>
        </w:rPr>
        <w:t>Abbildung 17: Ersteller ändern</w:t>
      </w:r>
      <w:r>
        <w:rPr>
          <w:noProof/>
        </w:rPr>
        <w:tab/>
      </w:r>
      <w:r>
        <w:rPr>
          <w:noProof/>
        </w:rPr>
        <w:fldChar w:fldCharType="begin"/>
      </w:r>
      <w:r>
        <w:rPr>
          <w:noProof/>
        </w:rPr>
        <w:instrText xml:space="preserve"> PAGEREF _Toc497598546 \h </w:instrText>
      </w:r>
      <w:r>
        <w:rPr>
          <w:noProof/>
        </w:rPr>
      </w:r>
      <w:r>
        <w:rPr>
          <w:noProof/>
        </w:rPr>
        <w:fldChar w:fldCharType="separate"/>
      </w:r>
      <w:r w:rsidR="00465E4C">
        <w:rPr>
          <w:noProof/>
        </w:rPr>
        <w:t>14</w:t>
      </w:r>
      <w:r>
        <w:rPr>
          <w:noProof/>
        </w:rPr>
        <w:fldChar w:fldCharType="end"/>
      </w:r>
    </w:p>
    <w:p w:rsidR="00463E39" w:rsidRDefault="00463E39">
      <w:pPr>
        <w:pStyle w:val="Abbildungsverzeichnis"/>
        <w:tabs>
          <w:tab w:val="right" w:leader="dot" w:pos="9062"/>
        </w:tabs>
        <w:rPr>
          <w:rFonts w:eastAsiaTheme="minorEastAsia"/>
          <w:noProof/>
          <w:lang w:eastAsia="de-DE"/>
        </w:rPr>
      </w:pPr>
      <w:r>
        <w:rPr>
          <w:noProof/>
        </w:rPr>
        <w:t>Tabelle 1: Zugriffsrechte</w:t>
      </w:r>
      <w:r>
        <w:rPr>
          <w:noProof/>
        </w:rPr>
        <w:tab/>
      </w:r>
      <w:r>
        <w:rPr>
          <w:noProof/>
        </w:rPr>
        <w:fldChar w:fldCharType="begin"/>
      </w:r>
      <w:r>
        <w:rPr>
          <w:noProof/>
        </w:rPr>
        <w:instrText xml:space="preserve"> PAGEREF _Toc497598547 \h </w:instrText>
      </w:r>
      <w:r>
        <w:rPr>
          <w:noProof/>
        </w:rPr>
      </w:r>
      <w:r>
        <w:rPr>
          <w:noProof/>
        </w:rPr>
        <w:fldChar w:fldCharType="separate"/>
      </w:r>
      <w:r w:rsidR="00465E4C">
        <w:rPr>
          <w:noProof/>
        </w:rPr>
        <w:t>14</w:t>
      </w:r>
      <w:r>
        <w:rPr>
          <w:noProof/>
        </w:rPr>
        <w:fldChar w:fldCharType="end"/>
      </w:r>
    </w:p>
    <w:p w:rsidR="00463E39" w:rsidRPr="00463E39" w:rsidRDefault="00463E39" w:rsidP="00463E39">
      <w:r>
        <w:fldChar w:fldCharType="end"/>
      </w:r>
    </w:p>
    <w:sectPr w:rsidR="00463E39" w:rsidRPr="00463E39" w:rsidSect="004A08AE">
      <w:headerReference w:type="even" r:id="rId24"/>
      <w:headerReference w:type="default" r:id="rId25"/>
      <w:footerReference w:type="even" r:id="rId26"/>
      <w:footerReference w:type="default" r:id="rId27"/>
      <w:headerReference w:type="first" r:id="rId28"/>
      <w:footerReference w:type="first" r:id="rId29"/>
      <w:pgSz w:w="11906" w:h="16838"/>
      <w:pgMar w:top="2835"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663" w:rsidRDefault="00913663" w:rsidP="00B83447">
      <w:pPr>
        <w:spacing w:after="0" w:line="240" w:lineRule="auto"/>
      </w:pPr>
      <w:r>
        <w:separator/>
      </w:r>
    </w:p>
  </w:endnote>
  <w:endnote w:type="continuationSeparator" w:id="0">
    <w:p w:rsidR="00913663" w:rsidRDefault="00913663" w:rsidP="00B83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E39" w:rsidRDefault="00463E3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E39" w:rsidRDefault="00463E39">
    <w:pPr>
      <w:pStyle w:val="Fuzeile"/>
    </w:pPr>
    <w:fldSimple w:instr=" DATE   \* MERGEFORMAT ">
      <w:r>
        <w:rPr>
          <w:noProof/>
        </w:rPr>
        <w:t>04.11.2017</w:t>
      </w:r>
    </w:fldSimple>
    <w:r>
      <w:tab/>
    </w:r>
    <w:r>
      <w:tab/>
    </w:r>
    <w:r>
      <w:fldChar w:fldCharType="begin"/>
    </w:r>
    <w:r>
      <w:instrText xml:space="preserve"> PAGE  \* Arabic  \* MERGEFORMAT </w:instrText>
    </w:r>
    <w:r>
      <w:fldChar w:fldCharType="separate"/>
    </w:r>
    <w:r w:rsidR="00465E4C">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E39" w:rsidRDefault="00463E3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663" w:rsidRDefault="00913663" w:rsidP="00B83447">
      <w:pPr>
        <w:spacing w:after="0" w:line="240" w:lineRule="auto"/>
      </w:pPr>
      <w:r>
        <w:separator/>
      </w:r>
    </w:p>
  </w:footnote>
  <w:footnote w:type="continuationSeparator" w:id="0">
    <w:p w:rsidR="00913663" w:rsidRDefault="00913663" w:rsidP="00B834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E39" w:rsidRDefault="00463E39">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E39" w:rsidRDefault="00463E39" w:rsidP="004A08AE">
    <w:pPr>
      <w:pStyle w:val="Kopfzeile"/>
      <w:jc w:val="center"/>
    </w:pPr>
    <w:r>
      <w:rPr>
        <w:noProof/>
        <w:lang w:eastAsia="de-DE"/>
      </w:rPr>
      <w:drawing>
        <wp:inline distT="0" distB="0" distL="0" distR="0">
          <wp:extent cx="2819400" cy="1010658"/>
          <wp:effectExtent l="0" t="0" r="0" b="0"/>
          <wp:docPr id="16" name="Grafik 16" descr="D:\Users\Ralf\_Entwicklung\github\oldtimer-ig-osnabrueck\src\themes\Rk\X2017Theme\Resources\public\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lf\_Entwicklung\github\oldtimer-ig-osnabrueck\src\themes\Rk\X2017Theme\Resources\public\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4809" cy="1030520"/>
                  </a:xfrm>
                  <a:prstGeom prst="rect">
                    <a:avLst/>
                  </a:prstGeom>
                  <a:noFill/>
                  <a:ln>
                    <a:noFill/>
                  </a:ln>
                </pic:spPr>
              </pic:pic>
            </a:graphicData>
          </a:graphic>
        </wp:inline>
      </w:drawing>
    </w:r>
  </w:p>
  <w:p w:rsidR="00463E39" w:rsidRPr="004A08AE" w:rsidRDefault="00463E39" w:rsidP="00B83447">
    <w:pPr>
      <w:pStyle w:val="Kopfzeile"/>
      <w:jc w:val="center"/>
      <w:rPr>
        <w:sz w:val="36"/>
        <w:szCs w:val="64"/>
      </w:rPr>
    </w:pPr>
    <w:r w:rsidRPr="004A08AE">
      <w:rPr>
        <w:sz w:val="36"/>
        <w:szCs w:val="64"/>
      </w:rPr>
      <w:t>https://oldtimer-ig-osnabrueck.de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E39" w:rsidRDefault="00463E3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1C33DB"/>
    <w:multiLevelType w:val="hybridMultilevel"/>
    <w:tmpl w:val="4FA24E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46E36BF"/>
    <w:multiLevelType w:val="hybridMultilevel"/>
    <w:tmpl w:val="E02A3F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10B1D5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840"/>
    <w:rsid w:val="00072856"/>
    <w:rsid w:val="000A5115"/>
    <w:rsid w:val="0014536C"/>
    <w:rsid w:val="001462B0"/>
    <w:rsid w:val="001B574E"/>
    <w:rsid w:val="001B7E6E"/>
    <w:rsid w:val="0023513D"/>
    <w:rsid w:val="002729E8"/>
    <w:rsid w:val="00374C88"/>
    <w:rsid w:val="003A10A7"/>
    <w:rsid w:val="003A236C"/>
    <w:rsid w:val="00463E39"/>
    <w:rsid w:val="00465E4C"/>
    <w:rsid w:val="004A08AE"/>
    <w:rsid w:val="005402DE"/>
    <w:rsid w:val="005B0C27"/>
    <w:rsid w:val="00685034"/>
    <w:rsid w:val="00785220"/>
    <w:rsid w:val="008752B3"/>
    <w:rsid w:val="00913663"/>
    <w:rsid w:val="0095333D"/>
    <w:rsid w:val="00954359"/>
    <w:rsid w:val="0098237F"/>
    <w:rsid w:val="009B4840"/>
    <w:rsid w:val="00A16090"/>
    <w:rsid w:val="00A44E01"/>
    <w:rsid w:val="00B36E62"/>
    <w:rsid w:val="00B42242"/>
    <w:rsid w:val="00B83447"/>
    <w:rsid w:val="00B87F67"/>
    <w:rsid w:val="00BF2C9F"/>
    <w:rsid w:val="00BF4F0E"/>
    <w:rsid w:val="00BF75FF"/>
    <w:rsid w:val="00C4476E"/>
    <w:rsid w:val="00C86C96"/>
    <w:rsid w:val="00CB27EE"/>
    <w:rsid w:val="00CE6C38"/>
    <w:rsid w:val="00D64B7F"/>
    <w:rsid w:val="00D83BA5"/>
    <w:rsid w:val="00DD69FD"/>
    <w:rsid w:val="00DF2FF4"/>
    <w:rsid w:val="00E013AD"/>
    <w:rsid w:val="00E312E5"/>
    <w:rsid w:val="00E357C2"/>
    <w:rsid w:val="00E62B8A"/>
    <w:rsid w:val="00E92104"/>
    <w:rsid w:val="00EB7263"/>
    <w:rsid w:val="00F54E42"/>
    <w:rsid w:val="00F90F69"/>
    <w:rsid w:val="00F969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13AD"/>
  </w:style>
  <w:style w:type="paragraph" w:styleId="berschrift1">
    <w:name w:val="heading 1"/>
    <w:basedOn w:val="Standard"/>
    <w:next w:val="Standard"/>
    <w:link w:val="berschrift1Zchn"/>
    <w:uiPriority w:val="9"/>
    <w:qFormat/>
    <w:rsid w:val="00E013A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9210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9210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E9210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E9210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9210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9210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9210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9210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13AD"/>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E013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013AD"/>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B8344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83447"/>
  </w:style>
  <w:style w:type="paragraph" w:styleId="Fuzeile">
    <w:name w:val="footer"/>
    <w:basedOn w:val="Standard"/>
    <w:link w:val="FuzeileZchn"/>
    <w:uiPriority w:val="99"/>
    <w:unhideWhenUsed/>
    <w:rsid w:val="00B8344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83447"/>
  </w:style>
  <w:style w:type="paragraph" w:styleId="Sprechblasentext">
    <w:name w:val="Balloon Text"/>
    <w:basedOn w:val="Standard"/>
    <w:link w:val="SprechblasentextZchn"/>
    <w:uiPriority w:val="99"/>
    <w:semiHidden/>
    <w:unhideWhenUsed/>
    <w:rsid w:val="009B484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4840"/>
    <w:rPr>
      <w:rFonts w:ascii="Tahoma" w:hAnsi="Tahoma" w:cs="Tahoma"/>
      <w:sz w:val="16"/>
      <w:szCs w:val="16"/>
    </w:rPr>
  </w:style>
  <w:style w:type="character" w:customStyle="1" w:styleId="berschrift2Zchn">
    <w:name w:val="Überschrift 2 Zchn"/>
    <w:basedOn w:val="Absatz-Standardschriftart"/>
    <w:link w:val="berschrift2"/>
    <w:uiPriority w:val="9"/>
    <w:rsid w:val="00E92104"/>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E92104"/>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E92104"/>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E92104"/>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E92104"/>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9210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9210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92104"/>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E62B8A"/>
    <w:pPr>
      <w:spacing w:line="240" w:lineRule="auto"/>
    </w:pPr>
    <w:rPr>
      <w:b/>
      <w:bCs/>
      <w:color w:val="4F81BD" w:themeColor="accent1"/>
      <w:sz w:val="18"/>
      <w:szCs w:val="18"/>
    </w:rPr>
  </w:style>
  <w:style w:type="table" w:styleId="Tabellenraster">
    <w:name w:val="Table Grid"/>
    <w:basedOn w:val="NormaleTabelle"/>
    <w:uiPriority w:val="59"/>
    <w:rsid w:val="00145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A5115"/>
    <w:pPr>
      <w:ind w:left="720"/>
      <w:contextualSpacing/>
    </w:pPr>
  </w:style>
  <w:style w:type="paragraph" w:styleId="StandardWeb">
    <w:name w:val="Normal (Web)"/>
    <w:basedOn w:val="Standard"/>
    <w:uiPriority w:val="99"/>
    <w:semiHidden/>
    <w:unhideWhenUsed/>
    <w:rsid w:val="00A16090"/>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Abbildungsverzeichnis">
    <w:name w:val="table of figures"/>
    <w:basedOn w:val="Standard"/>
    <w:next w:val="Standard"/>
    <w:uiPriority w:val="99"/>
    <w:unhideWhenUsed/>
    <w:rsid w:val="00463E39"/>
    <w:pPr>
      <w:spacing w:after="0"/>
    </w:pPr>
  </w:style>
  <w:style w:type="character" w:styleId="Hyperlink">
    <w:name w:val="Hyperlink"/>
    <w:basedOn w:val="Absatz-Standardschriftart"/>
    <w:uiPriority w:val="99"/>
    <w:unhideWhenUsed/>
    <w:rsid w:val="00463E39"/>
    <w:rPr>
      <w:color w:val="0000FF" w:themeColor="hyperlink"/>
      <w:u w:val="single"/>
    </w:rPr>
  </w:style>
  <w:style w:type="paragraph" w:styleId="Inhaltsverzeichnisberschrift">
    <w:name w:val="TOC Heading"/>
    <w:basedOn w:val="berschrift1"/>
    <w:next w:val="Standard"/>
    <w:uiPriority w:val="39"/>
    <w:semiHidden/>
    <w:unhideWhenUsed/>
    <w:qFormat/>
    <w:rsid w:val="00463E39"/>
    <w:pPr>
      <w:numPr>
        <w:numId w:val="0"/>
      </w:numPr>
      <w:outlineLvl w:val="9"/>
    </w:pPr>
    <w:rPr>
      <w:lang w:eastAsia="de-DE"/>
    </w:rPr>
  </w:style>
  <w:style w:type="paragraph" w:styleId="Verzeichnis1">
    <w:name w:val="toc 1"/>
    <w:basedOn w:val="Standard"/>
    <w:next w:val="Standard"/>
    <w:autoRedefine/>
    <w:uiPriority w:val="39"/>
    <w:unhideWhenUsed/>
    <w:qFormat/>
    <w:rsid w:val="00463E39"/>
    <w:pPr>
      <w:spacing w:after="100"/>
    </w:pPr>
  </w:style>
  <w:style w:type="paragraph" w:styleId="Verzeichnis2">
    <w:name w:val="toc 2"/>
    <w:basedOn w:val="Standard"/>
    <w:next w:val="Standard"/>
    <w:autoRedefine/>
    <w:uiPriority w:val="39"/>
    <w:unhideWhenUsed/>
    <w:qFormat/>
    <w:rsid w:val="00463E39"/>
    <w:pPr>
      <w:spacing w:after="100"/>
      <w:ind w:left="220"/>
    </w:pPr>
  </w:style>
  <w:style w:type="paragraph" w:styleId="Verzeichnis3">
    <w:name w:val="toc 3"/>
    <w:basedOn w:val="Standard"/>
    <w:next w:val="Standard"/>
    <w:autoRedefine/>
    <w:uiPriority w:val="39"/>
    <w:unhideWhenUsed/>
    <w:qFormat/>
    <w:rsid w:val="00463E3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13AD"/>
  </w:style>
  <w:style w:type="paragraph" w:styleId="berschrift1">
    <w:name w:val="heading 1"/>
    <w:basedOn w:val="Standard"/>
    <w:next w:val="Standard"/>
    <w:link w:val="berschrift1Zchn"/>
    <w:uiPriority w:val="9"/>
    <w:qFormat/>
    <w:rsid w:val="00E013A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9210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9210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E9210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E9210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9210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9210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9210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9210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13AD"/>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E013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013AD"/>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B8344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83447"/>
  </w:style>
  <w:style w:type="paragraph" w:styleId="Fuzeile">
    <w:name w:val="footer"/>
    <w:basedOn w:val="Standard"/>
    <w:link w:val="FuzeileZchn"/>
    <w:uiPriority w:val="99"/>
    <w:unhideWhenUsed/>
    <w:rsid w:val="00B8344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83447"/>
  </w:style>
  <w:style w:type="paragraph" w:styleId="Sprechblasentext">
    <w:name w:val="Balloon Text"/>
    <w:basedOn w:val="Standard"/>
    <w:link w:val="SprechblasentextZchn"/>
    <w:uiPriority w:val="99"/>
    <w:semiHidden/>
    <w:unhideWhenUsed/>
    <w:rsid w:val="009B484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4840"/>
    <w:rPr>
      <w:rFonts w:ascii="Tahoma" w:hAnsi="Tahoma" w:cs="Tahoma"/>
      <w:sz w:val="16"/>
      <w:szCs w:val="16"/>
    </w:rPr>
  </w:style>
  <w:style w:type="character" w:customStyle="1" w:styleId="berschrift2Zchn">
    <w:name w:val="Überschrift 2 Zchn"/>
    <w:basedOn w:val="Absatz-Standardschriftart"/>
    <w:link w:val="berschrift2"/>
    <w:uiPriority w:val="9"/>
    <w:rsid w:val="00E92104"/>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E92104"/>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E92104"/>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E92104"/>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E92104"/>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9210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9210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92104"/>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E62B8A"/>
    <w:pPr>
      <w:spacing w:line="240" w:lineRule="auto"/>
    </w:pPr>
    <w:rPr>
      <w:b/>
      <w:bCs/>
      <w:color w:val="4F81BD" w:themeColor="accent1"/>
      <w:sz w:val="18"/>
      <w:szCs w:val="18"/>
    </w:rPr>
  </w:style>
  <w:style w:type="table" w:styleId="Tabellenraster">
    <w:name w:val="Table Grid"/>
    <w:basedOn w:val="NormaleTabelle"/>
    <w:uiPriority w:val="59"/>
    <w:rsid w:val="00145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A5115"/>
    <w:pPr>
      <w:ind w:left="720"/>
      <w:contextualSpacing/>
    </w:pPr>
  </w:style>
  <w:style w:type="paragraph" w:styleId="StandardWeb">
    <w:name w:val="Normal (Web)"/>
    <w:basedOn w:val="Standard"/>
    <w:uiPriority w:val="99"/>
    <w:semiHidden/>
    <w:unhideWhenUsed/>
    <w:rsid w:val="00A16090"/>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Abbildungsverzeichnis">
    <w:name w:val="table of figures"/>
    <w:basedOn w:val="Standard"/>
    <w:next w:val="Standard"/>
    <w:uiPriority w:val="99"/>
    <w:unhideWhenUsed/>
    <w:rsid w:val="00463E39"/>
    <w:pPr>
      <w:spacing w:after="0"/>
    </w:pPr>
  </w:style>
  <w:style w:type="character" w:styleId="Hyperlink">
    <w:name w:val="Hyperlink"/>
    <w:basedOn w:val="Absatz-Standardschriftart"/>
    <w:uiPriority w:val="99"/>
    <w:unhideWhenUsed/>
    <w:rsid w:val="00463E39"/>
    <w:rPr>
      <w:color w:val="0000FF" w:themeColor="hyperlink"/>
      <w:u w:val="single"/>
    </w:rPr>
  </w:style>
  <w:style w:type="paragraph" w:styleId="Inhaltsverzeichnisberschrift">
    <w:name w:val="TOC Heading"/>
    <w:basedOn w:val="berschrift1"/>
    <w:next w:val="Standard"/>
    <w:uiPriority w:val="39"/>
    <w:semiHidden/>
    <w:unhideWhenUsed/>
    <w:qFormat/>
    <w:rsid w:val="00463E39"/>
    <w:pPr>
      <w:numPr>
        <w:numId w:val="0"/>
      </w:numPr>
      <w:outlineLvl w:val="9"/>
    </w:pPr>
    <w:rPr>
      <w:lang w:eastAsia="de-DE"/>
    </w:rPr>
  </w:style>
  <w:style w:type="paragraph" w:styleId="Verzeichnis1">
    <w:name w:val="toc 1"/>
    <w:basedOn w:val="Standard"/>
    <w:next w:val="Standard"/>
    <w:autoRedefine/>
    <w:uiPriority w:val="39"/>
    <w:unhideWhenUsed/>
    <w:qFormat/>
    <w:rsid w:val="00463E39"/>
    <w:pPr>
      <w:spacing w:after="100"/>
    </w:pPr>
  </w:style>
  <w:style w:type="paragraph" w:styleId="Verzeichnis2">
    <w:name w:val="toc 2"/>
    <w:basedOn w:val="Standard"/>
    <w:next w:val="Standard"/>
    <w:autoRedefine/>
    <w:uiPriority w:val="39"/>
    <w:unhideWhenUsed/>
    <w:qFormat/>
    <w:rsid w:val="00463E39"/>
    <w:pPr>
      <w:spacing w:after="100"/>
      <w:ind w:left="220"/>
    </w:pPr>
  </w:style>
  <w:style w:type="paragraph" w:styleId="Verzeichnis3">
    <w:name w:val="toc 3"/>
    <w:basedOn w:val="Standard"/>
    <w:next w:val="Standard"/>
    <w:autoRedefine/>
    <w:uiPriority w:val="39"/>
    <w:unhideWhenUsed/>
    <w:qFormat/>
    <w:rsid w:val="00463E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lf\Enwicklung\oldtimer-ig-osnabrueck.de\Dokumentation\Dokumenta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70F"/>
    <w:rsid w:val="0015670F"/>
    <w:rsid w:val="00785C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46BCDE2E3924F93AD3F267808454615">
    <w:name w:val="746BCDE2E3924F93AD3F267808454615"/>
    <w:rsid w:val="0015670F"/>
  </w:style>
  <w:style w:type="paragraph" w:customStyle="1" w:styleId="55D593EDE824458A86EDBCA5D8BD90BB">
    <w:name w:val="55D593EDE824458A86EDBCA5D8BD90BB"/>
    <w:rsid w:val="0015670F"/>
  </w:style>
  <w:style w:type="paragraph" w:customStyle="1" w:styleId="071EA0308CA74F99A127319BCB7CDB23">
    <w:name w:val="071EA0308CA74F99A127319BCB7CDB23"/>
    <w:rsid w:val="0015670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46BCDE2E3924F93AD3F267808454615">
    <w:name w:val="746BCDE2E3924F93AD3F267808454615"/>
    <w:rsid w:val="0015670F"/>
  </w:style>
  <w:style w:type="paragraph" w:customStyle="1" w:styleId="55D593EDE824458A86EDBCA5D8BD90BB">
    <w:name w:val="55D593EDE824458A86EDBCA5D8BD90BB"/>
    <w:rsid w:val="0015670F"/>
  </w:style>
  <w:style w:type="paragraph" w:customStyle="1" w:styleId="071EA0308CA74F99A127319BCB7CDB23">
    <w:name w:val="071EA0308CA74F99A127319BCB7CDB23"/>
    <w:rsid w:val="001567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BEA984-4116-42F1-913F-4F10DD59D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Template>
  <TotalTime>0</TotalTime>
  <Pages>15</Pages>
  <Words>2640</Words>
  <Characters>16638</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2017-09-23T16:24:00Z</dcterms:created>
  <dcterms:modified xsi:type="dcterms:W3CDTF">2017-11-04T21:44:00Z</dcterms:modified>
</cp:coreProperties>
</file>