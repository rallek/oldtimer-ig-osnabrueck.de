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F0E" w:rsidRDefault="00F575D3" w:rsidP="00B83447">
      <w:pPr>
        <w:pStyle w:val="Titel"/>
      </w:pPr>
      <w:r>
        <w:t>Profil</w:t>
      </w:r>
      <w:bookmarkStart w:id="0" w:name="_GoBack"/>
      <w:bookmarkEnd w:id="0"/>
    </w:p>
    <w:p w:rsidR="00B83447" w:rsidRPr="00B83447" w:rsidRDefault="00B83447" w:rsidP="00B83447"/>
    <w:sectPr w:rsidR="00B83447" w:rsidRPr="00B83447" w:rsidSect="004A08AE">
      <w:headerReference w:type="default" r:id="rId6"/>
      <w:footerReference w:type="default" r:id="rId7"/>
      <w:pgSz w:w="11906" w:h="16838"/>
      <w:pgMar w:top="283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28E2" w:rsidRDefault="001E28E2" w:rsidP="00B83447">
      <w:pPr>
        <w:spacing w:after="0" w:line="240" w:lineRule="auto"/>
      </w:pPr>
      <w:r>
        <w:separator/>
      </w:r>
    </w:p>
  </w:endnote>
  <w:endnote w:type="continuationSeparator" w:id="0">
    <w:p w:rsidR="001E28E2" w:rsidRDefault="001E28E2" w:rsidP="00B83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08AE" w:rsidRDefault="004A08AE">
    <w:pPr>
      <w:pStyle w:val="Fuzeile"/>
    </w:pPr>
    <w:fldSimple w:instr=" DATE   \* MERGEFORMAT ">
      <w:r w:rsidR="00F575D3">
        <w:rPr>
          <w:noProof/>
        </w:rPr>
        <w:t>20.08.2017</w:t>
      </w:r>
    </w:fldSimple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F575D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28E2" w:rsidRDefault="001E28E2" w:rsidP="00B83447">
      <w:pPr>
        <w:spacing w:after="0" w:line="240" w:lineRule="auto"/>
      </w:pPr>
      <w:r>
        <w:separator/>
      </w:r>
    </w:p>
  </w:footnote>
  <w:footnote w:type="continuationSeparator" w:id="0">
    <w:p w:rsidR="001E28E2" w:rsidRDefault="001E28E2" w:rsidP="00B83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447" w:rsidRDefault="00B83447" w:rsidP="004A08AE">
    <w:pPr>
      <w:pStyle w:val="Kopfzeile"/>
      <w:jc w:val="center"/>
    </w:pPr>
    <w:r>
      <w:rPr>
        <w:noProof/>
      </w:rPr>
      <w:drawing>
        <wp:inline distT="0" distB="0" distL="0" distR="0">
          <wp:extent cx="2819400" cy="1010658"/>
          <wp:effectExtent l="0" t="0" r="0" b="0"/>
          <wp:docPr id="16" name="Grafik 16" descr="D:\Users\Ralf\_Entwicklung\github\oldtimer-ig-osnabrueck\src\themes\Rk\X2017Theme\Resources\public\imag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Users\Ralf\_Entwicklung\github\oldtimer-ig-osnabrueck\src\themes\Rk\X2017Theme\Resources\public\image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4809" cy="1030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3447" w:rsidRPr="004A08AE" w:rsidRDefault="00B83447" w:rsidP="00B83447">
    <w:pPr>
      <w:pStyle w:val="Kopfzeile"/>
      <w:jc w:val="center"/>
      <w:rPr>
        <w:sz w:val="36"/>
        <w:szCs w:val="64"/>
      </w:rPr>
    </w:pPr>
    <w:r w:rsidRPr="004A08AE">
      <w:rPr>
        <w:sz w:val="36"/>
        <w:szCs w:val="64"/>
      </w:rPr>
      <w:t>https://oldtimer-ig-osnabrueck.de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5D3"/>
    <w:rsid w:val="001B574E"/>
    <w:rsid w:val="001E28E2"/>
    <w:rsid w:val="004A08AE"/>
    <w:rsid w:val="00AA79EC"/>
    <w:rsid w:val="00B36E62"/>
    <w:rsid w:val="00B83447"/>
    <w:rsid w:val="00BF4F0E"/>
    <w:rsid w:val="00CB27EE"/>
    <w:rsid w:val="00E013AD"/>
    <w:rsid w:val="00F575D3"/>
    <w:rsid w:val="00F9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EEE34"/>
  <w15:chartTrackingRefBased/>
  <w15:docId w15:val="{0E161734-9B3F-49B8-8399-38022A239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013AD"/>
  </w:style>
  <w:style w:type="paragraph" w:styleId="berschrift1">
    <w:name w:val="heading 1"/>
    <w:basedOn w:val="Standard"/>
    <w:next w:val="Standard"/>
    <w:link w:val="berschrift1Zchn"/>
    <w:uiPriority w:val="9"/>
    <w:qFormat/>
    <w:rsid w:val="00E013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013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E013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013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B834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3447"/>
  </w:style>
  <w:style w:type="paragraph" w:styleId="Fuzeile">
    <w:name w:val="footer"/>
    <w:basedOn w:val="Standard"/>
    <w:link w:val="FuzeileZchn"/>
    <w:uiPriority w:val="99"/>
    <w:unhideWhenUsed/>
    <w:rsid w:val="00B834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83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Ralf\_Entwicklung\github\oldtimer-ig-osnabrueck\Dokumentation\Dokumentation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Dokumentation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</dc:creator>
  <cp:keywords/>
  <dc:description/>
  <cp:lastModifiedBy>Ralf</cp:lastModifiedBy>
  <cp:revision>1</cp:revision>
  <dcterms:created xsi:type="dcterms:W3CDTF">2017-08-20T12:57:00Z</dcterms:created>
  <dcterms:modified xsi:type="dcterms:W3CDTF">2017-08-20T12:57:00Z</dcterms:modified>
</cp:coreProperties>
</file>